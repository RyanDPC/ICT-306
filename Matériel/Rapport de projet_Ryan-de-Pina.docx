
<file path=[Content_Types].xml><?xml version="1.0" encoding="utf-8"?>
<Types xmlns="http://schemas.openxmlformats.org/package/2006/content-types">
  <Default Extension="web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0CD" w:rsidRPr="00BB20CD" w:rsidRDefault="00BB20CD" w:rsidP="00BB20CD">
      <w:pPr>
        <w:pStyle w:val="Titre"/>
      </w:pPr>
      <w:proofErr w:type="spellStart"/>
      <w:r>
        <w:t>RukoSrak</w:t>
      </w:r>
      <w:proofErr w:type="spellEnd"/>
    </w:p>
    <w:p w:rsidR="002F2165" w:rsidRDefault="001D4577" w:rsidP="002F2165">
      <w:pPr>
        <w:keepNext/>
        <w:spacing w:before="2400"/>
        <w:jc w:val="center"/>
      </w:pPr>
      <w:r>
        <w:rPr>
          <w:rFonts w:cs="Arial"/>
          <w:noProof/>
          <w:sz w:val="22"/>
          <w:szCs w:val="22"/>
        </w:rPr>
        <w:drawing>
          <wp:inline distT="0" distB="0" distL="0" distR="0" wp14:anchorId="5463872E" wp14:editId="0945CD4D">
            <wp:extent cx="4084321" cy="25527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771" cy="25542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483" w:rsidRDefault="002F2165" w:rsidP="002F2165">
      <w:pPr>
        <w:pStyle w:val="Lgende"/>
        <w:jc w:val="center"/>
        <w:rPr>
          <w:rFonts w:cs="Arial"/>
          <w:sz w:val="22"/>
          <w:szCs w:val="22"/>
        </w:rPr>
      </w:pPr>
      <w:r>
        <w:t xml:space="preserve">Figure </w:t>
      </w:r>
      <w:r w:rsidR="00521920">
        <w:fldChar w:fldCharType="begin"/>
      </w:r>
      <w:r w:rsidR="00521920">
        <w:instrText xml:space="preserve"> SEQ Figure \* ARABIC </w:instrText>
      </w:r>
      <w:r w:rsidR="00521920">
        <w:fldChar w:fldCharType="separate"/>
      </w:r>
      <w:r w:rsidR="00A71BAA">
        <w:rPr>
          <w:noProof/>
        </w:rPr>
        <w:t>1</w:t>
      </w:r>
      <w:r w:rsidR="00521920">
        <w:rPr>
          <w:noProof/>
        </w:rPr>
        <w:fldChar w:fldCharType="end"/>
      </w:r>
    </w:p>
    <w:p w:rsidR="001D4577" w:rsidRPr="000E7483" w:rsidRDefault="002F2165" w:rsidP="000E7483">
      <w:pPr>
        <w:jc w:val="center"/>
      </w:pPr>
      <w:r>
        <w:t xml:space="preserve"> </w:t>
      </w:r>
    </w:p>
    <w:p w:rsidR="007F30AE" w:rsidRPr="000E7483" w:rsidRDefault="002F2165" w:rsidP="000E7483">
      <w:pPr>
        <w:spacing w:before="2000"/>
        <w:jc w:val="center"/>
      </w:pPr>
      <w:r>
        <w:t xml:space="preserve">Ryan De Pina </w:t>
      </w:r>
      <w:proofErr w:type="spellStart"/>
      <w:r>
        <w:t>Correia</w:t>
      </w:r>
      <w:proofErr w:type="spellEnd"/>
      <w:r w:rsidR="007F30AE" w:rsidRPr="000E7483">
        <w:t>– Classe</w:t>
      </w:r>
      <w:r>
        <w:t xml:space="preserve"> Min1b</w:t>
      </w:r>
    </w:p>
    <w:p w:rsidR="007F30AE" w:rsidRPr="000E7483" w:rsidRDefault="002F2165" w:rsidP="000E7483">
      <w:pPr>
        <w:jc w:val="center"/>
      </w:pPr>
      <w:r>
        <w:t>Lausanne, ETML,</w:t>
      </w:r>
    </w:p>
    <w:p w:rsidR="007F30AE" w:rsidRDefault="002F2165" w:rsidP="000E7483">
      <w:pPr>
        <w:jc w:val="center"/>
      </w:pPr>
      <w:r>
        <w:t>24 périodes</w:t>
      </w:r>
    </w:p>
    <w:p w:rsidR="002F2165" w:rsidRPr="000E7483" w:rsidRDefault="002F2165" w:rsidP="000E7483">
      <w:pPr>
        <w:jc w:val="center"/>
      </w:pPr>
      <w:r>
        <w:t xml:space="preserve">Équipe </w:t>
      </w:r>
      <w:proofErr w:type="spellStart"/>
      <w:r>
        <w:t>RukoS</w:t>
      </w:r>
      <w:r w:rsidR="00F11781">
        <w:t>ra</w:t>
      </w:r>
      <w:r>
        <w:t>k</w:t>
      </w:r>
      <w:proofErr w:type="spellEnd"/>
    </w:p>
    <w:p w:rsidR="007F30AE" w:rsidRPr="000E7483" w:rsidRDefault="002F2165" w:rsidP="000E7483">
      <w:pPr>
        <w:jc w:val="center"/>
      </w:pPr>
      <w:r>
        <w:t>Xavier Carrel</w:t>
      </w:r>
    </w:p>
    <w:p w:rsidR="007F30AE" w:rsidRPr="000E7483" w:rsidRDefault="007F30AE" w:rsidP="000E7483">
      <w:pPr>
        <w:jc w:val="center"/>
      </w:pP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116F07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28323752" w:history="1">
        <w:r w:rsidR="00116F07" w:rsidRPr="00622C0F">
          <w:rPr>
            <w:rStyle w:val="Lienhypertexte"/>
            <w:noProof/>
          </w:rPr>
          <w:t>1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Spécifications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3" w:history="1">
        <w:r w:rsidR="00116F07" w:rsidRPr="00622C0F">
          <w:rPr>
            <w:rStyle w:val="Lienhypertexte"/>
            <w:noProof/>
          </w:rPr>
          <w:t>1.1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Titre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4" w:history="1">
        <w:r w:rsidR="00116F07" w:rsidRPr="00622C0F">
          <w:rPr>
            <w:rStyle w:val="Lienhypertexte"/>
            <w:noProof/>
          </w:rPr>
          <w:t>1.2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Description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5" w:history="1">
        <w:r w:rsidR="00116F07" w:rsidRPr="00622C0F">
          <w:rPr>
            <w:rStyle w:val="Lienhypertexte"/>
            <w:noProof/>
          </w:rPr>
          <w:t>1.3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Matériel et logiciels à disposition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6" w:history="1">
        <w:r w:rsidR="00116F07" w:rsidRPr="00622C0F">
          <w:rPr>
            <w:rStyle w:val="Lienhypertexte"/>
            <w:noProof/>
          </w:rPr>
          <w:t>1.4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Prérequis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57" w:history="1">
        <w:r w:rsidR="00116F07" w:rsidRPr="00622C0F">
          <w:rPr>
            <w:rStyle w:val="Lienhypertexte"/>
            <w:noProof/>
          </w:rPr>
          <w:t>1.5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Cahier des charges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8" w:history="1">
        <w:r w:rsidR="00116F07" w:rsidRPr="00622C0F">
          <w:rPr>
            <w:rStyle w:val="Lienhypertexte"/>
            <w:noProof/>
          </w:rPr>
          <w:t>1.5.1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Objectifs et portée du projet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59" w:history="1">
        <w:r w:rsidR="00116F07" w:rsidRPr="00622C0F">
          <w:rPr>
            <w:rStyle w:val="Lienhypertexte"/>
            <w:noProof/>
          </w:rPr>
          <w:t>1.5.2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Caractéristiques des utilisateurs et impacts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_Toc128323759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0" w:history="1">
        <w:r w:rsidR="00116F07" w:rsidRPr="00622C0F">
          <w:rPr>
            <w:rStyle w:val="Lienhypertexte"/>
            <w:noProof/>
          </w:rPr>
          <w:t>1.5.3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Fonctionnalités requises (du point de vue de l’utilisateur)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3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1" w:history="1">
        <w:r w:rsidR="00116F07" w:rsidRPr="00622C0F">
          <w:rPr>
            <w:rStyle w:val="Lienhypertexte"/>
            <w:noProof/>
          </w:rPr>
          <w:t>1.5.4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Contraintes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2" w:history="1">
        <w:r w:rsidR="00116F07" w:rsidRPr="00622C0F">
          <w:rPr>
            <w:rStyle w:val="Lienhypertexte"/>
            <w:noProof/>
          </w:rPr>
          <w:t>1.5.5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Travail à réaliser par l'apprenti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3" w:history="1">
        <w:r w:rsidR="00116F07" w:rsidRPr="00622C0F">
          <w:rPr>
            <w:rStyle w:val="Lienhypertexte"/>
            <w:noProof/>
          </w:rPr>
          <w:t>1.5.6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Si le temps le permet …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28323764" w:history="1">
        <w:r w:rsidR="00116F07" w:rsidRPr="00622C0F">
          <w:rPr>
            <w:rStyle w:val="Lienhypertexte"/>
            <w:noProof/>
          </w:rPr>
          <w:t>1.5.7</w:t>
        </w:r>
        <w:r w:rsidR="00116F07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Méthodes de validation des solutions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5" w:history="1">
        <w:r w:rsidR="00116F07" w:rsidRPr="00622C0F">
          <w:rPr>
            <w:rStyle w:val="Lienhypertexte"/>
            <w:noProof/>
          </w:rPr>
          <w:t>1.6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Eléments évalués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6" w:history="1">
        <w:r w:rsidR="00116F07" w:rsidRPr="00622C0F">
          <w:rPr>
            <w:rStyle w:val="Lienhypertexte"/>
            <w:noProof/>
          </w:rPr>
          <w:t>2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Initiale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4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7" w:history="1">
        <w:r w:rsidR="00116F07" w:rsidRPr="00622C0F">
          <w:rPr>
            <w:rStyle w:val="Lienhypertexte"/>
            <w:noProof/>
          </w:rPr>
          <w:t>3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Analyse fonctionnelle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5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68" w:history="1">
        <w:r w:rsidR="00116F07" w:rsidRPr="00622C0F">
          <w:rPr>
            <w:rStyle w:val="Lienhypertexte"/>
            <w:noProof/>
          </w:rPr>
          <w:t>4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Conception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_Toc128323768 \h </w:instrText>
        </w:r>
        <w:r w:rsidR="00116F07">
          <w:rPr>
            <w:noProof/>
            <w:webHidden/>
          </w:rPr>
          <w:fldChar w:fldCharType="separate"/>
        </w:r>
        <w:r w:rsidR="00A71BAA">
          <w:rPr>
            <w:b w:val="0"/>
            <w:bCs w:val="0"/>
            <w:noProof/>
            <w:webHidden/>
            <w:lang w:val="fr-FR"/>
          </w:rPr>
          <w:t>Erreur ! Signet non défini.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69" w:history="1">
        <w:r w:rsidR="00116F07" w:rsidRPr="00622C0F">
          <w:rPr>
            <w:rStyle w:val="Lienhypertexte"/>
            <w:noProof/>
          </w:rPr>
          <w:t>4.1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Architecture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_Toc128323769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0" w:history="1">
        <w:r w:rsidR="00116F07" w:rsidRPr="00622C0F">
          <w:rPr>
            <w:rStyle w:val="Lienhypertexte"/>
            <w:noProof/>
          </w:rPr>
          <w:t>4.2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Modèles de donnée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1" w:history="1">
        <w:r w:rsidR="00116F07" w:rsidRPr="00622C0F">
          <w:rPr>
            <w:rStyle w:val="Lienhypertexte"/>
            <w:noProof/>
          </w:rPr>
          <w:t>4.3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Implémentations spécifiques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2" w:history="1">
        <w:r w:rsidR="00116F07" w:rsidRPr="00622C0F">
          <w:rPr>
            <w:rStyle w:val="Lienhypertexte"/>
            <w:noProof/>
          </w:rPr>
          <w:t>5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Réalisation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3" w:history="1">
        <w:r w:rsidR="00116F07" w:rsidRPr="00622C0F">
          <w:rPr>
            <w:rStyle w:val="Lienhypertexte"/>
            <w:noProof/>
          </w:rPr>
          <w:t>5.1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Environnement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4" w:history="1">
        <w:r w:rsidR="00116F07" w:rsidRPr="00622C0F">
          <w:rPr>
            <w:rStyle w:val="Lienhypertexte"/>
            <w:noProof/>
          </w:rPr>
          <w:t>5.2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Planification détaillée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5" w:history="1">
        <w:r w:rsidR="00116F07" w:rsidRPr="00622C0F">
          <w:rPr>
            <w:rStyle w:val="Lienhypertexte"/>
            <w:noProof/>
          </w:rPr>
          <w:t>5.3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Bord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76" w:history="1">
        <w:r w:rsidR="00116F07" w:rsidRPr="00622C0F">
          <w:rPr>
            <w:rStyle w:val="Lienhypertexte"/>
            <w:noProof/>
          </w:rPr>
          <w:t>6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7" w:history="1">
        <w:r w:rsidR="00116F07" w:rsidRPr="00622C0F">
          <w:rPr>
            <w:rStyle w:val="Lienhypertexte"/>
            <w:noProof/>
          </w:rPr>
          <w:t>6.1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Stratégie de test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10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8" w:history="1">
        <w:r w:rsidR="00116F07" w:rsidRPr="00622C0F">
          <w:rPr>
            <w:rStyle w:val="Lienhypertexte"/>
            <w:noProof/>
          </w:rPr>
          <w:t>6.2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Dossier des tests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79" w:history="1">
        <w:r w:rsidR="00116F07" w:rsidRPr="00622C0F">
          <w:rPr>
            <w:rStyle w:val="Lienhypertexte"/>
            <w:noProof/>
          </w:rPr>
          <w:t>6.3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Problèmes restants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_Toc128323779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0" w:history="1">
        <w:r w:rsidR="00116F07" w:rsidRPr="00622C0F">
          <w:rPr>
            <w:rStyle w:val="Lienhypertexte"/>
            <w:noProof/>
          </w:rPr>
          <w:t>7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Conclusion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_Toc128323780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1" w:history="1">
        <w:r w:rsidR="00116F07" w:rsidRPr="00622C0F">
          <w:rPr>
            <w:rStyle w:val="Lienhypertexte"/>
            <w:noProof/>
          </w:rPr>
          <w:t>7.1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des fonctionnalités demandées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_Toc128323781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2" w:history="1">
        <w:r w:rsidR="00116F07" w:rsidRPr="00622C0F">
          <w:rPr>
            <w:rStyle w:val="Lienhypertexte"/>
            <w:noProof/>
          </w:rPr>
          <w:t>7.2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de la planification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_Toc128323782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3" w:history="1">
        <w:r w:rsidR="00116F07" w:rsidRPr="00622C0F">
          <w:rPr>
            <w:rStyle w:val="Lienhypertexte"/>
            <w:noProof/>
          </w:rPr>
          <w:t>7.3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Bilan personnel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_Toc128323783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4" w:history="1">
        <w:r w:rsidR="00116F07" w:rsidRPr="00622C0F">
          <w:rPr>
            <w:rStyle w:val="Lienhypertexte"/>
            <w:noProof/>
          </w:rPr>
          <w:t>8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Divers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_Toc128323784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5" w:history="1">
        <w:r w:rsidR="00116F07" w:rsidRPr="00622C0F">
          <w:rPr>
            <w:rStyle w:val="Lienhypertexte"/>
            <w:noProof/>
          </w:rPr>
          <w:t>8.1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Journal de travail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_Toc128323785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6" w:history="1">
        <w:r w:rsidR="00116F07" w:rsidRPr="00622C0F">
          <w:rPr>
            <w:rStyle w:val="Lienhypertexte"/>
            <w:noProof/>
          </w:rPr>
          <w:t>8.2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Bibliographie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_Toc128323786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128323787" w:history="1">
        <w:r w:rsidR="00116F07" w:rsidRPr="00622C0F">
          <w:rPr>
            <w:rStyle w:val="Lienhypertexte"/>
            <w:noProof/>
          </w:rPr>
          <w:t>8.3</w:t>
        </w:r>
        <w:r w:rsidR="00116F07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Webographie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_Toc128323787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116F07" w:rsidRDefault="0052192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128323788" w:history="1">
        <w:r w:rsidR="00116F07" w:rsidRPr="00622C0F">
          <w:rPr>
            <w:rStyle w:val="Lienhypertexte"/>
            <w:noProof/>
          </w:rPr>
          <w:t>9</w:t>
        </w:r>
        <w:r w:rsidR="00116F07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116F07" w:rsidRPr="00622C0F">
          <w:rPr>
            <w:rStyle w:val="Lienhypertexte"/>
            <w:noProof/>
          </w:rPr>
          <w:t>Annexes</w:t>
        </w:r>
        <w:r w:rsidR="00116F07">
          <w:rPr>
            <w:noProof/>
            <w:webHidden/>
          </w:rPr>
          <w:tab/>
        </w:r>
        <w:r w:rsidR="00116F07">
          <w:rPr>
            <w:noProof/>
            <w:webHidden/>
          </w:rPr>
          <w:fldChar w:fldCharType="begin"/>
        </w:r>
        <w:r w:rsidR="00116F07">
          <w:rPr>
            <w:noProof/>
            <w:webHidden/>
          </w:rPr>
          <w:instrText xml:space="preserve"> PAGEREF _Toc128323788 \h </w:instrText>
        </w:r>
        <w:r w:rsidR="00116F07">
          <w:rPr>
            <w:noProof/>
            <w:webHidden/>
          </w:rPr>
        </w:r>
        <w:r w:rsidR="00116F07">
          <w:rPr>
            <w:noProof/>
            <w:webHidden/>
          </w:rPr>
          <w:fldChar w:fldCharType="separate"/>
        </w:r>
        <w:r w:rsidR="00A71BAA">
          <w:rPr>
            <w:noProof/>
            <w:webHidden/>
          </w:rPr>
          <w:t>11</w:t>
        </w:r>
        <w:r w:rsidR="00116F07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28323752"/>
      <w:r w:rsidRPr="00932149">
        <w:lastRenderedPageBreak/>
        <w:t>Spécifications</w:t>
      </w:r>
      <w:bookmarkEnd w:id="0"/>
      <w:bookmarkEnd w:id="1"/>
      <w:bookmarkEnd w:id="2"/>
    </w:p>
    <w:p w:rsidR="008E53F9" w:rsidRPr="008E53F9" w:rsidRDefault="008E53F9" w:rsidP="008E53F9">
      <w:pPr>
        <w:pStyle w:val="Corpsdetexte"/>
      </w:pPr>
    </w:p>
    <w:p w:rsidR="0076036D" w:rsidRDefault="00753A51" w:rsidP="002F2165">
      <w:pPr>
        <w:pStyle w:val="Titre2"/>
      </w:pPr>
      <w:bookmarkStart w:id="3" w:name="_Toc128323753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:rsidR="002F2165" w:rsidRPr="002F2165" w:rsidRDefault="002F2165" w:rsidP="002F2165">
      <w:pPr>
        <w:pStyle w:val="Retraitcorpsdetexte"/>
      </w:pPr>
    </w:p>
    <w:p w:rsidR="0076036D" w:rsidRPr="002F2165" w:rsidRDefault="002F2165" w:rsidP="0076036D">
      <w:pPr>
        <w:pStyle w:val="Informations"/>
        <w:jc w:val="center"/>
        <w:rPr>
          <w:b/>
          <w:bCs/>
          <w:color w:val="auto"/>
          <w:sz w:val="20"/>
          <w:szCs w:val="24"/>
        </w:rPr>
      </w:pPr>
      <w:proofErr w:type="spellStart"/>
      <w:r w:rsidRPr="002F2165">
        <w:rPr>
          <w:b/>
          <w:bCs/>
          <w:color w:val="auto"/>
          <w:sz w:val="20"/>
          <w:szCs w:val="24"/>
        </w:rPr>
        <w:t>RukoS</w:t>
      </w:r>
      <w:r w:rsidR="00F11781">
        <w:rPr>
          <w:b/>
          <w:bCs/>
          <w:color w:val="auto"/>
          <w:sz w:val="20"/>
          <w:szCs w:val="24"/>
        </w:rPr>
        <w:t>ra</w:t>
      </w:r>
      <w:r w:rsidRPr="002F2165">
        <w:rPr>
          <w:b/>
          <w:bCs/>
          <w:color w:val="auto"/>
          <w:sz w:val="20"/>
          <w:szCs w:val="24"/>
        </w:rPr>
        <w:t>k</w:t>
      </w:r>
      <w:proofErr w:type="spellEnd"/>
    </w:p>
    <w:p w:rsidR="0076036D" w:rsidRPr="002F2165" w:rsidRDefault="00F11781" w:rsidP="0076036D">
      <w:pPr>
        <w:pStyle w:val="Informations"/>
        <w:jc w:val="center"/>
        <w:rPr>
          <w:color w:val="auto"/>
        </w:rPr>
      </w:pPr>
      <w:r>
        <w:rPr>
          <w:color w:val="auto"/>
        </w:rPr>
        <w:t>(</w:t>
      </w:r>
      <w:r w:rsidR="0076036D" w:rsidRPr="002F2165">
        <w:rPr>
          <w:color w:val="auto"/>
        </w:rPr>
        <w:t xml:space="preserve">Une </w:t>
      </w:r>
      <w:r w:rsidR="002F2165" w:rsidRPr="002F2165">
        <w:rPr>
          <w:color w:val="auto"/>
        </w:rPr>
        <w:t xml:space="preserve">petite équipe de projet pour créer un hôtel sur une application : </w:t>
      </w:r>
      <w:proofErr w:type="spellStart"/>
      <w:r w:rsidR="002F2165" w:rsidRPr="002F2165">
        <w:rPr>
          <w:color w:val="auto"/>
        </w:rPr>
        <w:t>SweetHome</w:t>
      </w:r>
      <w:proofErr w:type="spellEnd"/>
      <w:r w:rsidR="002F2165" w:rsidRPr="002F2165">
        <w:rPr>
          <w:color w:val="auto"/>
        </w:rPr>
        <w:t xml:space="preserve"> 3D</w:t>
      </w:r>
      <w:r>
        <w:rPr>
          <w:color w:val="auto"/>
        </w:rPr>
        <w:t>)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6" w:name="_Toc128323754"/>
      <w:r>
        <w:t>Description</w:t>
      </w:r>
      <w:bookmarkEnd w:id="6"/>
    </w:p>
    <w:p w:rsidR="00F11781" w:rsidRDefault="00F11781" w:rsidP="00F11781">
      <w:pPr>
        <w:pStyle w:val="Retraitcorpsdetexte"/>
        <w:ind w:left="0"/>
      </w:pPr>
    </w:p>
    <w:p w:rsidR="00F11781" w:rsidRDefault="00F11781" w:rsidP="00F11781">
      <w:pPr>
        <w:pStyle w:val="Retraitcorpsdetexte"/>
      </w:pPr>
      <w:r>
        <w:t xml:space="preserve">Sur la base de notre pratique professionnel, une petite équipe </w:t>
      </w:r>
      <w:r w:rsidRPr="00F11781">
        <w:t xml:space="preserve">de projet </w:t>
      </w:r>
      <w:r>
        <w:t xml:space="preserve">a été créer d’élève </w:t>
      </w:r>
      <w:r w:rsidRPr="00F11781">
        <w:t>composé de (M</w:t>
      </w:r>
      <w:r>
        <w:t xml:space="preserve">athis, Sacha, Emma et moi-même). Le but du projet est de construire </w:t>
      </w:r>
      <w:r w:rsidR="008E1D98">
        <w:t>depuis un immeuble</w:t>
      </w:r>
      <w:r>
        <w:t xml:space="preserve"> déjà défini par notre enseignant de projet</w:t>
      </w:r>
      <w:r w:rsidR="008E1D98">
        <w:t>, une construction imaginaire où totalement fictive</w:t>
      </w:r>
      <w:r>
        <w:t>. N</w:t>
      </w:r>
      <w:r w:rsidR="008E1D98">
        <w:t xml:space="preserve">otre projet a été porté </w:t>
      </w:r>
      <w:r>
        <w:t>sur la base d’un hôtel très chic</w:t>
      </w:r>
      <w:r w:rsidR="008E1D98">
        <w:t xml:space="preserve"> et très atypique</w:t>
      </w:r>
      <w:r>
        <w:t xml:space="preserve">. L’application qui va être utilisé comme support pour accomplir notre tâche demandée par notre enseignant est : </w:t>
      </w:r>
      <w:proofErr w:type="spellStart"/>
      <w:r>
        <w:t>SweetHome</w:t>
      </w:r>
      <w:proofErr w:type="spellEnd"/>
      <w:r>
        <w:t xml:space="preserve"> 3D (version mobile).</w:t>
      </w:r>
    </w:p>
    <w:p w:rsidR="002F2165" w:rsidRPr="00F664DF" w:rsidRDefault="002F2165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128323755"/>
      <w:r>
        <w:t>Matériel et logiciels à disposition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8" w:name="_Toc128323756"/>
      <w:r>
        <w:t>P</w:t>
      </w:r>
      <w:r w:rsidR="00902523">
        <w:t>rérequis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9" w:name="_Toc128323757"/>
      <w:r>
        <w:t>Cahier des charges</w:t>
      </w:r>
      <w:bookmarkEnd w:id="9"/>
    </w:p>
    <w:p w:rsidR="00D160DD" w:rsidRDefault="00EE16F0" w:rsidP="00AA4393">
      <w:pPr>
        <w:pStyle w:val="Titre3"/>
      </w:pPr>
      <w:bookmarkStart w:id="10" w:name="_Toc128323758"/>
      <w:r w:rsidRPr="00EE16F0">
        <w:t>Objectifs et portée du projet</w:t>
      </w:r>
      <w:bookmarkEnd w:id="10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1" w:name="_Toc128323759"/>
      <w:r w:rsidRPr="00EE16F0">
        <w:t xml:space="preserve">Caractéristiques des utilisateurs et </w:t>
      </w:r>
      <w:r>
        <w:t>impacts</w:t>
      </w:r>
      <w:bookmarkEnd w:id="11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</w:t>
      </w:r>
      <w:proofErr w:type="spellStart"/>
      <w:r>
        <w:t>trice</w:t>
      </w:r>
      <w:proofErr w:type="spellEnd"/>
      <w:r>
        <w:t>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2" w:name="_Toc128323760"/>
      <w:r w:rsidRPr="00EE16F0">
        <w:t>Fonctionnalités requises (du point de vue de l’utilisateur)</w:t>
      </w:r>
      <w:bookmarkEnd w:id="12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3" w:name="_Toc128323761"/>
      <w:r w:rsidRPr="00EE16F0">
        <w:lastRenderedPageBreak/>
        <w:t>Contraintes</w:t>
      </w:r>
      <w:bookmarkEnd w:id="13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4" w:name="_Toc128323762"/>
      <w:r w:rsidRPr="00EE16F0">
        <w:t>Travail à réaliser par l'apprenti</w:t>
      </w:r>
      <w:bookmarkEnd w:id="14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128323763"/>
      <w:r w:rsidRPr="00EE16F0">
        <w:t>Si le temps le permet …</w:t>
      </w:r>
      <w:bookmarkEnd w:id="15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128323764"/>
      <w:r w:rsidRPr="00EE16F0">
        <w:t>Méthodes de validation des solutions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6036D" w:rsidP="008E53F9">
      <w:pPr>
        <w:pStyle w:val="Titre2"/>
      </w:pPr>
      <w:bookmarkStart w:id="17" w:name="_Toc128323765"/>
      <w:r>
        <w:t>Eléments</w:t>
      </w:r>
      <w:r w:rsidR="00902523">
        <w:t xml:space="preserve"> évalués</w:t>
      </w:r>
      <w:bookmarkEnd w:id="17"/>
    </w:p>
    <w:p w:rsidR="00A400FD" w:rsidRDefault="00F16ADE" w:rsidP="00F16ADE">
      <w:pPr>
        <w:pStyle w:val="Informations"/>
      </w:pPr>
      <w:r>
        <w:t xml:space="preserve">Cette section </w:t>
      </w:r>
      <w:r w:rsidR="00A400FD">
        <w:t>doit être élaborée et validée avec le chef de projet.</w:t>
      </w:r>
    </w:p>
    <w:p w:rsidR="00A400FD" w:rsidRDefault="00A400FD" w:rsidP="00F16ADE">
      <w:pPr>
        <w:pStyle w:val="Informations"/>
      </w:pPr>
    </w:p>
    <w:p w:rsidR="00F16ADE" w:rsidRDefault="00A400FD" w:rsidP="00F16ADE">
      <w:pPr>
        <w:pStyle w:val="Informations"/>
      </w:pPr>
      <w:r>
        <w:t>Les éléments évalués peuvent être choisis dans la liste suivante :</w:t>
      </w:r>
      <w:r w:rsidR="00F16ADE">
        <w:t xml:space="preserve"> 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rapport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 journal de travail</w:t>
      </w:r>
    </w:p>
    <w:p w:rsidR="00F664DF" w:rsidRDefault="00F664DF">
      <w:pPr>
        <w:pStyle w:val="Informations"/>
        <w:numPr>
          <w:ilvl w:val="0"/>
          <w:numId w:val="5"/>
        </w:numPr>
      </w:pPr>
      <w:r>
        <w:t>Le</w:t>
      </w:r>
      <w:r w:rsidR="00A706B7">
        <w:t xml:space="preserve"> code et le</w:t>
      </w:r>
      <w:r>
        <w:t>s commentaires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Etat de fonctionnement du produit livré</w:t>
      </w:r>
    </w:p>
    <w:p w:rsidR="00F664DF" w:rsidRPr="00F664DF" w:rsidRDefault="00F664DF">
      <w:pPr>
        <w:pStyle w:val="Informations"/>
        <w:numPr>
          <w:ilvl w:val="0"/>
          <w:numId w:val="5"/>
        </w:numPr>
      </w:pPr>
      <w:r>
        <w:t>Les documentations de mise en œuvre et d’utilisation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Possibilité de transmettre le travail à une personne extérieure pour le terminer, le corriger ou le compléter</w:t>
      </w:r>
    </w:p>
    <w:p w:rsidR="00F16ADE" w:rsidRPr="007211A1" w:rsidRDefault="00F16ADE">
      <w:pPr>
        <w:pStyle w:val="Informations"/>
        <w:numPr>
          <w:ilvl w:val="0"/>
          <w:numId w:val="5"/>
        </w:numPr>
      </w:pPr>
      <w:r w:rsidRPr="007211A1">
        <w:t>Compréhension du travail</w:t>
      </w:r>
    </w:p>
    <w:p w:rsidR="007F30AE" w:rsidRPr="007F30AE" w:rsidRDefault="007F30AE" w:rsidP="008E53F9">
      <w:pPr>
        <w:pStyle w:val="Titre1"/>
      </w:pPr>
      <w:bookmarkStart w:id="18" w:name="_Toc128323766"/>
      <w:r w:rsidRPr="007F30AE">
        <w:t>Planification</w:t>
      </w:r>
      <w:bookmarkEnd w:id="4"/>
      <w:bookmarkEnd w:id="5"/>
      <w:r w:rsidR="008E53F9">
        <w:t xml:space="preserve"> Initiale</w:t>
      </w:r>
      <w:bookmarkEnd w:id="18"/>
    </w:p>
    <w:p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:rsidR="00F16ADE" w:rsidRDefault="00F16ADE" w:rsidP="0076036D">
      <w:pPr>
        <w:pStyle w:val="Informations"/>
      </w:pPr>
    </w:p>
    <w:p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:rsidR="00361537" w:rsidRDefault="00361537" w:rsidP="00F16ADE">
      <w:pPr>
        <w:pStyle w:val="Informations"/>
      </w:pPr>
      <w:r>
        <w:br w:type="page"/>
      </w:r>
    </w:p>
    <w:p w:rsidR="00F16ADE" w:rsidRDefault="00F16ADE" w:rsidP="00F16ADE">
      <w:pPr>
        <w:pStyle w:val="Informations"/>
      </w:pPr>
    </w:p>
    <w:p w:rsidR="007F30AE" w:rsidRPr="007F30AE" w:rsidRDefault="007F30AE" w:rsidP="008E53F9">
      <w:pPr>
        <w:pStyle w:val="Titre1"/>
      </w:pPr>
      <w:bookmarkStart w:id="19" w:name="_Toc532179957"/>
      <w:bookmarkStart w:id="20" w:name="_Toc165969641"/>
      <w:bookmarkStart w:id="21" w:name="_Toc128323767"/>
      <w:r w:rsidRPr="007F30AE">
        <w:t>Analyse</w:t>
      </w:r>
      <w:bookmarkEnd w:id="19"/>
      <w:bookmarkEnd w:id="20"/>
      <w:r w:rsidR="00446E95">
        <w:t xml:space="preserve"> fonctionnelle</w:t>
      </w:r>
      <w:bookmarkEnd w:id="21"/>
    </w:p>
    <w:p w:rsidR="00A400FD" w:rsidRDefault="00A400FD" w:rsidP="00A400FD">
      <w:pPr>
        <w:pStyle w:val="Retraitcorpsdetexte"/>
      </w:pPr>
      <w:bookmarkStart w:id="22" w:name="_Toc532179959"/>
      <w:bookmarkStart w:id="23" w:name="_Toc165969643"/>
    </w:p>
    <w:p w:rsidR="00361537" w:rsidRDefault="00361537" w:rsidP="00361537">
      <w:pPr>
        <w:pStyle w:val="Titre3"/>
      </w:pPr>
      <w:r>
        <w:t>Salle de sport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>En tant que gérant de l'hôtel,  Je veux une salle de sport Pour que mes clients puissent garder la forme</w:t>
            </w:r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38"/>
              <w:gridCol w:w="7602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il y a un sol en parquet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tapis de course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dans la salle il y a 4 tapis de course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suite contre le mur direction grande vitre vue sur la piscine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baie vitrée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en face des tapis de course il y a une grande baie vitrée vue sur la piscine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proofErr w:type="spellStart"/>
                  <w:r>
                    <w:t>enplacement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la salle de sport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l'étage en dessus de la piscine.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machine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de sport il y a 10 machines de sport (4 tapis de courses, 3 banc abdominaux, 1 tour d'entraînement, 2 vélo d'intérieur)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taille de la salle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surface de la salle fait la moitié d'un étage.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miroir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sur le mur a droit de la façade de baie vitrée il y a des murs de miroir (mur entièrement fait de miroir)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fenêtre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en face du mur de baie vitrée il y a 5 fenêtres pour aérer et avoir la vue sur l'extérieur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salle quand je regarde le plafond je vois 3 spot de lumière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361537" w:rsidP="00361537">
      <w:pPr>
        <w:pStyle w:val="Titre3"/>
      </w:pPr>
      <w:proofErr w:type="spellStart"/>
      <w:r>
        <w:t>Acceuil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>En tant que gérant de l'hôtel je veux un accueil pour accueillir la cliente</w:t>
            </w:r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11"/>
              <w:gridCol w:w="7529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luminosité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En entrant dans l'accueil par la porte principale au </w:t>
                  </w:r>
                  <w:proofErr w:type="spellStart"/>
                  <w:r>
                    <w:t>rez</w:t>
                  </w:r>
                  <w:proofErr w:type="spellEnd"/>
                  <w:r>
                    <w:t>, il y a un lustre au milieu du plafond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proofErr w:type="spellStart"/>
                  <w:r>
                    <w:t>Comptoire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au fond de la pièce au milieu du mur, il y a un comptoir pour se renseigner et pour recevoir la clef de la chambre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coin attente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Quand je rentre dans l'accueil à droite il y une table basse et un canapé et un fauteuil pour attendre.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pièce le sol est en parquet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 xml:space="preserve">devant le </w:t>
                  </w:r>
                  <w:proofErr w:type="spellStart"/>
                  <w:r>
                    <w:t>comptoire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devant le comptoir il y a deux fauteuil.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proofErr w:type="spellStart"/>
                  <w:r>
                    <w:t>a</w:t>
                  </w:r>
                  <w:proofErr w:type="spellEnd"/>
                  <w:r>
                    <w:t xml:space="preserve"> gauche du comptoir dans le couloir qui rejoint la pièce suivante (le restaurant) il y a deux chaise confortable avec une petite table entre les deux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tapis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en dessous des deux chaises et de la table du couloir il y a un tapis.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le couloir et l'accueil sont séparé d'un demi mur perpendiculaire au mur derrière l'accueil qui mesure 8 mètre.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>
      <w:r>
        <w:br w:type="page"/>
      </w:r>
    </w:p>
    <w:p w:rsidR="00361537" w:rsidRDefault="00361537" w:rsidP="00361537"/>
    <w:p w:rsidR="00361537" w:rsidRDefault="00361537" w:rsidP="00361537">
      <w:pPr>
        <w:pStyle w:val="Titre3"/>
      </w:pPr>
      <w:r>
        <w:t>Salle du Personnel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>En tant que Patron Je veux une salle du Personnel Pour des réunions</w:t>
            </w:r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83"/>
              <w:gridCol w:w="7357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Salle du Personnel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à ma droite il doit avoir deux distributeurs d'eaux, sur le mur d'en face et non sur la droite après avoir </w:t>
                  </w:r>
                  <w:proofErr w:type="spellStart"/>
                  <w:r>
                    <w:t>tourner</w:t>
                  </w:r>
                  <w:proofErr w:type="spellEnd"/>
                  <w:r>
                    <w:t>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Table ronde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Quand je passe la porte Au milieu de la salle  Il y a une table ronde d'un rayon de 1.5 m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Chaise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Il faut 10 chaises autour de la table confortable mais sans roue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Interrupteur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Un interrupteur qui peut régler la luminosité de l'ampoule principale de la pièce directement sur la gauche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Vidéoprojecteur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Un Projecteur placé sur un support sur le plafond pour mettre des images, sur un tableau de projection de 300x225 m.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bonne distance du tableau pour une image nette.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Armoire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Une Armoire au fond à gauche de la pièce la poignée de la porte face au mur où est placé la porte 80x52 environ pour y placer des matériaux d'échange.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La porte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porte sera placé à la gauche du mur qui donnera sur le couloir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Lumière connecté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Des Lumières plafonniers en lignes sur la longueur de la pièce ( colonne 4 ligne 2 ) 5 m d'écart.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pièce fera minimum 50 m carré derrière la table de réception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361537" w:rsidP="00361537">
      <w:pPr>
        <w:pStyle w:val="Titre3"/>
      </w:pPr>
      <w:proofErr w:type="gramStart"/>
      <w:r>
        <w:t>salle</w:t>
      </w:r>
      <w:proofErr w:type="gramEnd"/>
      <w:r>
        <w:t xml:space="preserve"> d'hôtel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58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>En tant que travailleur je veux une salle de relax dans hôtel  pour repos</w:t>
            </w:r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16"/>
              <w:gridCol w:w="8322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inter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 quand j'entre je vois un grand tapis bleu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inter2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quand j'entre je vois les murs blancs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inter 3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salle a besoin d'être 10 sur 7 m avec un toilette séparé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lits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quand j'entre il y a 1 petit et 1 grand lit à droite de la porte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balcon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quand j'entre  je vois un porte en face de la porte d'entrée avec un balcon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proofErr w:type="spellStart"/>
                  <w:r>
                    <w:t>deco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quand j'entre je vois un télé avec une table et armoire à gauche de la porte d'entrée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lits1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quand j'entre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lits il y a petites tables de nuit avec une lampe sur la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toilette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toilette quand j'entre il y a toilette, lavabo et douche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>
      <w:r>
        <w:br w:type="page"/>
      </w:r>
    </w:p>
    <w:p w:rsidR="00361537" w:rsidRDefault="00361537" w:rsidP="00361537"/>
    <w:p w:rsidR="00361537" w:rsidRDefault="00361537" w:rsidP="00361537">
      <w:pPr>
        <w:pStyle w:val="Titre3"/>
      </w:pPr>
      <w:r>
        <w:t>Chambre d'hôtel - 1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>En tant qu'entrepreneur Je souhaite une chambre d'hôtel Pour dormir lors de mes déplacements</w:t>
            </w:r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650"/>
              <w:gridCol w:w="7390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couloir quand j'ouvre la porte je vois une pièce de 6 mètres par 6 mètres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Windows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quand je regarde en face de moi je vois une fenêtre de 2m x 2m qui se trouve au milieu du mure opposé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Porte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centre de la pièce  quand je regarde la porte elle se trouve au milieu du mure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Lit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 quand je regarde à gauche de la fenêtre je vois un lit parallèle à la fenêtre qui mesure 2m de long par 1 mètre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Salle de bain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Depuis la porte  quand je regarde à droite de la fenêtre se trouve une grande pièce qui prend toute la </w:t>
                  </w:r>
                  <w:proofErr w:type="spellStart"/>
                  <w:r>
                    <w:t>longeur</w:t>
                  </w:r>
                  <w:proofErr w:type="spellEnd"/>
                  <w:r>
                    <w:t xml:space="preserve"> de la chambre à partir de la fenêtre jusqu'à la droite de la porte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Porte secondaire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 quand je regarde la salle de bain  se trouve une porte au milieu du mure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Contenu salle de bain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de la salle de bain  quand je regarde au fond dans le coin à gauche  se trouve une baignoire prenant la largeur de la salle (2 mètres par 1 mètre)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Contenu salle de bain - 2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de la salle de bain  quand je regarde au dans le coin à droite  je vois des toilettes avec un lavabo en face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361537" w:rsidP="00361537">
      <w:pPr>
        <w:pStyle w:val="Titre3"/>
      </w:pPr>
      <w:proofErr w:type="gramStart"/>
      <w:r>
        <w:t>couloir</w:t>
      </w:r>
      <w:proofErr w:type="gram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672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>En tant que dans hôtel il a besoin d'être un couloir</w:t>
            </w:r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86"/>
              <w:gridCol w:w="6766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dehors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dans le salon quand je </w:t>
                  </w:r>
                  <w:proofErr w:type="spellStart"/>
                  <w:r>
                    <w:t>sort</w:t>
                  </w:r>
                  <w:proofErr w:type="spellEnd"/>
                  <w:r>
                    <w:t xml:space="preserve"> il y a 2 ascenseurs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le couloir il y a des peintures  entre les portes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proofErr w:type="spellStart"/>
                  <w:r>
                    <w:t>lumiere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dans couloir quand je passe  à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des portes il y a des lumières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poubelle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couloir  quand je passe il y a des poubelles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chemins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couloirs  quand je passe  il y a chemin au garage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couloir quand je passe il y a un tapis à toute longueur de couloir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wifi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le couloir quand j'entre il y a une borne wifi pour étage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eau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le couloirs quand je passe il y a des machines é l'eau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>
      <w:r>
        <w:br w:type="page"/>
      </w:r>
    </w:p>
    <w:p w:rsidR="00361537" w:rsidRDefault="00361537" w:rsidP="00361537"/>
    <w:p w:rsidR="00361537" w:rsidRDefault="00361537" w:rsidP="00361537">
      <w:pPr>
        <w:pStyle w:val="Titre3"/>
      </w:pPr>
      <w:r>
        <w:t>Karting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>En tant que parent je souhaite un Karting pour jouer avec mes enfants</w:t>
            </w:r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021"/>
              <w:gridCol w:w="8019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Accueil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haut de l'escalier  quand je regarde devant je vois un stand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Sécurité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haut des escaliers lorsque je regarde au tour de ce stand je vois des barrières de sécurité empêchant n'importe qui d'accéder à la piste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Check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stand quand je regarde à droite  se trouve un portique donnant à un accès d'attente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couloir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Apres le portique quand je regarde droit je vois un couloir parallèle au stand *voir maquette*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Attente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l'entrée de la salle d'attente  quand je regarde sur la droite se trouve une grande baie vitrée donnant une vue sur la piste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Kart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salle d'attente quand je regarde à gauche de la fenêtre, je vois la file ou sont rangés les karts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Casque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salle d'attente  quand je regarde en face de la baie vitrée je voie une armoire avec des casques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Gant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salle d'attente quand je regarde à droite de l'armoire  je vois un bac contenant des gants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proofErr w:type="spellStart"/>
                  <w:r>
                    <w:t>Sécurite</w:t>
                  </w:r>
                  <w:proofErr w:type="spellEnd"/>
                  <w:r>
                    <w:t xml:space="preserve"> kart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salle d'attente  quand je regarde à travers la baie vitrée je vois que dans les virages, des pneus y sont installés en cas d'accidents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361537" w:rsidP="00361537">
      <w:pPr>
        <w:pStyle w:val="Titre3"/>
      </w:pPr>
      <w:r>
        <w:t>Piscine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>En tant que gérant de l'hôtel  je veux une piscine qui est vue depuis la salle de sport  pour que mes clients puissent aller se relaxer après le sport</w:t>
            </w:r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060"/>
              <w:gridCol w:w="6980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la salle piscine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l'étage en dessous de la salle de sport (3eme étage)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taille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salle fait la moitié d'un étage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grand bassin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le grand bassin se trouve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du bâtiment depuis l'entrée sur la largeur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petit bassin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le petit bassin se trouve derrière le grand bassin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pataugeoire avec toboggan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 pataugeoire se trouve directement en face de la sortie d'ascenseur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chaise longue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au bord droite du grand bassin depuis la sortie d'ascenseur entre le bassin et les fenêtre il y a 4 chaises longues des deux côté de la chaise haute.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chaise haute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il y a une chaise haute pour un </w:t>
                  </w:r>
                  <w:proofErr w:type="spellStart"/>
                  <w:r>
                    <w:t>maitre nageur</w:t>
                  </w:r>
                  <w:proofErr w:type="spellEnd"/>
                  <w:r>
                    <w:t xml:space="preserve"> au fond et au milieu de la pièce depuis la baie vitrée de la salle de sport.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couloir vestiaire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il y a un couloir qui donne sur les vestiaires direct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l'ascenseur de la piscine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>
      <w:r>
        <w:br w:type="page"/>
      </w:r>
    </w:p>
    <w:p w:rsidR="00361537" w:rsidRDefault="00361537" w:rsidP="00361537"/>
    <w:p w:rsidR="00361537" w:rsidRDefault="00361537" w:rsidP="00361537">
      <w:pPr>
        <w:pStyle w:val="Titre3"/>
      </w:pPr>
      <w:proofErr w:type="spellStart"/>
      <w:r>
        <w:t>Retaurant</w:t>
      </w:r>
      <w:proofErr w:type="spellEnd"/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>En tant que cuisiner Je veux une partie restaurant pour y accueillir les clients</w:t>
            </w:r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74"/>
              <w:gridCol w:w="7566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Buffet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le coin au fond à ma droite quand je rentre dans la pièce il y a un buffet de minimum 6 m de long.#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Vitrine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Un mur en demi vitrine pour apercevoir le personnel de cuisine travailler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Tables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Des Tables de différentes grandeurs de 1 à 6 personnes pour une diversité.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Chaises confortables minimum deux par tables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Un mur en verre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avec une barrière pour la sécurité pour y montrer une belle vue et un bon éclairage.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Une commode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une commode sur la gauche du buffet pour mettre les couverts, les assiettes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disposition du personnels.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Lampadaires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Lampadaires de type suspendu pour un éclairage nette sur un endroit spécifique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361537" w:rsidP="00361537">
      <w:pPr>
        <w:pStyle w:val="Titre3"/>
      </w:pPr>
      <w:proofErr w:type="gramStart"/>
      <w:r>
        <w:t>salle</w:t>
      </w:r>
      <w:proofErr w:type="gramEnd"/>
      <w:r>
        <w:t xml:space="preserve"> des repos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13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 xml:space="preserve">En tant que les visiteurs </w:t>
            </w:r>
            <w:proofErr w:type="spellStart"/>
            <w:r>
              <w:t>voulent</w:t>
            </w:r>
            <w:proofErr w:type="spellEnd"/>
            <w:r>
              <w:t xml:space="preserve"> repos</w:t>
            </w:r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52"/>
              <w:gridCol w:w="7641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centre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quand j' entre  au centre il y a une table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 quand j'entre en face de la porte il y a un grand télé sur le mur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salle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 quand j'entre  il y a beaucoup de sacs ottomans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proofErr w:type="spellStart"/>
                  <w:r>
                    <w:t>salo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Quand j'entre  il y a un console des jeux sous le télé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lumières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 quand j'entre  il y a le néon sur le tout périmètre de la salle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fenêtres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dans la salle quand j'entre il y a 2 fenêtres aux </w:t>
                  </w:r>
                  <w:proofErr w:type="spellStart"/>
                  <w:r>
                    <w:t>cotés</w:t>
                  </w:r>
                  <w:proofErr w:type="spellEnd"/>
                  <w:r>
                    <w:t xml:space="preserve"> du télé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stores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quand j'entre  il y a des store sur des fenêtres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bibliothèque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dans la salle  quand j'entre il y a une bibliothèque à droite de la porte d'entrée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361537" w:rsidRDefault="00361537" w:rsidP="00361537">
      <w:pPr>
        <w:pStyle w:val="Titre3"/>
      </w:pPr>
      <w:r>
        <w:t>Jardin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>En tant que gérant de l'hôtel  je souhaite avoir un jardin  afin d'enjoliver mon hôtel</w:t>
            </w:r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67"/>
              <w:gridCol w:w="8173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Entrée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l'accueil, quand je regarde derrière la réception je vois une porte donnant accès au jardin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Size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porte, quand j'observe le jardin je remarque qu'il mesure la largeur du bâtiment + 20 mètres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Fontaine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  quand je regarde droit je vois une fontaine en cercle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Haie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porte, quand je regarde sur la gauche et la droite  je voie une haie qui mesure toute la largeur du jardin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Arbres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porte,  quand je regarde derrière la fontaine, je vois trois arbres à égales distances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Barrière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porte, quand je regarde derrière la fontaine, une barrière en bois sur toutes la longueur du jardin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Banc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la porte, quand je regarde à droite et à gauche je vois des bancs contre le mur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Sol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Depuis le jardin, quand je regarde le sol, je vois du gravier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>
      <w:r>
        <w:br w:type="page"/>
      </w:r>
    </w:p>
    <w:p w:rsidR="00361537" w:rsidRDefault="00361537" w:rsidP="00361537"/>
    <w:p w:rsidR="00361537" w:rsidRDefault="00361537" w:rsidP="00361537">
      <w:pPr>
        <w:pStyle w:val="Titre3"/>
      </w:pPr>
      <w:r>
        <w:t>Bar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19"/>
      </w:tblGrid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r>
              <w:t>En tant que Barman</w:t>
            </w:r>
            <w:bookmarkStart w:id="24" w:name="_GoBack"/>
            <w:bookmarkEnd w:id="24"/>
          </w:p>
        </w:tc>
      </w:tr>
      <w:tr w:rsidR="00361537" w:rsidTr="00D10328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361537" w:rsidRDefault="00361537" w:rsidP="00D10328">
            <w:pPr>
              <w:jc w:val="center"/>
            </w:pPr>
            <w:r>
              <w:t>Tests d'</w:t>
            </w:r>
            <w:proofErr w:type="spellStart"/>
            <w:r>
              <w:t>acceptance</w:t>
            </w:r>
            <w:proofErr w:type="spellEnd"/>
            <w:r>
              <w:t xml:space="preserve">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45"/>
              <w:gridCol w:w="6854"/>
            </w:tblGrid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Pièce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une pièce de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Un long bar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qui fait toute la pièce avec une petite sortie au bout du bar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Ambiance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 xml:space="preserve">des luminaires chic, suspendu et </w:t>
                  </w:r>
                  <w:proofErr w:type="spellStart"/>
                  <w:r>
                    <w:t>glassee</w:t>
                  </w:r>
                  <w:proofErr w:type="spellEnd"/>
                  <w:r>
                    <w:t xml:space="preserve"> avec des ampoules très forte.</w:t>
                  </w:r>
                </w:p>
              </w:tc>
            </w:tr>
            <w:tr w:rsidR="00361537" w:rsidTr="00D1032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:rsidR="00361537" w:rsidRDefault="00361537" w:rsidP="00D10328">
                  <w:r>
                    <w:t>Chaises</w:t>
                  </w:r>
                </w:p>
              </w:tc>
              <w:tc>
                <w:tcPr>
                  <w:tcW w:w="0" w:type="auto"/>
                </w:tcPr>
                <w:p w:rsidR="00361537" w:rsidRDefault="00361537" w:rsidP="00D10328">
                  <w:r>
                    <w:t>Des chaises tout au long du bar 1 chaque 20 cm</w:t>
                  </w:r>
                </w:p>
              </w:tc>
            </w:tr>
          </w:tbl>
          <w:p w:rsidR="00361537" w:rsidRDefault="00361537" w:rsidP="00D10328"/>
        </w:tc>
      </w:tr>
    </w:tbl>
    <w:p w:rsidR="00361537" w:rsidRDefault="00361537" w:rsidP="00361537"/>
    <w:p w:rsidR="00446E95" w:rsidRPr="00A400FD" w:rsidRDefault="00446E95" w:rsidP="00361537">
      <w:pPr>
        <w:pStyle w:val="Informations"/>
        <w:ind w:left="0"/>
      </w:pPr>
    </w:p>
    <w:p w:rsidR="00446E95" w:rsidRDefault="00446E95" w:rsidP="008E53F9">
      <w:pPr>
        <w:pStyle w:val="Titre2"/>
      </w:pPr>
      <w:bookmarkStart w:id="25" w:name="_Toc128323769"/>
      <w:r>
        <w:t>Architecture</w:t>
      </w:r>
      <w:bookmarkEnd w:id="25"/>
    </w:p>
    <w:p w:rsidR="00446E95" w:rsidRPr="00446E95" w:rsidRDefault="00446E95" w:rsidP="005C1848">
      <w:pPr>
        <w:pStyle w:val="Informations"/>
      </w:pPr>
      <w:r>
        <w:t xml:space="preserve">Ce chapitre décrit </w:t>
      </w:r>
      <w:r w:rsidR="005C1848">
        <w:t xml:space="preserve">de manière avant tout graphique </w:t>
      </w:r>
      <w:r>
        <w:t xml:space="preserve">les divers composants que le projet va </w:t>
      </w:r>
      <w:r w:rsidR="005C1848">
        <w:t>fournir, ainsi que ses interfaces vers le monde extérieur</w:t>
      </w:r>
    </w:p>
    <w:p w:rsidR="00446E95" w:rsidRDefault="00446E95" w:rsidP="008E53F9">
      <w:pPr>
        <w:pStyle w:val="Titre2"/>
      </w:pPr>
      <w:bookmarkStart w:id="26" w:name="_Toc128323770"/>
      <w:r>
        <w:t>Modèles de donnée</w:t>
      </w:r>
      <w:bookmarkEnd w:id="26"/>
    </w:p>
    <w:p w:rsidR="00446E95" w:rsidRDefault="00446E95" w:rsidP="00446E95">
      <w:pPr>
        <w:pStyle w:val="Informations"/>
      </w:pPr>
      <w:r>
        <w:t>Ce chapitre est toujours applicable à un projet de développement. Il n’est que parfois applicable à un projet système ou réseau.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>
        <w:t>Le chapitre contient toujours au moins un modèle conceptuel de données (dictionnaire de données)</w:t>
      </w:r>
    </w:p>
    <w:p w:rsidR="00446E95" w:rsidRDefault="00446E95" w:rsidP="00446E95">
      <w:pPr>
        <w:pStyle w:val="Informations"/>
      </w:pPr>
    </w:p>
    <w:p w:rsidR="00446E95" w:rsidRDefault="00446E95" w:rsidP="00446E95">
      <w:pPr>
        <w:pStyle w:val="Informations"/>
      </w:pPr>
      <w:r w:rsidRPr="0037071E">
        <w:t>Si le projet inclut une base de données</w:t>
      </w:r>
      <w:r>
        <w:t>, ce chapitre contiendra également un m</w:t>
      </w:r>
      <w:r w:rsidRPr="0037071E">
        <w:t>odèle logique des données.</w:t>
      </w:r>
    </w:p>
    <w:p w:rsidR="007F30AE" w:rsidRPr="007F30AE" w:rsidRDefault="005C1848" w:rsidP="008E53F9">
      <w:pPr>
        <w:pStyle w:val="Titre2"/>
      </w:pPr>
      <w:bookmarkStart w:id="27" w:name="_Toc128323771"/>
      <w:bookmarkEnd w:id="22"/>
      <w:bookmarkEnd w:id="23"/>
      <w:r>
        <w:t>Implémentations spécifiques</w:t>
      </w:r>
      <w:bookmarkEnd w:id="27"/>
    </w:p>
    <w:p w:rsidR="0037071E" w:rsidRPr="0037071E" w:rsidRDefault="00ED6F41" w:rsidP="005C1848">
      <w:pPr>
        <w:pStyle w:val="Informations"/>
      </w:pPr>
      <w:r w:rsidRPr="0037071E">
        <w:t xml:space="preserve">Ce paragraphe </w:t>
      </w:r>
      <w:r w:rsidR="007F30AE" w:rsidRPr="0037071E">
        <w:t xml:space="preserve">décrit </w:t>
      </w:r>
      <w:r w:rsidR="005C1848" w:rsidRPr="0037071E">
        <w:t xml:space="preserve">de manière détaillée </w:t>
      </w:r>
      <w:r w:rsidR="007F30AE" w:rsidRPr="0037071E">
        <w:t>le fonctionnement</w:t>
      </w:r>
      <w:r w:rsidR="005C1848">
        <w:t xml:space="preserve"> de points particuliers qu’un développeur externe ne peut que difficilement saisir à la simple lecture du code</w:t>
      </w:r>
      <w:r w:rsidR="007F30AE" w:rsidRPr="0037071E">
        <w:t>.</w:t>
      </w:r>
      <w:r w:rsidR="005C1848">
        <w:t xml:space="preserve"> </w:t>
      </w:r>
    </w:p>
    <w:p w:rsidR="0037071E" w:rsidRDefault="007F30AE">
      <w:pPr>
        <w:pStyle w:val="Informations"/>
        <w:numPr>
          <w:ilvl w:val="0"/>
          <w:numId w:val="5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>
      <w:pPr>
        <w:pStyle w:val="Informations"/>
        <w:numPr>
          <w:ilvl w:val="0"/>
          <w:numId w:val="5"/>
        </w:numPr>
      </w:pPr>
      <w:r w:rsidRPr="0037071E">
        <w:t>Tous les cas particuliers devraient y être spécifiés</w:t>
      </w:r>
      <w:r w:rsidR="00B147A7" w:rsidRPr="0037071E">
        <w:t>…</w:t>
      </w:r>
    </w:p>
    <w:p w:rsidR="005C1848" w:rsidRDefault="005C1848">
      <w:pPr>
        <w:pStyle w:val="Informations"/>
        <w:numPr>
          <w:ilvl w:val="0"/>
          <w:numId w:val="5"/>
        </w:numPr>
      </w:pPr>
      <w:r>
        <w:t>Justifier les choix</w:t>
      </w:r>
    </w:p>
    <w:p w:rsidR="007F30AE" w:rsidRPr="007F30AE" w:rsidRDefault="007F30AE" w:rsidP="008E53F9">
      <w:pPr>
        <w:pStyle w:val="Titre1"/>
      </w:pPr>
      <w:bookmarkStart w:id="28" w:name="_Toc532179964"/>
      <w:bookmarkStart w:id="29" w:name="_Toc165969648"/>
      <w:bookmarkStart w:id="30" w:name="_Toc128323772"/>
      <w:r w:rsidRPr="007F30AE">
        <w:t>Réalisation</w:t>
      </w:r>
      <w:bookmarkEnd w:id="28"/>
      <w:bookmarkEnd w:id="29"/>
      <w:bookmarkEnd w:id="30"/>
    </w:p>
    <w:p w:rsidR="007F30AE" w:rsidRPr="007F30AE" w:rsidRDefault="00116F07" w:rsidP="008E53F9">
      <w:pPr>
        <w:pStyle w:val="Titre2"/>
      </w:pPr>
      <w:bookmarkStart w:id="31" w:name="_Toc128323773"/>
      <w:r>
        <w:t>Installation de l’e</w:t>
      </w:r>
      <w:r w:rsidR="005C1848">
        <w:t>nvironnement de travail</w:t>
      </w:r>
      <w:bookmarkEnd w:id="31"/>
    </w:p>
    <w:p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:rsidR="00116F07" w:rsidRDefault="00116F07" w:rsidP="00116F07">
      <w:pPr>
        <w:pStyle w:val="Titre2"/>
      </w:pPr>
      <w:bookmarkStart w:id="32" w:name="_Toc128323774"/>
      <w:r>
        <w:t>Installation</w:t>
      </w:r>
    </w:p>
    <w:p w:rsidR="00116F07" w:rsidRPr="00116F07" w:rsidRDefault="00116F07" w:rsidP="00116F07">
      <w:pPr>
        <w:pStyle w:val="Informations"/>
      </w:pPr>
      <w:r>
        <w:t>Ce chapitre décrit comment mettre en œuvre le produit dans un environnement de test (</w:t>
      </w:r>
      <w:proofErr w:type="spellStart"/>
      <w:r>
        <w:t>staging</w:t>
      </w:r>
      <w:proofErr w:type="spellEnd"/>
      <w:r>
        <w:t xml:space="preserve"> server) et/ou de production</w:t>
      </w:r>
    </w:p>
    <w:p w:rsidR="005C1848" w:rsidRPr="007F30AE" w:rsidRDefault="005C1848" w:rsidP="005C1848">
      <w:pPr>
        <w:pStyle w:val="Titre2"/>
      </w:pPr>
      <w:r>
        <w:t>Planification détaillée</w:t>
      </w:r>
      <w:bookmarkEnd w:id="32"/>
    </w:p>
    <w:p w:rsidR="005C1848" w:rsidRDefault="005C1848" w:rsidP="005C1848">
      <w:pPr>
        <w:pStyle w:val="Informations"/>
      </w:pPr>
      <w:bookmarkStart w:id="33" w:name="_Toc532179961"/>
      <w:r>
        <w:t>Liste des sprints avec les stories qui ont été réalisées dans chacun.</w:t>
      </w:r>
    </w:p>
    <w:p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:rsidR="00505421" w:rsidRPr="007F30AE" w:rsidRDefault="00F16ADE" w:rsidP="008E53F9">
      <w:pPr>
        <w:pStyle w:val="Titre2"/>
      </w:pPr>
      <w:bookmarkStart w:id="34" w:name="_Toc128323775"/>
      <w:bookmarkEnd w:id="33"/>
      <w:r>
        <w:t>Journal de Bord</w:t>
      </w:r>
      <w:bookmarkEnd w:id="34"/>
    </w:p>
    <w:p w:rsidR="00920F4E" w:rsidRPr="00920F4E" w:rsidRDefault="00505421" w:rsidP="002B1E09">
      <w:pPr>
        <w:pStyle w:val="Informations"/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2B1E09">
      <w:pPr>
        <w:pStyle w:val="Informations"/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35" w:name="_Toc532179966"/>
      <w:bookmarkStart w:id="36" w:name="_Toc165969650"/>
      <w:bookmarkStart w:id="37" w:name="_Toc128323776"/>
      <w:r w:rsidRPr="007F30AE">
        <w:t>Tests</w:t>
      </w:r>
      <w:bookmarkEnd w:id="35"/>
      <w:bookmarkEnd w:id="36"/>
      <w:bookmarkEnd w:id="37"/>
    </w:p>
    <w:p w:rsidR="005C1848" w:rsidRDefault="005C1848" w:rsidP="008E53F9">
      <w:pPr>
        <w:pStyle w:val="Titre2"/>
      </w:pPr>
      <w:bookmarkStart w:id="38" w:name="_Toc128323777"/>
      <w:bookmarkStart w:id="39" w:name="_Toc532179968"/>
      <w:bookmarkStart w:id="40" w:name="_Toc165969652"/>
      <w:bookmarkStart w:id="41" w:name="_Ref308525868"/>
      <w:r>
        <w:t>Stratégie de test</w:t>
      </w:r>
      <w:bookmarkEnd w:id="38"/>
    </w:p>
    <w:p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:rsidR="007F30AE" w:rsidRPr="007F30AE" w:rsidRDefault="007F30AE" w:rsidP="008E53F9">
      <w:pPr>
        <w:pStyle w:val="Titre2"/>
      </w:pPr>
      <w:bookmarkStart w:id="42" w:name="_Toc128323778"/>
      <w:r w:rsidRPr="007F30AE">
        <w:lastRenderedPageBreak/>
        <w:t>Dossier des tests</w:t>
      </w:r>
      <w:bookmarkEnd w:id="39"/>
      <w:bookmarkEnd w:id="40"/>
      <w:bookmarkEnd w:id="41"/>
      <w:bookmarkEnd w:id="42"/>
    </w:p>
    <w:p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proofErr w:type="gramStart"/>
      <w:r w:rsidR="00920F4E" w:rsidRPr="00920F4E">
        <w:t>effectués </w:t>
      </w:r>
      <w:r>
        <w:t>.</w:t>
      </w:r>
      <w:proofErr w:type="gramEnd"/>
    </w:p>
    <w:p w:rsidR="002B1E09" w:rsidRPr="00920F4E" w:rsidRDefault="002B1E09" w:rsidP="002B1E09">
      <w:pPr>
        <w:pStyle w:val="Titre2"/>
      </w:pPr>
      <w:bookmarkStart w:id="43" w:name="_Toc128323779"/>
      <w:r>
        <w:t>Problèmes restants</w:t>
      </w:r>
      <w:bookmarkEnd w:id="43"/>
    </w:p>
    <w:p w:rsidR="002B1E09" w:rsidRDefault="007F30AE" w:rsidP="002B1E09">
      <w:pPr>
        <w:pStyle w:val="Informations"/>
      </w:pPr>
      <w:r w:rsidRPr="00920F4E">
        <w:t>Liste des bugs répertoriés avec</w:t>
      </w:r>
    </w:p>
    <w:p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:rsidR="007F30AE" w:rsidRPr="007F30AE" w:rsidRDefault="007F30AE" w:rsidP="008E53F9">
      <w:pPr>
        <w:pStyle w:val="Titre1"/>
      </w:pPr>
      <w:bookmarkStart w:id="44" w:name="_Toc165969653"/>
      <w:bookmarkStart w:id="45" w:name="_Toc128323780"/>
      <w:r w:rsidRPr="007F30AE">
        <w:t>Conclusion</w:t>
      </w:r>
      <w:bookmarkEnd w:id="44"/>
      <w:bookmarkEnd w:id="45"/>
    </w:p>
    <w:p w:rsidR="007F30AE" w:rsidRPr="00152A26" w:rsidRDefault="007F30AE" w:rsidP="008E53F9">
      <w:pPr>
        <w:pStyle w:val="Titre2"/>
      </w:pPr>
      <w:bookmarkStart w:id="46" w:name="_Toc165969654"/>
      <w:bookmarkStart w:id="47" w:name="_Toc128323781"/>
      <w:r w:rsidRPr="00152A26">
        <w:t xml:space="preserve">Bilan des </w:t>
      </w:r>
      <w:bookmarkEnd w:id="46"/>
      <w:r w:rsidR="008E53F9">
        <w:t>fonctionnalités demandées</w:t>
      </w:r>
      <w:bookmarkEnd w:id="47"/>
    </w:p>
    <w:p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48" w:name="_Toc165969655"/>
      <w:bookmarkStart w:id="49" w:name="_Toc128323782"/>
      <w:r w:rsidRPr="007F30AE">
        <w:t>Bilan de la planification</w:t>
      </w:r>
      <w:bookmarkEnd w:id="48"/>
      <w:bookmarkEnd w:id="49"/>
    </w:p>
    <w:p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0" w:name="_Toc165969656"/>
      <w:bookmarkStart w:id="51" w:name="_Toc128323783"/>
      <w:r w:rsidRPr="007F30AE">
        <w:t>Bilan personnel</w:t>
      </w:r>
      <w:bookmarkEnd w:id="50"/>
      <w:bookmarkEnd w:id="51"/>
    </w:p>
    <w:p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:rsidR="00A3107E" w:rsidRPr="00920F4E" w:rsidRDefault="00A3107E" w:rsidP="002B1E09">
      <w:pPr>
        <w:pStyle w:val="Informations"/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2" w:name="_Toc532179971"/>
      <w:bookmarkStart w:id="53" w:name="_Toc165969657"/>
      <w:bookmarkStart w:id="54" w:name="_Toc128323784"/>
      <w:r w:rsidRPr="007F30AE">
        <w:t>Divers</w:t>
      </w:r>
      <w:bookmarkEnd w:id="52"/>
      <w:bookmarkEnd w:id="53"/>
      <w:bookmarkEnd w:id="54"/>
    </w:p>
    <w:p w:rsidR="007F30AE" w:rsidRPr="007F30AE" w:rsidRDefault="007F30AE" w:rsidP="008E53F9">
      <w:pPr>
        <w:pStyle w:val="Titre2"/>
      </w:pPr>
      <w:bookmarkStart w:id="55" w:name="_Toc532179972"/>
      <w:bookmarkStart w:id="56" w:name="_Toc165969658"/>
      <w:bookmarkStart w:id="57" w:name="_Toc128323785"/>
      <w:r w:rsidRPr="007F30AE">
        <w:t>Journal de travail</w:t>
      </w:r>
      <w:bookmarkEnd w:id="55"/>
      <w:bookmarkEnd w:id="56"/>
      <w:bookmarkEnd w:id="57"/>
    </w:p>
    <w:p w:rsidR="007F30AE" w:rsidRPr="00920F4E" w:rsidRDefault="007F30AE" w:rsidP="002B1E09">
      <w:pPr>
        <w:pStyle w:val="Informations"/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58" w:name="_Toc128323786"/>
      <w:r>
        <w:t>Bibliographie</w:t>
      </w:r>
      <w:bookmarkEnd w:id="58"/>
    </w:p>
    <w:p w:rsidR="007F30AE" w:rsidRPr="00920F4E" w:rsidRDefault="00A3107E" w:rsidP="002B1E09">
      <w:pPr>
        <w:pStyle w:val="Informations"/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59" w:name="_Toc128323787"/>
      <w:r>
        <w:t>Webographie</w:t>
      </w:r>
      <w:bookmarkEnd w:id="59"/>
    </w:p>
    <w:p w:rsidR="00903FEF" w:rsidRPr="00920F4E" w:rsidRDefault="00903FEF" w:rsidP="002B1E09">
      <w:pPr>
        <w:pStyle w:val="Informations"/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0" w:name="_Toc128323788"/>
      <w:r>
        <w:t>Annexes</w:t>
      </w:r>
      <w:bookmarkEnd w:id="60"/>
    </w:p>
    <w:p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12"/>
      <w:footerReference w:type="default" r:id="rId13"/>
      <w:footerReference w:type="first" r:id="rId14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1920" w:rsidRDefault="00521920">
      <w:r>
        <w:separator/>
      </w:r>
    </w:p>
  </w:endnote>
  <w:endnote w:type="continuationSeparator" w:id="0">
    <w:p w:rsidR="00521920" w:rsidRDefault="00521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A71BAA" w:rsidRPr="00A71BAA">
              <w:rPr>
                <w:rFonts w:cs="Arial"/>
                <w:noProof/>
                <w:szCs w:val="16"/>
              </w:rPr>
              <w:t>Ryan dePinaCorreia</w:t>
            </w:r>
          </w:fldSimple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71BAA">
            <w:rPr>
              <w:rFonts w:cs="Arial"/>
              <w:noProof/>
              <w:szCs w:val="16"/>
            </w:rPr>
            <w:t>29.01.2024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A71BAA">
            <w:rPr>
              <w:noProof/>
            </w:rPr>
            <w:t>Ryan dePinaCorreia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71BAA">
            <w:rPr>
              <w:rStyle w:val="Numrodepage"/>
              <w:rFonts w:cs="Arial"/>
              <w:noProof/>
              <w:szCs w:val="16"/>
            </w:rPr>
            <w:t>11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A71BAA">
            <w:rPr>
              <w:rStyle w:val="Numrodepage"/>
              <w:rFonts w:cs="Arial"/>
              <w:noProof/>
              <w:szCs w:val="16"/>
            </w:rPr>
            <w:t>11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71BAA">
            <w:rPr>
              <w:rFonts w:cs="Arial"/>
              <w:noProof/>
              <w:szCs w:val="16"/>
            </w:rPr>
            <w:t>30.01.2024 15:42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A71BAA" w:rsidRPr="00A71BAA">
              <w:rPr>
                <w:rFonts w:cs="Arial"/>
                <w:noProof/>
                <w:szCs w:val="16"/>
              </w:rPr>
              <w:t>19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A71BAA">
            <w:rPr>
              <w:rFonts w:cs="Arial"/>
              <w:noProof/>
              <w:szCs w:val="16"/>
            </w:rPr>
            <w:t>30.01.2024 15:42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B4390B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A71BAA" w:rsidRPr="00A71BAA">
              <w:rPr>
                <w:rFonts w:cs="Arial"/>
                <w:noProof/>
                <w:szCs w:val="16"/>
              </w:rPr>
              <w:t>Rapport</w:t>
            </w:r>
            <w:r w:rsidR="00A71BAA">
              <w:rPr>
                <w:noProof/>
              </w:rPr>
              <w:t xml:space="preserve"> de projet_Ryan-de-Pina</w:t>
            </w:r>
          </w:fldSimple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4"/>
      <w:gridCol w:w="2609"/>
      <w:gridCol w:w="3027"/>
    </w:tblGrid>
    <w:tr w:rsidR="00AD2E59" w:rsidRPr="00000197" w:rsidTr="00D10328">
      <w:trPr>
        <w:trHeight w:hRule="exact" w:val="227"/>
        <w:jc w:val="center"/>
      </w:trPr>
      <w:tc>
        <w:tcPr>
          <w:tcW w:w="3510" w:type="dxa"/>
          <w:vAlign w:val="center"/>
        </w:tcPr>
        <w:p w:rsidR="00AD2E59" w:rsidRDefault="00AD2E59" w:rsidP="00AD2E59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>
            <w:fldChar w:fldCharType="begin"/>
          </w:r>
          <w:r>
            <w:instrText xml:space="preserve"> AUTHOR   \* MERGEFORMAT </w:instrText>
          </w:r>
          <w:r>
            <w:fldChar w:fldCharType="separate"/>
          </w:r>
          <w:r w:rsidR="00A71BAA" w:rsidRPr="00A71BAA">
            <w:rPr>
              <w:rFonts w:cs="Arial"/>
              <w:noProof/>
              <w:szCs w:val="16"/>
            </w:rPr>
            <w:t>Ryan dePinaCorreia</w:t>
          </w:r>
          <w:r>
            <w:rPr>
              <w:rFonts w:cs="Arial"/>
              <w:noProof/>
              <w:szCs w:val="16"/>
            </w:rPr>
            <w:fldChar w:fldCharType="end"/>
          </w:r>
        </w:p>
        <w:p w:rsidR="00AD2E59" w:rsidRPr="00000197" w:rsidRDefault="00AD2E59" w:rsidP="00AD2E59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D2E59" w:rsidRPr="00000197" w:rsidRDefault="00AD2E59" w:rsidP="00AD2E59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D2E59" w:rsidRPr="00000197" w:rsidRDefault="00AD2E59" w:rsidP="00AD2E5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 w:rsidR="00A71BAA">
            <w:rPr>
              <w:rFonts w:cs="Arial"/>
              <w:noProof/>
              <w:szCs w:val="16"/>
            </w:rPr>
            <w:t>29.01.2024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D2E59" w:rsidRPr="00000197" w:rsidTr="00D10328">
      <w:trPr>
        <w:jc w:val="center"/>
      </w:trPr>
      <w:tc>
        <w:tcPr>
          <w:tcW w:w="3510" w:type="dxa"/>
          <w:vAlign w:val="center"/>
        </w:tcPr>
        <w:p w:rsidR="00AD2E59" w:rsidRPr="00000197" w:rsidRDefault="00AD2E59" w:rsidP="00AD2E59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X. </w:t>
          </w:r>
          <w:proofErr w:type="spellStart"/>
          <w:r>
            <w:rPr>
              <w:rFonts w:cs="Arial"/>
              <w:szCs w:val="16"/>
            </w:rPr>
            <w:t>Carrel</w:t>
          </w:r>
          <w:proofErr w:type="spellEnd"/>
          <w:r>
            <w:fldChar w:fldCharType="begin"/>
          </w:r>
          <w:r>
            <w:instrText xml:space="preserve"> LASTSAVEDBY   \* MERGEFORMAT </w:instrText>
          </w:r>
          <w:r>
            <w:fldChar w:fldCharType="separate"/>
          </w:r>
          <w:r w:rsidR="00A71BAA">
            <w:rPr>
              <w:noProof/>
            </w:rPr>
            <w:t>Ryan dePinaCorreia</w: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D2E59" w:rsidRPr="00000197" w:rsidRDefault="00AD2E59" w:rsidP="00AD2E59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71BAA">
            <w:rPr>
              <w:rStyle w:val="Numrodepage"/>
              <w:rFonts w:cs="Arial"/>
              <w:noProof/>
              <w:szCs w:val="16"/>
            </w:rPr>
            <w:t>1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Pr="00000197">
            <w:rPr>
              <w:rStyle w:val="Numrodepage"/>
              <w:rFonts w:cs="Arial"/>
              <w:szCs w:val="16"/>
            </w:rPr>
            <w:fldChar w:fldCharType="separate"/>
          </w:r>
          <w:r w:rsidR="00A71BAA">
            <w:rPr>
              <w:rStyle w:val="Numrodepage"/>
              <w:rFonts w:cs="Arial"/>
              <w:noProof/>
              <w:szCs w:val="16"/>
            </w:rPr>
            <w:t>11</w:t>
          </w:r>
          <w:r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D2E59" w:rsidRPr="00000197" w:rsidRDefault="00AD2E59" w:rsidP="00AD2E59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A71BAA">
            <w:rPr>
              <w:rFonts w:cs="Arial"/>
              <w:noProof/>
              <w:szCs w:val="16"/>
            </w:rPr>
            <w:t>30.01.2024 15:42</w:t>
          </w:r>
          <w:r>
            <w:rPr>
              <w:rFonts w:cs="Arial"/>
              <w:szCs w:val="16"/>
            </w:rPr>
            <w:fldChar w:fldCharType="end"/>
          </w:r>
        </w:p>
      </w:tc>
    </w:tr>
    <w:tr w:rsidR="00AD2E59" w:rsidRPr="00000197" w:rsidTr="00D10328">
      <w:trPr>
        <w:jc w:val="center"/>
      </w:trPr>
      <w:tc>
        <w:tcPr>
          <w:tcW w:w="3510" w:type="dxa"/>
          <w:vAlign w:val="center"/>
        </w:tcPr>
        <w:p w:rsidR="00AD2E59" w:rsidRPr="00000197" w:rsidRDefault="00AD2E59" w:rsidP="00AD2E59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>
            <w:fldChar w:fldCharType="begin"/>
          </w:r>
          <w:r>
            <w:instrText xml:space="preserve"> REVNUM   \* MERGEFORMAT </w:instrText>
          </w:r>
          <w:r>
            <w:fldChar w:fldCharType="separate"/>
          </w:r>
          <w:r w:rsidR="00A71BAA" w:rsidRPr="00A71BAA">
            <w:rPr>
              <w:rFonts w:cs="Arial"/>
              <w:noProof/>
              <w:szCs w:val="16"/>
            </w:rPr>
            <w:t>19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 w:rsidR="00A71BAA">
            <w:rPr>
              <w:rFonts w:cs="Arial"/>
              <w:noProof/>
              <w:szCs w:val="16"/>
            </w:rPr>
            <w:t>30.01.2024 15:42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D2E59" w:rsidRPr="00000197" w:rsidRDefault="00AD2E59" w:rsidP="00AD2E59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A71BAA" w:rsidRPr="00A71BAA">
            <w:rPr>
              <w:rFonts w:cs="Arial"/>
              <w:noProof/>
              <w:szCs w:val="16"/>
            </w:rPr>
            <w:t>Rapport</w:t>
          </w:r>
          <w:r w:rsidR="00A71BAA">
            <w:rPr>
              <w:noProof/>
            </w:rPr>
            <w:t xml:space="preserve"> de projet_Ryan-de-Pina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D2E59" w:rsidRDefault="00AD2E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1920" w:rsidRDefault="00521920">
      <w:r>
        <w:separator/>
      </w:r>
    </w:p>
  </w:footnote>
  <w:footnote w:type="continuationSeparator" w:id="0">
    <w:p w:rsidR="00521920" w:rsidRDefault="00521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745CFA6B" wp14:editId="2DFFD06F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2B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57BD9"/>
    <w:rsid w:val="002770F3"/>
    <w:rsid w:val="002951BD"/>
    <w:rsid w:val="00297E2A"/>
    <w:rsid w:val="002A2E2C"/>
    <w:rsid w:val="002B1E09"/>
    <w:rsid w:val="002B6893"/>
    <w:rsid w:val="002C6634"/>
    <w:rsid w:val="002D7D46"/>
    <w:rsid w:val="002F038B"/>
    <w:rsid w:val="002F2165"/>
    <w:rsid w:val="00310160"/>
    <w:rsid w:val="0031563E"/>
    <w:rsid w:val="0034172E"/>
    <w:rsid w:val="003434F3"/>
    <w:rsid w:val="00361537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C6BBA"/>
    <w:rsid w:val="004D08EE"/>
    <w:rsid w:val="004D5266"/>
    <w:rsid w:val="00505421"/>
    <w:rsid w:val="00521920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1D98"/>
    <w:rsid w:val="008E53F9"/>
    <w:rsid w:val="008F7403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9022A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71BAA"/>
    <w:rsid w:val="00A73530"/>
    <w:rsid w:val="00AA4393"/>
    <w:rsid w:val="00AB1CA6"/>
    <w:rsid w:val="00AD2E59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12B9"/>
    <w:rsid w:val="00B4390B"/>
    <w:rsid w:val="00B44A78"/>
    <w:rsid w:val="00B4738A"/>
    <w:rsid w:val="00B612B2"/>
    <w:rsid w:val="00B64C66"/>
    <w:rsid w:val="00B95EC5"/>
    <w:rsid w:val="00B96AA1"/>
    <w:rsid w:val="00BA56D2"/>
    <w:rsid w:val="00BA7DF1"/>
    <w:rsid w:val="00BB20CD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41E7C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1781"/>
    <w:rsid w:val="00F16ADE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E77064C"/>
  <w15:docId w15:val="{42CCA58F-22EE-4813-A5BE-67B661029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paragraph" w:styleId="Lgende">
    <w:name w:val="caption"/>
    <w:basedOn w:val="Normal"/>
    <w:next w:val="Normal"/>
    <w:unhideWhenUsed/>
    <w:qFormat/>
    <w:rsid w:val="002F216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ebp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depinaco\Documents\GitHub\ICT-306\Mat&#233;riel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3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E83FD0-5239-4F80-BEA1-B5A0EF8DF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</Template>
  <TotalTime>161</TotalTime>
  <Pages>1</Pages>
  <Words>3175</Words>
  <Characters>17468</Characters>
  <Application>Microsoft Office Word</Application>
  <DocSecurity>0</DocSecurity>
  <Lines>145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20602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Ryan dePinaCorreia</dc:creator>
  <cp:lastModifiedBy>Ryan dePinaCorreia</cp:lastModifiedBy>
  <cp:revision>21</cp:revision>
  <cp:lastPrinted>2024-01-30T14:42:00Z</cp:lastPrinted>
  <dcterms:created xsi:type="dcterms:W3CDTF">2024-01-29T10:24:00Z</dcterms:created>
  <dcterms:modified xsi:type="dcterms:W3CDTF">2024-01-30T14:43:00Z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