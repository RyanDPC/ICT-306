
<file path=[Content_Types].xml><?xml version="1.0" encoding="utf-8"?>
<Types xmlns="http://schemas.openxmlformats.org/package/2006/content-types">
  <Default Extension="bin" ContentType="image/unknown"/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0C8F6" w14:textId="77777777" w:rsidR="00BB20CD" w:rsidRPr="00BB20CD" w:rsidRDefault="00BB20CD" w:rsidP="00BB20CD">
      <w:pPr>
        <w:pStyle w:val="Titre"/>
      </w:pPr>
      <w:proofErr w:type="spellStart"/>
      <w:r>
        <w:t>RukoSrak</w:t>
      </w:r>
      <w:proofErr w:type="spellEnd"/>
    </w:p>
    <w:p w14:paraId="20EA37F2" w14:textId="77777777" w:rsidR="002F2165" w:rsidRDefault="001D4577" w:rsidP="002F2165">
      <w:pPr>
        <w:keepNext/>
        <w:spacing w:before="2400"/>
        <w:jc w:val="center"/>
      </w:pPr>
      <w:r>
        <w:rPr>
          <w:rFonts w:cs="Arial"/>
          <w:noProof/>
          <w:sz w:val="22"/>
          <w:szCs w:val="22"/>
        </w:rPr>
        <w:drawing>
          <wp:inline distT="0" distB="0" distL="0" distR="0" wp14:anchorId="560265A0" wp14:editId="35019154">
            <wp:extent cx="4084321" cy="25527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71" cy="255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DAFC8" w14:textId="0C1C3A73" w:rsidR="001D4577" w:rsidRPr="000E7483" w:rsidRDefault="001D4577" w:rsidP="000E7483">
      <w:pPr>
        <w:jc w:val="center"/>
      </w:pPr>
    </w:p>
    <w:p w14:paraId="499D5563" w14:textId="77777777" w:rsidR="007F30AE" w:rsidRPr="000E7483" w:rsidRDefault="002F2165" w:rsidP="000E7483">
      <w:pPr>
        <w:spacing w:before="2000"/>
        <w:jc w:val="center"/>
      </w:pPr>
      <w:r>
        <w:t>Ryan De Pina Correia</w:t>
      </w:r>
      <w:r w:rsidR="007F30AE" w:rsidRPr="000E7483">
        <w:t>– Classe</w:t>
      </w:r>
      <w:r>
        <w:t xml:space="preserve"> Min1b</w:t>
      </w:r>
    </w:p>
    <w:p w14:paraId="33E1869D" w14:textId="77777777" w:rsidR="007F30AE" w:rsidRPr="000E7483" w:rsidRDefault="002F2165" w:rsidP="000E7483">
      <w:pPr>
        <w:jc w:val="center"/>
      </w:pPr>
      <w:r>
        <w:t>Lausanne, ETML,</w:t>
      </w:r>
    </w:p>
    <w:p w14:paraId="6DF61218" w14:textId="77777777" w:rsidR="007F30AE" w:rsidRDefault="002F2165" w:rsidP="000E7483">
      <w:pPr>
        <w:jc w:val="center"/>
      </w:pPr>
      <w:r>
        <w:t>24 périodes</w:t>
      </w:r>
    </w:p>
    <w:p w14:paraId="1421137D" w14:textId="77777777" w:rsidR="002F2165" w:rsidRPr="000E7483" w:rsidRDefault="002F2165" w:rsidP="000E7483">
      <w:pPr>
        <w:jc w:val="center"/>
      </w:pPr>
      <w:r>
        <w:t xml:space="preserve">Équipe </w:t>
      </w:r>
      <w:proofErr w:type="spellStart"/>
      <w:r>
        <w:t>RukoS</w:t>
      </w:r>
      <w:r w:rsidR="00F11781">
        <w:t>ra</w:t>
      </w:r>
      <w:r>
        <w:t>k</w:t>
      </w:r>
      <w:proofErr w:type="spellEnd"/>
    </w:p>
    <w:p w14:paraId="53F5641F" w14:textId="77777777" w:rsidR="007F30AE" w:rsidRPr="000E7483" w:rsidRDefault="002F2165" w:rsidP="000E7483">
      <w:pPr>
        <w:jc w:val="center"/>
      </w:pPr>
      <w:r>
        <w:t>Xavier Carrel</w:t>
      </w:r>
    </w:p>
    <w:p w14:paraId="080EDE92" w14:textId="77777777" w:rsidR="007F30AE" w:rsidRPr="000E7483" w:rsidRDefault="007F30AE" w:rsidP="000E7483">
      <w:pPr>
        <w:jc w:val="center"/>
      </w:pPr>
    </w:p>
    <w:p w14:paraId="3D7D2A55" w14:textId="77777777" w:rsidR="007F30AE" w:rsidRPr="007F30AE" w:rsidRDefault="007F30AE" w:rsidP="001764CE">
      <w:pPr>
        <w:pStyle w:val="Titre"/>
      </w:pPr>
      <w:r w:rsidRPr="00AA4393">
        <w:br w:type="page"/>
      </w:r>
      <w:r w:rsidRPr="007F30AE">
        <w:lastRenderedPageBreak/>
        <w:t>Table des matières</w:t>
      </w:r>
    </w:p>
    <w:p w14:paraId="05CDC790" w14:textId="77777777" w:rsidR="00576CCE" w:rsidRDefault="00A65F0B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cs="Arial"/>
          <w:i/>
          <w:iCs/>
          <w:caps w:val="0"/>
          <w:sz w:val="22"/>
          <w:szCs w:val="22"/>
        </w:rPr>
        <w:fldChar w:fldCharType="begin"/>
      </w:r>
      <w:r w:rsidR="008E53F9">
        <w:rPr>
          <w:rFonts w:cs="Arial"/>
          <w:i/>
          <w:iCs/>
          <w:caps w:val="0"/>
          <w:sz w:val="22"/>
          <w:szCs w:val="22"/>
        </w:rPr>
        <w:instrText xml:space="preserve"> TOC \o "1-3" \h \z \u </w:instrText>
      </w:r>
      <w:r>
        <w:rPr>
          <w:rFonts w:cs="Arial"/>
          <w:i/>
          <w:iCs/>
          <w:caps w:val="0"/>
          <w:sz w:val="22"/>
          <w:szCs w:val="22"/>
        </w:rPr>
        <w:fldChar w:fldCharType="separate"/>
      </w:r>
      <w:hyperlink w:anchor="_Toc160444285" w:history="1">
        <w:r w:rsidR="00576CCE" w:rsidRPr="00E65852">
          <w:rPr>
            <w:rStyle w:val="Lienhypertexte"/>
            <w:noProof/>
          </w:rPr>
          <w:t>1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Spécifications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_Toc160444285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426D9A22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286" w:history="1">
        <w:r w:rsidR="00576CCE" w:rsidRPr="00E65852">
          <w:rPr>
            <w:rStyle w:val="Lienhypertexte"/>
            <w:noProof/>
          </w:rPr>
          <w:t>1.1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Ti</w:t>
        </w:r>
        <w:r w:rsidR="00576CCE" w:rsidRPr="00E65852">
          <w:rPr>
            <w:rStyle w:val="Lienhypertexte"/>
            <w:noProof/>
          </w:rPr>
          <w:t>t</w:t>
        </w:r>
        <w:r w:rsidR="00576CCE" w:rsidRPr="00E65852">
          <w:rPr>
            <w:rStyle w:val="Lienhypertexte"/>
            <w:noProof/>
          </w:rPr>
          <w:t>re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_Toc160444286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01BED463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287" w:history="1">
        <w:r w:rsidR="00576CCE" w:rsidRPr="00E65852">
          <w:rPr>
            <w:rStyle w:val="Lienhypertexte"/>
            <w:noProof/>
          </w:rPr>
          <w:t>1.2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Description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_Toc160444287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10E678C3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288" w:history="1">
        <w:r w:rsidR="00576CCE" w:rsidRPr="00E65852">
          <w:rPr>
            <w:rStyle w:val="Lienhypertexte"/>
            <w:noProof/>
          </w:rPr>
          <w:t>1.3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Matériel et logiciels à disposition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_Toc160444288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74B39D6A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289" w:history="1">
        <w:r w:rsidR="00576CCE" w:rsidRPr="00E65852">
          <w:rPr>
            <w:rStyle w:val="Lienhypertexte"/>
            <w:noProof/>
          </w:rPr>
          <w:t>1.4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Prérequis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_Toc160444289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29AAF4C7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290" w:history="1">
        <w:r w:rsidR="00576CCE" w:rsidRPr="00E65852">
          <w:rPr>
            <w:rStyle w:val="Lienhypertexte"/>
            <w:noProof/>
          </w:rPr>
          <w:t>1.5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Cahier des charges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_Toc160444290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1E7D4725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1" w:history="1">
        <w:r w:rsidR="00576CCE" w:rsidRPr="00E65852">
          <w:rPr>
            <w:rStyle w:val="Lienhypertexte"/>
            <w:noProof/>
          </w:rPr>
          <w:t>1.5.1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Objectifs et portée du projet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_Toc160444291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471F098B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2" w:history="1">
        <w:r w:rsidR="00576CCE" w:rsidRPr="00E65852">
          <w:rPr>
            <w:rStyle w:val="Lienhypertexte"/>
            <w:noProof/>
          </w:rPr>
          <w:t>1.5.2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Caractéristiques des utilisateurs et impacts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_Toc160444292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0CBDEEB1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3" w:history="1">
        <w:r w:rsidR="00576CCE" w:rsidRPr="00E65852">
          <w:rPr>
            <w:rStyle w:val="Lienhypertexte"/>
            <w:noProof/>
          </w:rPr>
          <w:t>1.5.3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Fonctionnalités requises (du point de vue de l’utilisateur)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_Toc160444293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3</w:t>
        </w:r>
        <w:r w:rsidR="00576CCE">
          <w:rPr>
            <w:noProof/>
            <w:webHidden/>
          </w:rPr>
          <w:fldChar w:fldCharType="end"/>
        </w:r>
      </w:hyperlink>
    </w:p>
    <w:p w14:paraId="6D7AC3EE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294" w:history="1">
        <w:r w:rsidR="00576CCE" w:rsidRPr="00E65852">
          <w:rPr>
            <w:rStyle w:val="Lienhypertexte"/>
            <w:noProof/>
          </w:rPr>
          <w:t>2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Planification Initiale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_Toc160444294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4</w:t>
        </w:r>
        <w:r w:rsidR="00576CCE">
          <w:rPr>
            <w:noProof/>
            <w:webHidden/>
          </w:rPr>
          <w:fldChar w:fldCharType="end"/>
        </w:r>
      </w:hyperlink>
    </w:p>
    <w:p w14:paraId="19BB742E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295" w:history="1">
        <w:r w:rsidR="00576CCE" w:rsidRPr="00E65852">
          <w:rPr>
            <w:rStyle w:val="Lienhypertexte"/>
            <w:noProof/>
          </w:rPr>
          <w:t>3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Analyse fonctionnelle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_Toc160444295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5</w:t>
        </w:r>
        <w:r w:rsidR="00576CCE">
          <w:rPr>
            <w:noProof/>
            <w:webHidden/>
          </w:rPr>
          <w:fldChar w:fldCharType="end"/>
        </w:r>
      </w:hyperlink>
    </w:p>
    <w:p w14:paraId="4764BFC8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6" w:history="1">
        <w:r w:rsidR="00576CCE" w:rsidRPr="00E65852">
          <w:rPr>
            <w:rStyle w:val="Lienhypertexte"/>
            <w:noProof/>
          </w:rPr>
          <w:t>3.1.1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Salle de sport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_Toc160444296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5</w:t>
        </w:r>
        <w:r w:rsidR="00576CCE">
          <w:rPr>
            <w:noProof/>
            <w:webHidden/>
          </w:rPr>
          <w:fldChar w:fldCharType="end"/>
        </w:r>
      </w:hyperlink>
    </w:p>
    <w:p w14:paraId="7F1E48E6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7" w:history="1">
        <w:r w:rsidR="00576CCE" w:rsidRPr="00E65852">
          <w:rPr>
            <w:rStyle w:val="Lienhypertexte"/>
            <w:noProof/>
          </w:rPr>
          <w:t>3.1.2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Acceuil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_Toc160444297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5</w:t>
        </w:r>
        <w:r w:rsidR="00576CCE">
          <w:rPr>
            <w:noProof/>
            <w:webHidden/>
          </w:rPr>
          <w:fldChar w:fldCharType="end"/>
        </w:r>
      </w:hyperlink>
    </w:p>
    <w:p w14:paraId="47DF9950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8" w:history="1">
        <w:r w:rsidR="00576CCE" w:rsidRPr="00E65852">
          <w:rPr>
            <w:rStyle w:val="Lienhypertexte"/>
            <w:noProof/>
          </w:rPr>
          <w:t>3.1.3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Salle du Personnel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_Toc160444298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6</w:t>
        </w:r>
        <w:r w:rsidR="00576CCE">
          <w:rPr>
            <w:noProof/>
            <w:webHidden/>
          </w:rPr>
          <w:fldChar w:fldCharType="end"/>
        </w:r>
      </w:hyperlink>
    </w:p>
    <w:p w14:paraId="68097258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299" w:history="1">
        <w:r w:rsidR="00576CCE" w:rsidRPr="00E65852">
          <w:rPr>
            <w:rStyle w:val="Lienhypertexte"/>
            <w:noProof/>
          </w:rPr>
          <w:t>3.1.4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salle d'hôtel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_Toc160444299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6</w:t>
        </w:r>
        <w:r w:rsidR="00576CCE">
          <w:rPr>
            <w:noProof/>
            <w:webHidden/>
          </w:rPr>
          <w:fldChar w:fldCharType="end"/>
        </w:r>
      </w:hyperlink>
    </w:p>
    <w:p w14:paraId="4D748378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0" w:history="1">
        <w:r w:rsidR="00576CCE" w:rsidRPr="00E65852">
          <w:rPr>
            <w:rStyle w:val="Lienhypertexte"/>
            <w:noProof/>
          </w:rPr>
          <w:t>3.1.5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Chambre d'hôtel - 1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_Toc160444300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7</w:t>
        </w:r>
        <w:r w:rsidR="00576CCE">
          <w:rPr>
            <w:noProof/>
            <w:webHidden/>
          </w:rPr>
          <w:fldChar w:fldCharType="end"/>
        </w:r>
      </w:hyperlink>
    </w:p>
    <w:p w14:paraId="09E462D8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1" w:history="1">
        <w:r w:rsidR="00576CCE" w:rsidRPr="00E65852">
          <w:rPr>
            <w:rStyle w:val="Lienhypertexte"/>
            <w:noProof/>
          </w:rPr>
          <w:t>3.1.6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couloir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_Toc160444301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7</w:t>
        </w:r>
        <w:r w:rsidR="00576CCE">
          <w:rPr>
            <w:noProof/>
            <w:webHidden/>
          </w:rPr>
          <w:fldChar w:fldCharType="end"/>
        </w:r>
      </w:hyperlink>
    </w:p>
    <w:p w14:paraId="19B0C08D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2" w:history="1">
        <w:r w:rsidR="00576CCE" w:rsidRPr="00E65852">
          <w:rPr>
            <w:rStyle w:val="Lienhypertexte"/>
            <w:noProof/>
          </w:rPr>
          <w:t>3.1.7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Karting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_Toc160444302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8</w:t>
        </w:r>
        <w:r w:rsidR="00576CCE">
          <w:rPr>
            <w:noProof/>
            <w:webHidden/>
          </w:rPr>
          <w:fldChar w:fldCharType="end"/>
        </w:r>
      </w:hyperlink>
    </w:p>
    <w:p w14:paraId="2CD7B106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3" w:history="1">
        <w:r w:rsidR="00576CCE" w:rsidRPr="00E65852">
          <w:rPr>
            <w:rStyle w:val="Lienhypertexte"/>
            <w:noProof/>
          </w:rPr>
          <w:t>3.1.8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Piscine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_Toc160444303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8</w:t>
        </w:r>
        <w:r w:rsidR="00576CCE">
          <w:rPr>
            <w:noProof/>
            <w:webHidden/>
          </w:rPr>
          <w:fldChar w:fldCharType="end"/>
        </w:r>
      </w:hyperlink>
    </w:p>
    <w:p w14:paraId="69AEF7D0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4" w:history="1">
        <w:r w:rsidR="00576CCE" w:rsidRPr="00E65852">
          <w:rPr>
            <w:rStyle w:val="Lienhypertexte"/>
            <w:noProof/>
          </w:rPr>
          <w:t>3.1.9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Retaurant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_Toc160444304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9</w:t>
        </w:r>
        <w:r w:rsidR="00576CCE">
          <w:rPr>
            <w:noProof/>
            <w:webHidden/>
          </w:rPr>
          <w:fldChar w:fldCharType="end"/>
        </w:r>
      </w:hyperlink>
    </w:p>
    <w:p w14:paraId="7865CF16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5" w:history="1">
        <w:r w:rsidR="00576CCE" w:rsidRPr="00E65852">
          <w:rPr>
            <w:rStyle w:val="Lienhypertexte"/>
            <w:noProof/>
          </w:rPr>
          <w:t>3.1.10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salle des repos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_Toc160444305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9</w:t>
        </w:r>
        <w:r w:rsidR="00576CCE">
          <w:rPr>
            <w:noProof/>
            <w:webHidden/>
          </w:rPr>
          <w:fldChar w:fldCharType="end"/>
        </w:r>
      </w:hyperlink>
    </w:p>
    <w:p w14:paraId="74C667BD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6" w:history="1">
        <w:r w:rsidR="00576CCE" w:rsidRPr="00E65852">
          <w:rPr>
            <w:rStyle w:val="Lienhypertexte"/>
            <w:noProof/>
          </w:rPr>
          <w:t>3.1.11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Jardin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_Toc160444306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9</w:t>
        </w:r>
        <w:r w:rsidR="00576CCE">
          <w:rPr>
            <w:noProof/>
            <w:webHidden/>
          </w:rPr>
          <w:fldChar w:fldCharType="end"/>
        </w:r>
      </w:hyperlink>
    </w:p>
    <w:p w14:paraId="7A86BB76" w14:textId="77777777" w:rsidR="00576CCE" w:rsidRDefault="00000000">
      <w:pPr>
        <w:pStyle w:val="TM3"/>
        <w:tabs>
          <w:tab w:val="left" w:pos="1200"/>
          <w:tab w:val="right" w:leader="dot" w:pos="9060"/>
        </w:tabs>
        <w:rPr>
          <w:rFonts w:eastAsiaTheme="minorEastAsia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0444307" w:history="1">
        <w:r w:rsidR="00576CCE" w:rsidRPr="00E65852">
          <w:rPr>
            <w:rStyle w:val="Lienhypertexte"/>
            <w:noProof/>
          </w:rPr>
          <w:t>3.1.12</w:t>
        </w:r>
        <w:r w:rsidR="00576CCE">
          <w:rPr>
            <w:rFonts w:eastAsiaTheme="minorEastAsia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Bar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_Toc160444307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1DD29D2C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08" w:history="1">
        <w:r w:rsidR="00576CCE" w:rsidRPr="00E65852">
          <w:rPr>
            <w:rStyle w:val="Lienhypertexte"/>
            <w:noProof/>
          </w:rPr>
          <w:t>3.2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Architecture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_Toc160444308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33E46BD7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09" w:history="1">
        <w:r w:rsidR="00576CCE" w:rsidRPr="00E65852">
          <w:rPr>
            <w:rStyle w:val="Lienhypertexte"/>
            <w:noProof/>
          </w:rPr>
          <w:t>3.3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Modèles de donnée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_Toc160444309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5D09DC30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0" w:history="1">
        <w:r w:rsidR="00576CCE" w:rsidRPr="00E65852">
          <w:rPr>
            <w:rStyle w:val="Lienhypertexte"/>
            <w:noProof/>
          </w:rPr>
          <w:t>3.4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Implémentations spécifiques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_Toc160444310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5E510968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311" w:history="1">
        <w:r w:rsidR="00576CCE" w:rsidRPr="00E65852">
          <w:rPr>
            <w:rStyle w:val="Lienhypertexte"/>
            <w:noProof/>
          </w:rPr>
          <w:t>4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Réalisation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_Toc160444311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65E2D12A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2" w:history="1">
        <w:r w:rsidR="00576CCE" w:rsidRPr="00E65852">
          <w:rPr>
            <w:rStyle w:val="Lienhypertexte"/>
            <w:noProof/>
          </w:rPr>
          <w:t>4.1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Installation de l’environnement de travail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_Toc160444312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497F3829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3" w:history="1">
        <w:r w:rsidR="00576CCE" w:rsidRPr="00E65852">
          <w:rPr>
            <w:rStyle w:val="Lienhypertexte"/>
            <w:noProof/>
          </w:rPr>
          <w:t>4.2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Installation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_Toc160444313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309A590F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4" w:history="1">
        <w:r w:rsidR="00576CCE" w:rsidRPr="00E65852">
          <w:rPr>
            <w:rStyle w:val="Lienhypertexte"/>
            <w:noProof/>
          </w:rPr>
          <w:t>4.3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Planification détaillée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_Toc160444314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2C5757F6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5" w:history="1">
        <w:r w:rsidR="00576CCE" w:rsidRPr="00E65852">
          <w:rPr>
            <w:rStyle w:val="Lienhypertexte"/>
            <w:noProof/>
          </w:rPr>
          <w:t>4.4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Journal de Bord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_Toc160444315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2DD64518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316" w:history="1">
        <w:r w:rsidR="00576CCE" w:rsidRPr="00E65852">
          <w:rPr>
            <w:rStyle w:val="Lienhypertexte"/>
            <w:noProof/>
          </w:rPr>
          <w:t>5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Tests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_Toc160444316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10258390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7" w:history="1">
        <w:r w:rsidR="00576CCE" w:rsidRPr="00E65852">
          <w:rPr>
            <w:rStyle w:val="Lienhypertexte"/>
            <w:noProof/>
          </w:rPr>
          <w:t>5.1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Stratégie de test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_Toc160444317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10</w:t>
        </w:r>
        <w:r w:rsidR="00576CCE">
          <w:rPr>
            <w:noProof/>
            <w:webHidden/>
          </w:rPr>
          <w:fldChar w:fldCharType="end"/>
        </w:r>
      </w:hyperlink>
    </w:p>
    <w:p w14:paraId="0A34D6A0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8" w:history="1">
        <w:r w:rsidR="00576CCE" w:rsidRPr="00E65852">
          <w:rPr>
            <w:rStyle w:val="Lienhypertexte"/>
            <w:noProof/>
          </w:rPr>
          <w:t>5.2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Dossier des tests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_Toc160444318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281A6B27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19" w:history="1">
        <w:r w:rsidR="00576CCE" w:rsidRPr="00E65852">
          <w:rPr>
            <w:rStyle w:val="Lienhypertexte"/>
            <w:noProof/>
          </w:rPr>
          <w:t>5.3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Problèmes restants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_Toc160444319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188D8565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320" w:history="1">
        <w:r w:rsidR="00576CCE" w:rsidRPr="00E65852">
          <w:rPr>
            <w:rStyle w:val="Lienhypertexte"/>
            <w:noProof/>
          </w:rPr>
          <w:t>6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Conclusion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_Toc160444320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08433F73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1" w:history="1">
        <w:r w:rsidR="00576CCE" w:rsidRPr="00E65852">
          <w:rPr>
            <w:rStyle w:val="Lienhypertexte"/>
            <w:noProof/>
          </w:rPr>
          <w:t>6.1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Bilan des fonctionnalités demandées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_Toc160444321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16E5C465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2" w:history="1">
        <w:r w:rsidR="00576CCE" w:rsidRPr="00E65852">
          <w:rPr>
            <w:rStyle w:val="Lienhypertexte"/>
            <w:noProof/>
          </w:rPr>
          <w:t>6.2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Bilan de la planification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_Toc160444322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07AC1137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3" w:history="1">
        <w:r w:rsidR="00576CCE" w:rsidRPr="00E65852">
          <w:rPr>
            <w:rStyle w:val="Lienhypertexte"/>
            <w:noProof/>
          </w:rPr>
          <w:t>6.3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Bilan personnel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_Toc160444323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6F1D1922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324" w:history="1">
        <w:r w:rsidR="00576CCE" w:rsidRPr="00E65852">
          <w:rPr>
            <w:rStyle w:val="Lienhypertexte"/>
            <w:noProof/>
          </w:rPr>
          <w:t>7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Divers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_Toc160444324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4A5A295C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5" w:history="1">
        <w:r w:rsidR="00576CCE" w:rsidRPr="00E65852">
          <w:rPr>
            <w:rStyle w:val="Lienhypertexte"/>
            <w:noProof/>
          </w:rPr>
          <w:t>7.1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Journal de travail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_Toc160444325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7FF17992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6" w:history="1">
        <w:r w:rsidR="00576CCE" w:rsidRPr="00E65852">
          <w:rPr>
            <w:rStyle w:val="Lienhypertexte"/>
            <w:noProof/>
          </w:rPr>
          <w:t>7.2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Bibliographie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_Toc160444326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6DD1DD5B" w14:textId="77777777" w:rsidR="00576CCE" w:rsidRDefault="00000000">
      <w:pPr>
        <w:pStyle w:val="TM2"/>
        <w:tabs>
          <w:tab w:val="left" w:pos="800"/>
          <w:tab w:val="right" w:leader="dot" w:pos="9060"/>
        </w:tabs>
        <w:rPr>
          <w:rFonts w:eastAsiaTheme="minorEastAsia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0444327" w:history="1">
        <w:r w:rsidR="00576CCE" w:rsidRPr="00E65852">
          <w:rPr>
            <w:rStyle w:val="Lienhypertexte"/>
            <w:noProof/>
          </w:rPr>
          <w:t>7.3</w:t>
        </w:r>
        <w:r w:rsidR="00576CCE">
          <w:rPr>
            <w:rFonts w:eastAsiaTheme="minorEastAsia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Webographie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_Toc160444327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2725EE10" w14:textId="77777777" w:rsidR="00576CCE" w:rsidRDefault="00000000">
      <w:pPr>
        <w:pStyle w:val="TM10"/>
        <w:tabs>
          <w:tab w:val="left" w:pos="400"/>
          <w:tab w:val="right" w:leader="dot" w:pos="9060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0444328" w:history="1">
        <w:r w:rsidR="00576CCE" w:rsidRPr="00E65852">
          <w:rPr>
            <w:rStyle w:val="Lienhypertexte"/>
            <w:noProof/>
          </w:rPr>
          <w:t>8</w:t>
        </w:r>
        <w:r w:rsidR="00576CCE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576CCE" w:rsidRPr="00E65852">
          <w:rPr>
            <w:rStyle w:val="Lienhypertexte"/>
            <w:noProof/>
          </w:rPr>
          <w:t>Annexes</w:t>
        </w:r>
        <w:r w:rsidR="00576CCE">
          <w:rPr>
            <w:noProof/>
            <w:webHidden/>
          </w:rPr>
          <w:tab/>
        </w:r>
        <w:r w:rsidR="00576CCE">
          <w:rPr>
            <w:noProof/>
            <w:webHidden/>
          </w:rPr>
          <w:fldChar w:fldCharType="begin"/>
        </w:r>
        <w:r w:rsidR="00576CCE">
          <w:rPr>
            <w:noProof/>
            <w:webHidden/>
          </w:rPr>
          <w:instrText xml:space="preserve"> PAGEREF _Toc160444328 \h </w:instrText>
        </w:r>
        <w:r w:rsidR="00576CCE">
          <w:rPr>
            <w:noProof/>
            <w:webHidden/>
          </w:rPr>
        </w:r>
        <w:r w:rsidR="00576CCE">
          <w:rPr>
            <w:noProof/>
            <w:webHidden/>
          </w:rPr>
          <w:fldChar w:fldCharType="separate"/>
        </w:r>
        <w:r w:rsidR="00576CCE">
          <w:rPr>
            <w:noProof/>
            <w:webHidden/>
          </w:rPr>
          <w:t>11</w:t>
        </w:r>
        <w:r w:rsidR="00576CCE">
          <w:rPr>
            <w:noProof/>
            <w:webHidden/>
          </w:rPr>
          <w:fldChar w:fldCharType="end"/>
        </w:r>
      </w:hyperlink>
    </w:p>
    <w:p w14:paraId="752A94FB" w14:textId="77777777" w:rsidR="00742484" w:rsidRDefault="00A65F0B">
      <w:r>
        <w:rPr>
          <w:rFonts w:cs="Arial"/>
          <w:i/>
          <w:iCs/>
          <w:caps/>
          <w:sz w:val="22"/>
          <w:szCs w:val="22"/>
        </w:rPr>
        <w:fldChar w:fldCharType="end"/>
      </w:r>
      <w:r w:rsidR="00742484">
        <w:br w:type="page"/>
      </w:r>
    </w:p>
    <w:p w14:paraId="7DA251B9" w14:textId="77777777" w:rsidR="00D160DD" w:rsidRDefault="007F30AE" w:rsidP="008E53F9">
      <w:pPr>
        <w:pStyle w:val="Titre1"/>
      </w:pPr>
      <w:bookmarkStart w:id="0" w:name="_Toc532179955"/>
      <w:bookmarkStart w:id="1" w:name="_Toc165969637"/>
      <w:bookmarkStart w:id="2" w:name="_Toc160444285"/>
      <w:r w:rsidRPr="00932149">
        <w:lastRenderedPageBreak/>
        <w:t>Spécifications</w:t>
      </w:r>
      <w:bookmarkEnd w:id="0"/>
      <w:bookmarkEnd w:id="1"/>
      <w:bookmarkEnd w:id="2"/>
    </w:p>
    <w:p w14:paraId="57261FD1" w14:textId="77777777" w:rsidR="008E53F9" w:rsidRPr="008E53F9" w:rsidRDefault="008E53F9" w:rsidP="008E53F9">
      <w:pPr>
        <w:pStyle w:val="Corpsdetexte"/>
      </w:pPr>
    </w:p>
    <w:p w14:paraId="6C9F6745" w14:textId="77777777" w:rsidR="0076036D" w:rsidRDefault="00753A51" w:rsidP="002F2165">
      <w:pPr>
        <w:pStyle w:val="Titre2"/>
      </w:pPr>
      <w:bookmarkStart w:id="3" w:name="_Toc160444286"/>
      <w:bookmarkStart w:id="4" w:name="_Toc532179969"/>
      <w:bookmarkStart w:id="5" w:name="_Toc165969639"/>
      <w:r>
        <w:t>T</w:t>
      </w:r>
      <w:r w:rsidR="00902523">
        <w:t>itr</w:t>
      </w:r>
      <w:r w:rsidR="0015167D">
        <w:t>e</w:t>
      </w:r>
      <w:bookmarkEnd w:id="3"/>
    </w:p>
    <w:p w14:paraId="3A49B3CF" w14:textId="77777777" w:rsidR="002F2165" w:rsidRPr="002F2165" w:rsidRDefault="002F2165" w:rsidP="002F2165">
      <w:pPr>
        <w:pStyle w:val="Retraitcorpsdetexte"/>
      </w:pPr>
    </w:p>
    <w:p w14:paraId="3883DBD9" w14:textId="77777777" w:rsidR="0076036D" w:rsidRPr="002F2165" w:rsidRDefault="002F2165" w:rsidP="0076036D">
      <w:pPr>
        <w:pStyle w:val="Informations"/>
        <w:jc w:val="center"/>
        <w:rPr>
          <w:b/>
          <w:bCs/>
          <w:color w:val="auto"/>
          <w:sz w:val="20"/>
          <w:szCs w:val="24"/>
        </w:rPr>
      </w:pPr>
      <w:proofErr w:type="spellStart"/>
      <w:r w:rsidRPr="002F2165">
        <w:rPr>
          <w:b/>
          <w:bCs/>
          <w:color w:val="auto"/>
          <w:sz w:val="20"/>
          <w:szCs w:val="24"/>
        </w:rPr>
        <w:t>RukoS</w:t>
      </w:r>
      <w:r w:rsidR="00F11781">
        <w:rPr>
          <w:b/>
          <w:bCs/>
          <w:color w:val="auto"/>
          <w:sz w:val="20"/>
          <w:szCs w:val="24"/>
        </w:rPr>
        <w:t>ra</w:t>
      </w:r>
      <w:r w:rsidRPr="002F2165">
        <w:rPr>
          <w:b/>
          <w:bCs/>
          <w:color w:val="auto"/>
          <w:sz w:val="20"/>
          <w:szCs w:val="24"/>
        </w:rPr>
        <w:t>k</w:t>
      </w:r>
      <w:proofErr w:type="spellEnd"/>
    </w:p>
    <w:p w14:paraId="3595F0E5" w14:textId="77777777" w:rsidR="0076036D" w:rsidRPr="002F2165" w:rsidRDefault="00F11781" w:rsidP="0076036D">
      <w:pPr>
        <w:pStyle w:val="Informations"/>
        <w:jc w:val="center"/>
        <w:rPr>
          <w:color w:val="auto"/>
        </w:rPr>
      </w:pPr>
      <w:r>
        <w:rPr>
          <w:color w:val="auto"/>
        </w:rPr>
        <w:t>(</w:t>
      </w:r>
      <w:r w:rsidR="0076036D" w:rsidRPr="002F2165">
        <w:rPr>
          <w:color w:val="auto"/>
        </w:rPr>
        <w:t xml:space="preserve">Une </w:t>
      </w:r>
      <w:r w:rsidR="002F2165" w:rsidRPr="002F2165">
        <w:rPr>
          <w:color w:val="auto"/>
        </w:rPr>
        <w:t xml:space="preserve">petite équipe de projet pour créer un hôtel sur une application : </w:t>
      </w:r>
      <w:proofErr w:type="spellStart"/>
      <w:r w:rsidR="002F2165" w:rsidRPr="002F2165">
        <w:rPr>
          <w:color w:val="auto"/>
        </w:rPr>
        <w:t>SweetHome</w:t>
      </w:r>
      <w:proofErr w:type="spellEnd"/>
      <w:r w:rsidR="002F2165" w:rsidRPr="002F2165">
        <w:rPr>
          <w:color w:val="auto"/>
        </w:rPr>
        <w:t xml:space="preserve"> 3D</w:t>
      </w:r>
      <w:r>
        <w:rPr>
          <w:color w:val="auto"/>
        </w:rPr>
        <w:t>)</w:t>
      </w:r>
    </w:p>
    <w:p w14:paraId="54474B98" w14:textId="77777777" w:rsidR="0015167D" w:rsidRPr="00F664DF" w:rsidRDefault="0015167D" w:rsidP="0015167D">
      <w:pPr>
        <w:pStyle w:val="Retraitcorpsdetexte"/>
      </w:pPr>
    </w:p>
    <w:p w14:paraId="4E2BEE38" w14:textId="77777777" w:rsidR="00753A51" w:rsidRDefault="00902523" w:rsidP="008E53F9">
      <w:pPr>
        <w:pStyle w:val="Titre2"/>
      </w:pPr>
      <w:bookmarkStart w:id="6" w:name="_Toc160444287"/>
      <w:r>
        <w:t>Description</w:t>
      </w:r>
      <w:bookmarkEnd w:id="6"/>
    </w:p>
    <w:p w14:paraId="065EB8AF" w14:textId="77777777" w:rsidR="00F11781" w:rsidRDefault="00F11781" w:rsidP="00F11781">
      <w:pPr>
        <w:pStyle w:val="Retraitcorpsdetexte"/>
        <w:ind w:left="0"/>
      </w:pPr>
    </w:p>
    <w:p w14:paraId="7ADFB8FC" w14:textId="77777777" w:rsidR="00F11781" w:rsidRDefault="00F11781" w:rsidP="00F11781">
      <w:pPr>
        <w:pStyle w:val="Retraitcorpsdetexte"/>
      </w:pPr>
      <w:r>
        <w:t xml:space="preserve">Sur la base de notre pratique professionnel, une petite équipe </w:t>
      </w:r>
      <w:r w:rsidRPr="00F11781">
        <w:t xml:space="preserve">de projet </w:t>
      </w:r>
      <w:r>
        <w:t xml:space="preserve">a été créer d’élève </w:t>
      </w:r>
      <w:r w:rsidRPr="00F11781">
        <w:t>composé de (M</w:t>
      </w:r>
      <w:r>
        <w:t xml:space="preserve">athis, Sacha, Emma et moi-même). Le but du projet est de construire </w:t>
      </w:r>
      <w:r w:rsidR="008E1D98">
        <w:t>depuis un immeuble</w:t>
      </w:r>
      <w:r>
        <w:t xml:space="preserve"> déjà défini par notre enseignant de projet</w:t>
      </w:r>
      <w:r w:rsidR="008E1D98">
        <w:t>, une construction imaginaire où totalement fictive</w:t>
      </w:r>
      <w:r>
        <w:t>. N</w:t>
      </w:r>
      <w:r w:rsidR="008E1D98">
        <w:t xml:space="preserve">otre projet a été porté </w:t>
      </w:r>
      <w:r>
        <w:t>sur la base d’un hôtel très chic</w:t>
      </w:r>
      <w:r w:rsidR="008E1D98">
        <w:t xml:space="preserve"> et très atypique</w:t>
      </w:r>
      <w:r>
        <w:t xml:space="preserve">. L’application qui va être utilisé comme support pour accomplir notre tâche demandée par notre enseignant est : </w:t>
      </w:r>
      <w:proofErr w:type="spellStart"/>
      <w:r>
        <w:t>SweetHome</w:t>
      </w:r>
      <w:proofErr w:type="spellEnd"/>
      <w:r>
        <w:t xml:space="preserve"> 3D (version mobile).</w:t>
      </w:r>
    </w:p>
    <w:p w14:paraId="73C88A37" w14:textId="77777777" w:rsidR="002F2165" w:rsidRPr="00F664DF" w:rsidRDefault="002F2165" w:rsidP="0015167D">
      <w:pPr>
        <w:pStyle w:val="Retraitcorpsdetexte"/>
      </w:pPr>
    </w:p>
    <w:p w14:paraId="6F6B44C2" w14:textId="77777777" w:rsidR="00753A51" w:rsidRDefault="00902523" w:rsidP="008E53F9">
      <w:pPr>
        <w:pStyle w:val="Titre2"/>
      </w:pPr>
      <w:bookmarkStart w:id="7" w:name="_Toc160444288"/>
      <w:r>
        <w:t>Matériel et logiciels à disposition</w:t>
      </w:r>
      <w:bookmarkEnd w:id="7"/>
    </w:p>
    <w:p w14:paraId="0139AC29" w14:textId="77777777" w:rsidR="0015167D" w:rsidRPr="0015167D" w:rsidRDefault="0015167D" w:rsidP="0015167D">
      <w:pPr>
        <w:pStyle w:val="Retraitcorpsdetexte"/>
      </w:pPr>
    </w:p>
    <w:p w14:paraId="1C8E40BE" w14:textId="77777777" w:rsidR="0015167D" w:rsidRPr="00936E35" w:rsidRDefault="00936E35" w:rsidP="00936E35">
      <w:pPr>
        <w:pStyle w:val="Informations"/>
        <w:numPr>
          <w:ilvl w:val="0"/>
          <w:numId w:val="7"/>
        </w:numPr>
        <w:rPr>
          <w:color w:val="auto"/>
          <w:sz w:val="20"/>
        </w:rPr>
      </w:pPr>
      <w:r w:rsidRPr="00936E35">
        <w:rPr>
          <w:color w:val="auto"/>
          <w:sz w:val="20"/>
        </w:rPr>
        <w:t>PC Fixe</w:t>
      </w:r>
    </w:p>
    <w:p w14:paraId="18567412" w14:textId="77777777" w:rsidR="00936E35" w:rsidRPr="00936E35" w:rsidRDefault="00936E35" w:rsidP="00936E35">
      <w:pPr>
        <w:pStyle w:val="Informations"/>
        <w:numPr>
          <w:ilvl w:val="0"/>
          <w:numId w:val="7"/>
        </w:numPr>
        <w:rPr>
          <w:color w:val="auto"/>
          <w:sz w:val="20"/>
        </w:rPr>
      </w:pPr>
      <w:proofErr w:type="spellStart"/>
      <w:r w:rsidRPr="00936E35">
        <w:rPr>
          <w:color w:val="auto"/>
          <w:sz w:val="20"/>
        </w:rPr>
        <w:t>Github</w:t>
      </w:r>
      <w:proofErr w:type="spellEnd"/>
      <w:r w:rsidRPr="00936E35">
        <w:rPr>
          <w:color w:val="auto"/>
          <w:sz w:val="20"/>
        </w:rPr>
        <w:t xml:space="preserve"> (Version Web)</w:t>
      </w:r>
    </w:p>
    <w:p w14:paraId="47AF9A9C" w14:textId="77777777" w:rsidR="00936E35" w:rsidRPr="00936E35" w:rsidRDefault="00936E35" w:rsidP="00936E35">
      <w:pPr>
        <w:pStyle w:val="Informations"/>
        <w:numPr>
          <w:ilvl w:val="0"/>
          <w:numId w:val="7"/>
        </w:numPr>
        <w:rPr>
          <w:color w:val="auto"/>
          <w:sz w:val="20"/>
        </w:rPr>
      </w:pPr>
      <w:proofErr w:type="spellStart"/>
      <w:r w:rsidRPr="00936E35">
        <w:rPr>
          <w:color w:val="auto"/>
          <w:sz w:val="20"/>
        </w:rPr>
        <w:t>Github</w:t>
      </w:r>
      <w:proofErr w:type="spellEnd"/>
      <w:r w:rsidRPr="00936E35">
        <w:rPr>
          <w:color w:val="auto"/>
          <w:sz w:val="20"/>
        </w:rPr>
        <w:t xml:space="preserve"> Desktop (Version 3.3.9 (x64))</w:t>
      </w:r>
    </w:p>
    <w:p w14:paraId="36CB407B" w14:textId="77777777" w:rsidR="00936E35" w:rsidRPr="00936E35" w:rsidRDefault="00936E35" w:rsidP="00936E35">
      <w:pPr>
        <w:pStyle w:val="Informations"/>
        <w:numPr>
          <w:ilvl w:val="0"/>
          <w:numId w:val="7"/>
        </w:numPr>
        <w:rPr>
          <w:color w:val="auto"/>
          <w:sz w:val="20"/>
        </w:rPr>
      </w:pPr>
      <w:r w:rsidRPr="00936E35">
        <w:rPr>
          <w:color w:val="auto"/>
          <w:sz w:val="20"/>
        </w:rPr>
        <w:t>SweetHome3D-windows-x64</w:t>
      </w:r>
    </w:p>
    <w:p w14:paraId="2E757CC3" w14:textId="77777777" w:rsidR="00936E35" w:rsidRPr="0074706F" w:rsidRDefault="00936E35" w:rsidP="00936E35">
      <w:pPr>
        <w:pStyle w:val="Informations"/>
        <w:numPr>
          <w:ilvl w:val="0"/>
          <w:numId w:val="7"/>
        </w:numPr>
        <w:rPr>
          <w:color w:val="auto"/>
          <w:sz w:val="20"/>
          <w:lang w:val="de-CH"/>
        </w:rPr>
      </w:pPr>
      <w:r w:rsidRPr="0074706F">
        <w:rPr>
          <w:color w:val="auto"/>
          <w:sz w:val="20"/>
          <w:lang w:val="de-CH"/>
        </w:rPr>
        <w:t xml:space="preserve">Microsoft Word (Version 2308 </w:t>
      </w:r>
      <w:proofErr w:type="spellStart"/>
      <w:r w:rsidRPr="0074706F">
        <w:rPr>
          <w:color w:val="auto"/>
          <w:sz w:val="20"/>
          <w:lang w:val="de-CH"/>
        </w:rPr>
        <w:t>Build</w:t>
      </w:r>
      <w:proofErr w:type="spellEnd"/>
      <w:r w:rsidRPr="0074706F">
        <w:rPr>
          <w:color w:val="auto"/>
          <w:sz w:val="20"/>
          <w:lang w:val="de-CH"/>
        </w:rPr>
        <w:t xml:space="preserve"> 16.0.16731.20542 (x64))</w:t>
      </w:r>
    </w:p>
    <w:p w14:paraId="6C4002A7" w14:textId="77777777" w:rsidR="00F664DF" w:rsidRPr="00936E35" w:rsidRDefault="00F664DF" w:rsidP="00F664DF">
      <w:pPr>
        <w:pStyle w:val="Retraitcorpsdetexte"/>
        <w:rPr>
          <w:lang w:val="de-CH"/>
        </w:rPr>
      </w:pPr>
    </w:p>
    <w:p w14:paraId="6EB2BB40" w14:textId="77777777" w:rsidR="00753A51" w:rsidRDefault="00753A51" w:rsidP="008E53F9">
      <w:pPr>
        <w:pStyle w:val="Titre2"/>
      </w:pPr>
      <w:bookmarkStart w:id="8" w:name="_Toc160444289"/>
      <w:r>
        <w:t>P</w:t>
      </w:r>
      <w:r w:rsidR="00902523">
        <w:t>rérequis</w:t>
      </w:r>
      <w:bookmarkEnd w:id="8"/>
    </w:p>
    <w:p w14:paraId="59C66662" w14:textId="77777777" w:rsidR="0015167D" w:rsidRPr="0015167D" w:rsidRDefault="0015167D" w:rsidP="0015167D">
      <w:pPr>
        <w:pStyle w:val="Retraitcorpsdetexte"/>
      </w:pPr>
    </w:p>
    <w:p w14:paraId="2B52993E" w14:textId="77777777" w:rsidR="00C90208" w:rsidRDefault="00C90208" w:rsidP="0015167D">
      <w:pPr>
        <w:pStyle w:val="Informations"/>
      </w:pPr>
      <w:r>
        <w:rPr>
          <w:color w:val="auto"/>
          <w:sz w:val="20"/>
        </w:rPr>
        <w:t>Les prérequis pour établir une réussite dans ce projet 306, reste à suivre les cours de façon répétée et de comprendre le sujet transmis par l’enseignant au cours des x semaines de travail et de construction pour les projets de groupe.</w:t>
      </w:r>
    </w:p>
    <w:p w14:paraId="1ACD989F" w14:textId="77777777" w:rsidR="0015167D" w:rsidRPr="00F664DF" w:rsidRDefault="0015167D" w:rsidP="0015167D">
      <w:pPr>
        <w:pStyle w:val="Retraitcorpsdetexte"/>
      </w:pPr>
    </w:p>
    <w:p w14:paraId="5C64CEF9" w14:textId="77777777" w:rsidR="00753A51" w:rsidRDefault="00902523" w:rsidP="008E53F9">
      <w:pPr>
        <w:pStyle w:val="Titre2"/>
      </w:pPr>
      <w:bookmarkStart w:id="9" w:name="_Toc160444290"/>
      <w:r>
        <w:t>Cahier des charges</w:t>
      </w:r>
      <w:bookmarkEnd w:id="9"/>
    </w:p>
    <w:p w14:paraId="2264FDAD" w14:textId="77777777" w:rsidR="00C90208" w:rsidRDefault="00C90208" w:rsidP="00C90208">
      <w:pPr>
        <w:pStyle w:val="Retraitcorpsdetexte"/>
      </w:pPr>
      <w:r>
        <w:t xml:space="preserve">Le Cahier des charges à été fait en amont sur un autre fichier Word : </w:t>
      </w:r>
    </w:p>
    <w:p w14:paraId="176499CF" w14:textId="77777777" w:rsidR="00C90208" w:rsidRPr="00C90208" w:rsidRDefault="00000000" w:rsidP="00C90208">
      <w:pPr>
        <w:pStyle w:val="Retraitcorpsdetexte"/>
      </w:pPr>
      <w:hyperlink r:id="rId12" w:history="1">
        <w:r w:rsidR="00C90208" w:rsidRPr="00C90208">
          <w:rPr>
            <w:rStyle w:val="Lienhypertexte"/>
          </w:rPr>
          <w:t>Cahier des Charges_RyanDePina.pdf</w:t>
        </w:r>
      </w:hyperlink>
    </w:p>
    <w:p w14:paraId="4596A5FD" w14:textId="318F5C66" w:rsidR="00920F4E" w:rsidRDefault="00EE16F0" w:rsidP="0074706F">
      <w:pPr>
        <w:pStyle w:val="Titre3"/>
      </w:pPr>
      <w:bookmarkStart w:id="10" w:name="_Toc160444291"/>
      <w:r w:rsidRPr="00EE16F0">
        <w:t>Objectifs et portée du projet</w:t>
      </w:r>
      <w:bookmarkEnd w:id="10"/>
    </w:p>
    <w:p w14:paraId="3F6AAED5" w14:textId="55E4EE39" w:rsidR="0015167D" w:rsidRDefault="009E39B9" w:rsidP="0074706F">
      <w:pPr>
        <w:pStyle w:val="Informations"/>
        <w:numPr>
          <w:ilvl w:val="0"/>
          <w:numId w:val="10"/>
        </w:numPr>
        <w:rPr>
          <w:color w:val="auto"/>
          <w:sz w:val="20"/>
        </w:rPr>
      </w:pPr>
      <w:r w:rsidRPr="009E39B9">
        <w:rPr>
          <w:color w:val="auto"/>
          <w:sz w:val="20"/>
        </w:rPr>
        <w:t>Construire un Hôtel</w:t>
      </w:r>
      <w:r w:rsidR="0074706F">
        <w:rPr>
          <w:color w:val="auto"/>
          <w:sz w:val="20"/>
        </w:rPr>
        <w:t xml:space="preserve"> de luxe</w:t>
      </w:r>
      <w:r w:rsidRPr="009E39B9">
        <w:rPr>
          <w:color w:val="auto"/>
          <w:sz w:val="20"/>
        </w:rPr>
        <w:t xml:space="preserve"> à partir d’une structure d’immeuble imposée par l’enseignant</w:t>
      </w:r>
    </w:p>
    <w:p w14:paraId="1C0FBD59" w14:textId="4E5FD1B3" w:rsidR="0074706F" w:rsidRDefault="0074706F" w:rsidP="0074706F">
      <w:pPr>
        <w:pStyle w:val="Informations"/>
        <w:numPr>
          <w:ilvl w:val="0"/>
          <w:numId w:val="10"/>
        </w:numPr>
        <w:rPr>
          <w:color w:val="auto"/>
          <w:sz w:val="20"/>
        </w:rPr>
      </w:pPr>
      <w:r>
        <w:rPr>
          <w:color w:val="auto"/>
          <w:sz w:val="20"/>
        </w:rPr>
        <w:t>Le public viser se sont les voyageurs qui veulent visiter les lieux et se relaxer pendant leur séjour dans un endroit chaud et dans le calme avec des activités à faire dedans</w:t>
      </w:r>
    </w:p>
    <w:p w14:paraId="0FEA1F5E" w14:textId="2AD2C936" w:rsidR="0074706F" w:rsidRPr="009E39B9" w:rsidRDefault="00054BFF" w:rsidP="0074706F">
      <w:pPr>
        <w:pStyle w:val="Informations"/>
        <w:ind w:left="2138"/>
        <w:rPr>
          <w:color w:val="auto"/>
          <w:sz w:val="20"/>
        </w:rPr>
      </w:pPr>
      <w:r>
        <w:rPr>
          <w:color w:val="auto"/>
          <w:sz w:val="20"/>
        </w:rPr>
        <w:t xml:space="preserve"> </w:t>
      </w:r>
    </w:p>
    <w:p w14:paraId="7AC1E5A3" w14:textId="77777777" w:rsidR="009E39B9" w:rsidRPr="009E39B9" w:rsidRDefault="009E39B9" w:rsidP="0015167D">
      <w:pPr>
        <w:pStyle w:val="Informations"/>
        <w:rPr>
          <w:color w:val="auto"/>
          <w:sz w:val="20"/>
        </w:rPr>
      </w:pPr>
      <w:r w:rsidRPr="009E39B9">
        <w:rPr>
          <w:color w:val="auto"/>
          <w:sz w:val="20"/>
        </w:rPr>
        <w:t>Pour agrandir notre connaissance sur la répartition et comment se passe une planification de projet</w:t>
      </w:r>
    </w:p>
    <w:p w14:paraId="74EF8C8C" w14:textId="24EFC36F" w:rsidR="0015167D" w:rsidRPr="00920F4E" w:rsidRDefault="0074706F" w:rsidP="0074706F">
      <w:pPr>
        <w:pStyle w:val="Retraitcorpsdetexte3"/>
      </w:pPr>
      <w:r>
        <w:br w:type="page"/>
      </w:r>
    </w:p>
    <w:p w14:paraId="662C037B" w14:textId="77777777" w:rsidR="00753A51" w:rsidRDefault="00542CE3" w:rsidP="006E2CE8">
      <w:pPr>
        <w:pStyle w:val="Titre3"/>
      </w:pPr>
      <w:bookmarkStart w:id="11" w:name="_Toc160444292"/>
      <w:r w:rsidRPr="00EE16F0">
        <w:lastRenderedPageBreak/>
        <w:t xml:space="preserve">Caractéristiques des utilisateurs et </w:t>
      </w:r>
      <w:r>
        <w:t>impacts</w:t>
      </w:r>
      <w:bookmarkEnd w:id="11"/>
    </w:p>
    <w:p w14:paraId="50CDB8F4" w14:textId="77777777" w:rsidR="0074706F" w:rsidRPr="0074706F" w:rsidRDefault="0074706F" w:rsidP="0074706F">
      <w:pPr>
        <w:pStyle w:val="Retraitcorpsdetexte3"/>
      </w:pPr>
    </w:p>
    <w:p w14:paraId="0F6358CD" w14:textId="77777777" w:rsidR="0015167D" w:rsidRDefault="00542CE3" w:rsidP="0015167D">
      <w:pPr>
        <w:pStyle w:val="Informations"/>
      </w:pPr>
      <w:r>
        <w:t>A compléter</w:t>
      </w:r>
      <w:r w:rsidR="0015167D">
        <w:t xml:space="preserve">… </w:t>
      </w:r>
      <w:r>
        <w:t>Il s’agit d’identifier le(s) profil(s) de(s) utilisateur-</w:t>
      </w:r>
      <w:proofErr w:type="spellStart"/>
      <w:r>
        <w:t>trice</w:t>
      </w:r>
      <w:proofErr w:type="spellEnd"/>
      <w:r>
        <w:t>(s) type, et les conséquences que cela va avoir sur la conception (couleurs, ergonomie, utilisation, etc.)</w:t>
      </w:r>
    </w:p>
    <w:p w14:paraId="71526D16" w14:textId="77777777" w:rsidR="0015167D" w:rsidRPr="00F664DF" w:rsidRDefault="0015167D" w:rsidP="00F664DF">
      <w:pPr>
        <w:pStyle w:val="Retraitcorpsdetexte3"/>
      </w:pPr>
    </w:p>
    <w:p w14:paraId="022FE32D" w14:textId="77777777" w:rsidR="00753A51" w:rsidRDefault="00542CE3" w:rsidP="006E2CE8">
      <w:pPr>
        <w:pStyle w:val="Titre3"/>
      </w:pPr>
      <w:bookmarkStart w:id="12" w:name="_Toc160444293"/>
      <w:r w:rsidRPr="00EE16F0">
        <w:t>Fonctionnalités requises (du point de vue de l’utilisateur)</w:t>
      </w:r>
      <w:bookmarkEnd w:id="12"/>
    </w:p>
    <w:p w14:paraId="022AE455" w14:textId="77777777" w:rsidR="00F664DF" w:rsidRDefault="00F664DF" w:rsidP="00F664DF">
      <w:pPr>
        <w:pStyle w:val="Retraitcorpsdetexte3"/>
      </w:pPr>
    </w:p>
    <w:p w14:paraId="42864016" w14:textId="77777777" w:rsidR="0015167D" w:rsidRDefault="0015167D" w:rsidP="0015167D">
      <w:pPr>
        <w:pStyle w:val="Informations"/>
      </w:pPr>
      <w:r>
        <w:t xml:space="preserve">A compléter </w:t>
      </w:r>
      <w:r w:rsidR="00542CE3">
        <w:t xml:space="preserve">par une espèce de mode d’emploi du produit. S’il s’agissait d’une montre, décrire qu’à part l’heure, il y aura la possibilité d’utiliser un chronomètre, un réveil, </w:t>
      </w:r>
      <w:r>
        <w:t xml:space="preserve">… </w:t>
      </w:r>
    </w:p>
    <w:p w14:paraId="3355671A" w14:textId="77777777" w:rsidR="0015167D" w:rsidRPr="00F664DF" w:rsidRDefault="0015167D" w:rsidP="00576CCE">
      <w:pPr>
        <w:pStyle w:val="Retraitcorpsdetexte3"/>
        <w:ind w:left="0"/>
      </w:pPr>
    </w:p>
    <w:p w14:paraId="6E611DD8" w14:textId="77777777" w:rsidR="007F30AE" w:rsidRDefault="007F30AE" w:rsidP="008E53F9">
      <w:pPr>
        <w:pStyle w:val="Titre1"/>
      </w:pPr>
      <w:bookmarkStart w:id="13" w:name="_Toc160444294"/>
      <w:r w:rsidRPr="007F30AE">
        <w:t>Planification</w:t>
      </w:r>
      <w:bookmarkEnd w:id="4"/>
      <w:bookmarkEnd w:id="5"/>
      <w:r w:rsidR="008E53F9">
        <w:t xml:space="preserve"> Initiale</w:t>
      </w:r>
      <w:bookmarkEnd w:id="13"/>
    </w:p>
    <w:p w14:paraId="71F6F52C" w14:textId="77777777" w:rsidR="00394B2C" w:rsidRDefault="00394B2C" w:rsidP="00394B2C">
      <w:pPr>
        <w:pStyle w:val="Corpsdetexte"/>
      </w:pPr>
      <w:r>
        <w:t xml:space="preserve">Le projet a commencé le : </w:t>
      </w:r>
    </w:p>
    <w:tbl>
      <w:tblPr>
        <w:tblStyle w:val="Grilledutableau"/>
        <w:tblW w:w="8729" w:type="dxa"/>
        <w:tblInd w:w="567" w:type="dxa"/>
        <w:tblLook w:val="04A0" w:firstRow="1" w:lastRow="0" w:firstColumn="1" w:lastColumn="0" w:noHBand="0" w:noVBand="1"/>
      </w:tblPr>
      <w:tblGrid>
        <w:gridCol w:w="2793"/>
        <w:gridCol w:w="2796"/>
        <w:gridCol w:w="3140"/>
      </w:tblGrid>
      <w:tr w:rsidR="00394B2C" w14:paraId="772E9E8C" w14:textId="77777777" w:rsidTr="00394B2C">
        <w:tc>
          <w:tcPr>
            <w:tcW w:w="2793" w:type="dxa"/>
          </w:tcPr>
          <w:p w14:paraId="4A3DB964" w14:textId="77777777" w:rsidR="00394B2C" w:rsidRDefault="00394B2C" w:rsidP="00394B2C">
            <w:pPr>
              <w:pStyle w:val="Corpsdetexte"/>
              <w:ind w:left="0"/>
            </w:pPr>
          </w:p>
        </w:tc>
        <w:tc>
          <w:tcPr>
            <w:tcW w:w="2796" w:type="dxa"/>
          </w:tcPr>
          <w:p w14:paraId="3CFE1A4E" w14:textId="6E595E28" w:rsidR="00394B2C" w:rsidRDefault="00394B2C" w:rsidP="00394B2C">
            <w:pPr>
              <w:pStyle w:val="Corpsdetexte"/>
              <w:ind w:left="0"/>
            </w:pPr>
            <w:r>
              <w:t>Date</w:t>
            </w:r>
          </w:p>
        </w:tc>
        <w:tc>
          <w:tcPr>
            <w:tcW w:w="3140" w:type="dxa"/>
          </w:tcPr>
          <w:p w14:paraId="7B43E82A" w14:textId="67376587" w:rsidR="00394B2C" w:rsidRDefault="00394B2C" w:rsidP="00394B2C">
            <w:pPr>
              <w:pStyle w:val="Corpsdetexte"/>
              <w:ind w:left="0"/>
            </w:pPr>
            <w:r>
              <w:t>Raison</w:t>
            </w:r>
          </w:p>
        </w:tc>
      </w:tr>
      <w:tr w:rsidR="00394B2C" w14:paraId="2AFE68BD" w14:textId="77777777" w:rsidTr="00394B2C">
        <w:tc>
          <w:tcPr>
            <w:tcW w:w="2793" w:type="dxa"/>
          </w:tcPr>
          <w:p w14:paraId="52855479" w14:textId="5DA7A1D2" w:rsidR="00394B2C" w:rsidRDefault="00394B2C" w:rsidP="00394B2C">
            <w:pPr>
              <w:pStyle w:val="Corpsdetexte"/>
              <w:ind w:left="0"/>
            </w:pPr>
            <w:r>
              <w:t>Début</w:t>
            </w:r>
          </w:p>
        </w:tc>
        <w:tc>
          <w:tcPr>
            <w:tcW w:w="2796" w:type="dxa"/>
          </w:tcPr>
          <w:p w14:paraId="60068A49" w14:textId="07C6ED1D" w:rsidR="00394B2C" w:rsidRDefault="00394B2C" w:rsidP="00394B2C">
            <w:pPr>
              <w:pStyle w:val="Corpsdetexte"/>
              <w:ind w:left="0"/>
            </w:pPr>
            <w:r>
              <w:t>15 janvier 2024</w:t>
            </w:r>
          </w:p>
        </w:tc>
        <w:tc>
          <w:tcPr>
            <w:tcW w:w="3140" w:type="dxa"/>
          </w:tcPr>
          <w:p w14:paraId="75F3F4AC" w14:textId="727F86AE" w:rsidR="00394B2C" w:rsidRDefault="00394B2C" w:rsidP="00394B2C">
            <w:pPr>
              <w:pStyle w:val="Corpsdetexte"/>
              <w:ind w:left="0"/>
            </w:pPr>
            <w:r>
              <w:t>Commencement du trimestre</w:t>
            </w:r>
          </w:p>
        </w:tc>
      </w:tr>
      <w:tr w:rsidR="00394B2C" w14:paraId="1BECA8FF" w14:textId="77777777" w:rsidTr="00394B2C">
        <w:tc>
          <w:tcPr>
            <w:tcW w:w="2793" w:type="dxa"/>
          </w:tcPr>
          <w:p w14:paraId="7D04F70B" w14:textId="74126206" w:rsidR="00394B2C" w:rsidRDefault="00394B2C" w:rsidP="00394B2C">
            <w:pPr>
              <w:pStyle w:val="Corpsdetexte"/>
              <w:ind w:left="0"/>
            </w:pPr>
            <w:r>
              <w:t>Fin</w:t>
            </w:r>
          </w:p>
        </w:tc>
        <w:tc>
          <w:tcPr>
            <w:tcW w:w="2796" w:type="dxa"/>
          </w:tcPr>
          <w:p w14:paraId="42865FC6" w14:textId="2C438D9F" w:rsidR="00394B2C" w:rsidRDefault="00394B2C" w:rsidP="00394B2C">
            <w:pPr>
              <w:pStyle w:val="Corpsdetexte"/>
              <w:ind w:left="0"/>
            </w:pPr>
            <w:r>
              <w:t>15 mars 2024</w:t>
            </w:r>
          </w:p>
        </w:tc>
        <w:tc>
          <w:tcPr>
            <w:tcW w:w="3140" w:type="dxa"/>
          </w:tcPr>
          <w:p w14:paraId="381515A8" w14:textId="6596EF37" w:rsidR="00394B2C" w:rsidRDefault="00394B2C" w:rsidP="00394B2C">
            <w:pPr>
              <w:pStyle w:val="Corpsdetexte"/>
              <w:ind w:left="0"/>
            </w:pPr>
            <w:r>
              <w:t>Fin du trimestre</w:t>
            </w:r>
          </w:p>
        </w:tc>
      </w:tr>
      <w:tr w:rsidR="00394B2C" w14:paraId="5AE0B34A" w14:textId="77777777" w:rsidTr="00394B2C">
        <w:tc>
          <w:tcPr>
            <w:tcW w:w="2793" w:type="dxa"/>
          </w:tcPr>
          <w:p w14:paraId="611C05BE" w14:textId="39040F70" w:rsidR="00394B2C" w:rsidRDefault="00394B2C" w:rsidP="00394B2C">
            <w:pPr>
              <w:pStyle w:val="Corpsdetexte"/>
              <w:ind w:left="0"/>
            </w:pPr>
            <w:r>
              <w:t>Vacances</w:t>
            </w:r>
          </w:p>
        </w:tc>
        <w:tc>
          <w:tcPr>
            <w:tcW w:w="2796" w:type="dxa"/>
          </w:tcPr>
          <w:p w14:paraId="0B153254" w14:textId="4BB0BD94" w:rsidR="00394B2C" w:rsidRDefault="00394B2C" w:rsidP="00394B2C">
            <w:pPr>
              <w:pStyle w:val="Corpsdetexte"/>
              <w:ind w:left="0"/>
            </w:pPr>
            <w:r>
              <w:t xml:space="preserve">12 février - </w:t>
            </w:r>
          </w:p>
        </w:tc>
        <w:tc>
          <w:tcPr>
            <w:tcW w:w="3140" w:type="dxa"/>
          </w:tcPr>
          <w:p w14:paraId="47386DFF" w14:textId="77777777" w:rsidR="00394B2C" w:rsidRDefault="00394B2C" w:rsidP="00394B2C">
            <w:pPr>
              <w:pStyle w:val="Corpsdetexte"/>
              <w:ind w:left="0"/>
            </w:pPr>
          </w:p>
        </w:tc>
      </w:tr>
    </w:tbl>
    <w:p w14:paraId="2C8CD4AD" w14:textId="3B9BE22E" w:rsidR="00394B2C" w:rsidRPr="00394B2C" w:rsidRDefault="00394B2C" w:rsidP="00394B2C">
      <w:pPr>
        <w:pStyle w:val="Corpsdetexte"/>
      </w:pPr>
    </w:p>
    <w:p w14:paraId="1EC2D9A9" w14:textId="77777777" w:rsidR="00F16ADE" w:rsidRDefault="00ED6F41" w:rsidP="0076036D">
      <w:pPr>
        <w:pStyle w:val="Informations"/>
      </w:pPr>
      <w:r w:rsidRPr="00D160DD">
        <w:t xml:space="preserve">Ce paragraphe présente </w:t>
      </w:r>
      <w:r w:rsidR="00F16ADE">
        <w:t xml:space="preserve">tout d’abord </w:t>
      </w:r>
      <w:r w:rsidRPr="00D160DD">
        <w:t>le</w:t>
      </w:r>
      <w:r w:rsidR="00F16ADE">
        <w:t>s</w:t>
      </w:r>
      <w:r w:rsidRPr="00D160DD">
        <w:t xml:space="preserve"> </w:t>
      </w:r>
      <w:r w:rsidR="00F16ADE">
        <w:t xml:space="preserve">éléments de </w:t>
      </w:r>
      <w:r w:rsidRPr="00D160DD">
        <w:t>p</w:t>
      </w:r>
      <w:r w:rsidR="007F30AE" w:rsidRPr="00D160DD">
        <w:t>lanning</w:t>
      </w:r>
      <w:r w:rsidR="00F16ADE">
        <w:t xml:space="preserve"> connus dès le départ</w:t>
      </w:r>
    </w:p>
    <w:p w14:paraId="3424FB57" w14:textId="77777777" w:rsidR="00F16ADE" w:rsidRDefault="00F16ADE">
      <w:pPr>
        <w:pStyle w:val="Informations"/>
        <w:numPr>
          <w:ilvl w:val="0"/>
          <w:numId w:val="5"/>
        </w:numPr>
      </w:pPr>
      <w:r>
        <w:t>D</w:t>
      </w:r>
      <w:r w:rsidR="00505421" w:rsidRPr="00D160DD">
        <w:t>ate de début</w:t>
      </w:r>
    </w:p>
    <w:p w14:paraId="09CB155F" w14:textId="77777777" w:rsidR="00F16ADE" w:rsidRDefault="00F16ADE">
      <w:pPr>
        <w:pStyle w:val="Informations"/>
        <w:numPr>
          <w:ilvl w:val="0"/>
          <w:numId w:val="5"/>
        </w:numPr>
      </w:pPr>
      <w:r>
        <w:t>D</w:t>
      </w:r>
      <w:r w:rsidR="00505421" w:rsidRPr="00D160DD">
        <w:t>ate de fin</w:t>
      </w:r>
    </w:p>
    <w:p w14:paraId="4EFF8C0B" w14:textId="77777777" w:rsidR="00F16ADE" w:rsidRDefault="00F16ADE">
      <w:pPr>
        <w:pStyle w:val="Informations"/>
        <w:numPr>
          <w:ilvl w:val="0"/>
          <w:numId w:val="5"/>
        </w:numPr>
      </w:pPr>
      <w:r>
        <w:t>V</w:t>
      </w:r>
      <w:r w:rsidR="00505421" w:rsidRPr="00D160DD">
        <w:t>acances et congés</w:t>
      </w:r>
    </w:p>
    <w:p w14:paraId="3CAC541E" w14:textId="77777777" w:rsidR="00F16ADE" w:rsidRDefault="00F16ADE">
      <w:pPr>
        <w:pStyle w:val="Informations"/>
        <w:numPr>
          <w:ilvl w:val="0"/>
          <w:numId w:val="5"/>
        </w:numPr>
      </w:pPr>
      <w:r>
        <w:t>Nombre d’heures par semaine dédiées au projet</w:t>
      </w:r>
    </w:p>
    <w:p w14:paraId="3A23DFBC" w14:textId="77777777" w:rsidR="00F16ADE" w:rsidRDefault="00F16ADE" w:rsidP="0076036D">
      <w:pPr>
        <w:pStyle w:val="Informations"/>
      </w:pPr>
    </w:p>
    <w:p w14:paraId="0D4B0B2A" w14:textId="77777777" w:rsidR="00F16ADE" w:rsidRDefault="00F16ADE" w:rsidP="0076036D">
      <w:pPr>
        <w:pStyle w:val="Informations"/>
      </w:pPr>
      <w:r>
        <w:t>On propose ensuite une découpe en sprints. Pour chaque sprint, on spécifie :</w:t>
      </w:r>
    </w:p>
    <w:p w14:paraId="12F7F1E6" w14:textId="77777777" w:rsidR="00F16ADE" w:rsidRDefault="00F16ADE">
      <w:pPr>
        <w:pStyle w:val="Informations"/>
        <w:numPr>
          <w:ilvl w:val="0"/>
          <w:numId w:val="6"/>
        </w:numPr>
      </w:pPr>
      <w:r>
        <w:t>Le but du sprint</w:t>
      </w:r>
    </w:p>
    <w:p w14:paraId="4D07BB67" w14:textId="77777777" w:rsidR="00F16ADE" w:rsidRDefault="00F16ADE">
      <w:pPr>
        <w:pStyle w:val="Informations"/>
        <w:numPr>
          <w:ilvl w:val="0"/>
          <w:numId w:val="6"/>
        </w:numPr>
      </w:pPr>
      <w:r>
        <w:t xml:space="preserve">La date/heure de la sprint </w:t>
      </w:r>
      <w:proofErr w:type="spellStart"/>
      <w:r>
        <w:t>review</w:t>
      </w:r>
      <w:proofErr w:type="spellEnd"/>
    </w:p>
    <w:p w14:paraId="3CAD36C2" w14:textId="77777777" w:rsidR="00361537" w:rsidRDefault="00361537" w:rsidP="00F16ADE">
      <w:pPr>
        <w:pStyle w:val="Informations"/>
      </w:pPr>
      <w:r>
        <w:br w:type="page"/>
      </w:r>
    </w:p>
    <w:p w14:paraId="5C1A903C" w14:textId="77777777" w:rsidR="00F16ADE" w:rsidRDefault="00F16ADE" w:rsidP="00F16ADE">
      <w:pPr>
        <w:pStyle w:val="Informations"/>
      </w:pPr>
    </w:p>
    <w:p w14:paraId="021C2CE3" w14:textId="77777777" w:rsidR="007F30AE" w:rsidRPr="007F30AE" w:rsidRDefault="007F30AE" w:rsidP="008E53F9">
      <w:pPr>
        <w:pStyle w:val="Titre1"/>
      </w:pPr>
      <w:bookmarkStart w:id="14" w:name="_Toc532179957"/>
      <w:bookmarkStart w:id="15" w:name="_Toc165969641"/>
      <w:bookmarkStart w:id="16" w:name="_Toc160444295"/>
      <w:r w:rsidRPr="007F30AE">
        <w:t>Analyse</w:t>
      </w:r>
      <w:bookmarkEnd w:id="14"/>
      <w:bookmarkEnd w:id="15"/>
      <w:r w:rsidR="00446E95">
        <w:t xml:space="preserve"> fonctionnelle</w:t>
      </w:r>
      <w:bookmarkEnd w:id="16"/>
    </w:p>
    <w:p w14:paraId="0DF2A0D6" w14:textId="77777777" w:rsidR="00A400FD" w:rsidRDefault="00A400FD" w:rsidP="00A400FD">
      <w:pPr>
        <w:pStyle w:val="Retraitcorpsdetexte"/>
      </w:pPr>
      <w:bookmarkStart w:id="17" w:name="_Toc532179959"/>
      <w:bookmarkStart w:id="18" w:name="_Toc165969643"/>
    </w:p>
    <w:p w14:paraId="3010F734" w14:textId="77777777" w:rsidR="00361537" w:rsidRDefault="00361537" w:rsidP="00361537">
      <w:pPr>
        <w:pStyle w:val="Titre3"/>
      </w:pPr>
      <w:bookmarkStart w:id="19" w:name="_Toc160444296"/>
      <w:r>
        <w:t>Salle de sport</w:t>
      </w:r>
      <w:bookmarkEnd w:id="19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0E909BE7" w14:textId="77777777" w:rsidTr="00D10328">
        <w:tc>
          <w:tcPr>
            <w:tcW w:w="0" w:type="auto"/>
          </w:tcPr>
          <w:p w14:paraId="15E85EFC" w14:textId="77777777" w:rsidR="00361537" w:rsidRDefault="00361537" w:rsidP="00D10328">
            <w:r>
              <w:t>En tant que gérant de l'hôtel,  Je veux une salle de sport Pour que mes clients puissent garder la forme</w:t>
            </w:r>
          </w:p>
        </w:tc>
      </w:tr>
      <w:tr w:rsidR="00361537" w14:paraId="4C1975FE" w14:textId="77777777" w:rsidTr="00D10328">
        <w:tc>
          <w:tcPr>
            <w:tcW w:w="0" w:type="auto"/>
          </w:tcPr>
          <w:p w14:paraId="5CB9A2CA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457"/>
              <w:gridCol w:w="7583"/>
            </w:tblGrid>
            <w:tr w:rsidR="00361537" w14:paraId="03E54C11" w14:textId="77777777" w:rsidTr="00D10328">
              <w:tc>
                <w:tcPr>
                  <w:tcW w:w="0" w:type="auto"/>
                </w:tcPr>
                <w:p w14:paraId="58A71039" w14:textId="77777777" w:rsidR="00361537" w:rsidRDefault="00CF6DD2" w:rsidP="00D10328">
                  <w:r>
                    <w:t>Sol</w:t>
                  </w:r>
                </w:p>
              </w:tc>
              <w:tc>
                <w:tcPr>
                  <w:tcW w:w="0" w:type="auto"/>
                </w:tcPr>
                <w:p w14:paraId="1C2649AE" w14:textId="77777777" w:rsidR="00361537" w:rsidRDefault="00361537" w:rsidP="00D10328">
                  <w:r>
                    <w:t>Dans la salle il y a un sol en parquet</w:t>
                  </w:r>
                </w:p>
              </w:tc>
            </w:tr>
            <w:tr w:rsidR="00361537" w14:paraId="3F56C70D" w14:textId="77777777" w:rsidTr="00D10328">
              <w:tc>
                <w:tcPr>
                  <w:tcW w:w="0" w:type="auto"/>
                </w:tcPr>
                <w:p w14:paraId="0EA3CFF7" w14:textId="77777777" w:rsidR="00361537" w:rsidRDefault="00361537" w:rsidP="00D10328">
                  <w:r>
                    <w:t>tapis de course</w:t>
                  </w:r>
                </w:p>
              </w:tc>
              <w:tc>
                <w:tcPr>
                  <w:tcW w:w="0" w:type="auto"/>
                </w:tcPr>
                <w:p w14:paraId="3D6DFB84" w14:textId="77777777" w:rsidR="00361537" w:rsidRDefault="00CF6DD2" w:rsidP="00D10328">
                  <w:r>
                    <w:t>Dans</w:t>
                  </w:r>
                  <w:r w:rsidR="00361537">
                    <w:t xml:space="preserve"> la salle il y a 4 tapis de course </w:t>
                  </w:r>
                  <w:r>
                    <w:t>à</w:t>
                  </w:r>
                  <w:r w:rsidR="00361537">
                    <w:t xml:space="preserve"> la suite contre le mur direction grande vitre vue sur la piscine</w:t>
                  </w:r>
                </w:p>
              </w:tc>
            </w:tr>
            <w:tr w:rsidR="00361537" w14:paraId="548E2D48" w14:textId="77777777" w:rsidTr="00D10328">
              <w:tc>
                <w:tcPr>
                  <w:tcW w:w="0" w:type="auto"/>
                </w:tcPr>
                <w:p w14:paraId="7F1F1E3A" w14:textId="77777777" w:rsidR="00361537" w:rsidRDefault="00361537" w:rsidP="00D10328">
                  <w:r>
                    <w:t>baie vitrée</w:t>
                  </w:r>
                </w:p>
              </w:tc>
              <w:tc>
                <w:tcPr>
                  <w:tcW w:w="0" w:type="auto"/>
                </w:tcPr>
                <w:p w14:paraId="67D79579" w14:textId="77777777" w:rsidR="00361537" w:rsidRDefault="00361537" w:rsidP="00D10328">
                  <w:r>
                    <w:t>en face des tapis de course il y a une grande baie vitrée vue sur la piscine</w:t>
                  </w:r>
                </w:p>
              </w:tc>
            </w:tr>
            <w:tr w:rsidR="00361537" w14:paraId="252C1845" w14:textId="77777777" w:rsidTr="00D10328">
              <w:tc>
                <w:tcPr>
                  <w:tcW w:w="0" w:type="auto"/>
                </w:tcPr>
                <w:p w14:paraId="6D6BF354" w14:textId="77777777" w:rsidR="00361537" w:rsidRDefault="00CF6DD2" w:rsidP="00D10328">
                  <w:r>
                    <w:t>Emplacement</w:t>
                  </w:r>
                </w:p>
              </w:tc>
              <w:tc>
                <w:tcPr>
                  <w:tcW w:w="0" w:type="auto"/>
                </w:tcPr>
                <w:p w14:paraId="6162C4FD" w14:textId="77777777" w:rsidR="00361537" w:rsidRDefault="00CF6DD2" w:rsidP="00D10328">
                  <w:r>
                    <w:t>La</w:t>
                  </w:r>
                  <w:r w:rsidR="00361537">
                    <w:t xml:space="preserve"> salle de sport se trouve </w:t>
                  </w:r>
                  <w:r>
                    <w:t>à</w:t>
                  </w:r>
                  <w:r w:rsidR="00361537">
                    <w:t xml:space="preserve"> l'étage en dessus de la piscine.</w:t>
                  </w:r>
                </w:p>
              </w:tc>
            </w:tr>
            <w:tr w:rsidR="00361537" w14:paraId="34370A5A" w14:textId="77777777" w:rsidTr="00D10328">
              <w:tc>
                <w:tcPr>
                  <w:tcW w:w="0" w:type="auto"/>
                </w:tcPr>
                <w:p w14:paraId="27ABDA4C" w14:textId="77777777" w:rsidR="00361537" w:rsidRDefault="00361537" w:rsidP="00D10328">
                  <w:r>
                    <w:t>machine</w:t>
                  </w:r>
                </w:p>
              </w:tc>
              <w:tc>
                <w:tcPr>
                  <w:tcW w:w="0" w:type="auto"/>
                </w:tcPr>
                <w:p w14:paraId="06E2572D" w14:textId="77777777" w:rsidR="00361537" w:rsidRDefault="00361537" w:rsidP="00D10328">
                  <w:r>
                    <w:t>dans la salle de sport il y a 10 machines de sport (4 tapis de courses, 3 banc abdominaux, 1 tour d'entraînement, 2 vélo d'intérieur)</w:t>
                  </w:r>
                </w:p>
              </w:tc>
            </w:tr>
            <w:tr w:rsidR="00361537" w14:paraId="6657FD07" w14:textId="77777777" w:rsidTr="00D10328">
              <w:tc>
                <w:tcPr>
                  <w:tcW w:w="0" w:type="auto"/>
                </w:tcPr>
                <w:p w14:paraId="3E94F098" w14:textId="77777777" w:rsidR="00361537" w:rsidRDefault="00361537" w:rsidP="00D10328">
                  <w:r>
                    <w:t>taille de la salle</w:t>
                  </w:r>
                </w:p>
              </w:tc>
              <w:tc>
                <w:tcPr>
                  <w:tcW w:w="0" w:type="auto"/>
                </w:tcPr>
                <w:p w14:paraId="72DEBF26" w14:textId="77777777" w:rsidR="00361537" w:rsidRDefault="00361537" w:rsidP="00D10328">
                  <w:r>
                    <w:t>la surface de la salle fait la moitié d'un étage.</w:t>
                  </w:r>
                </w:p>
              </w:tc>
            </w:tr>
            <w:tr w:rsidR="00361537" w14:paraId="5DD75DA5" w14:textId="77777777" w:rsidTr="00D10328">
              <w:tc>
                <w:tcPr>
                  <w:tcW w:w="0" w:type="auto"/>
                </w:tcPr>
                <w:p w14:paraId="5892E8DB" w14:textId="77777777" w:rsidR="00361537" w:rsidRDefault="00361537" w:rsidP="00D10328">
                  <w:r>
                    <w:t>miroir</w:t>
                  </w:r>
                </w:p>
              </w:tc>
              <w:tc>
                <w:tcPr>
                  <w:tcW w:w="0" w:type="auto"/>
                </w:tcPr>
                <w:p w14:paraId="16FC084E" w14:textId="77777777" w:rsidR="00361537" w:rsidRDefault="00361537" w:rsidP="00D10328">
                  <w:r>
                    <w:t>sur le mur a droit de la façade de baie vitrée il y a des murs de miroir (mur entièrement fait de miroir)</w:t>
                  </w:r>
                </w:p>
              </w:tc>
            </w:tr>
            <w:tr w:rsidR="00361537" w14:paraId="2BFEC6EC" w14:textId="77777777" w:rsidTr="00D10328">
              <w:tc>
                <w:tcPr>
                  <w:tcW w:w="0" w:type="auto"/>
                </w:tcPr>
                <w:p w14:paraId="2A305D75" w14:textId="77777777" w:rsidR="00361537" w:rsidRDefault="00361537" w:rsidP="00D10328">
                  <w:r>
                    <w:t>fenêtre</w:t>
                  </w:r>
                </w:p>
              </w:tc>
              <w:tc>
                <w:tcPr>
                  <w:tcW w:w="0" w:type="auto"/>
                </w:tcPr>
                <w:p w14:paraId="1C7E152B" w14:textId="77777777" w:rsidR="00361537" w:rsidRDefault="00361537" w:rsidP="00D10328">
                  <w:r>
                    <w:t>en face du mur de baie vitrée il y a 5 fenêtres pour aérer et avoir la vue sur l'extérieur</w:t>
                  </w:r>
                </w:p>
              </w:tc>
            </w:tr>
            <w:tr w:rsidR="00361537" w14:paraId="53CD1451" w14:textId="77777777" w:rsidTr="00D10328">
              <w:tc>
                <w:tcPr>
                  <w:tcW w:w="0" w:type="auto"/>
                </w:tcPr>
                <w:p w14:paraId="68221D54" w14:textId="77777777" w:rsidR="00361537" w:rsidRDefault="00361537" w:rsidP="00D10328">
                  <w:r>
                    <w:t>lumière</w:t>
                  </w:r>
                </w:p>
              </w:tc>
              <w:tc>
                <w:tcPr>
                  <w:tcW w:w="0" w:type="auto"/>
                </w:tcPr>
                <w:p w14:paraId="7FCC184C" w14:textId="77777777" w:rsidR="00361537" w:rsidRDefault="00361537" w:rsidP="00D10328">
                  <w:r>
                    <w:t>depuis la salle quand je regarde le plafond je vois 3 spot de lumière</w:t>
                  </w:r>
                </w:p>
              </w:tc>
            </w:tr>
          </w:tbl>
          <w:p w14:paraId="7D91593D" w14:textId="77777777" w:rsidR="00361537" w:rsidRDefault="00361537" w:rsidP="00D10328"/>
        </w:tc>
      </w:tr>
    </w:tbl>
    <w:p w14:paraId="07D05C6E" w14:textId="77777777" w:rsidR="00361537" w:rsidRDefault="00361537" w:rsidP="00361537"/>
    <w:p w14:paraId="5F76A28E" w14:textId="77777777" w:rsidR="00361537" w:rsidRDefault="00CF6DD2" w:rsidP="00361537">
      <w:pPr>
        <w:pStyle w:val="Titre3"/>
      </w:pPr>
      <w:r>
        <w:t>Accueil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6F67936C" w14:textId="77777777" w:rsidTr="00D10328">
        <w:tc>
          <w:tcPr>
            <w:tcW w:w="0" w:type="auto"/>
          </w:tcPr>
          <w:p w14:paraId="6546FD12" w14:textId="77777777" w:rsidR="00361537" w:rsidRDefault="00361537" w:rsidP="00D10328">
            <w:r>
              <w:t>En tant que gérant de l'hôtel je veux un accueil pour accueillir la cliente</w:t>
            </w:r>
          </w:p>
        </w:tc>
      </w:tr>
      <w:tr w:rsidR="00361537" w14:paraId="042C22C9" w14:textId="77777777" w:rsidTr="00D10328">
        <w:tc>
          <w:tcPr>
            <w:tcW w:w="0" w:type="auto"/>
          </w:tcPr>
          <w:p w14:paraId="738F880C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410"/>
              <w:gridCol w:w="7630"/>
            </w:tblGrid>
            <w:tr w:rsidR="00361537" w14:paraId="78DFCE9D" w14:textId="77777777" w:rsidTr="00D10328">
              <w:tc>
                <w:tcPr>
                  <w:tcW w:w="0" w:type="auto"/>
                </w:tcPr>
                <w:p w14:paraId="64633143" w14:textId="77777777" w:rsidR="00361537" w:rsidRDefault="00361537" w:rsidP="00D10328">
                  <w:r>
                    <w:t>luminosité</w:t>
                  </w:r>
                </w:p>
              </w:tc>
              <w:tc>
                <w:tcPr>
                  <w:tcW w:w="0" w:type="auto"/>
                </w:tcPr>
                <w:p w14:paraId="4C65CFC0" w14:textId="77777777" w:rsidR="00361537" w:rsidRDefault="00361537" w:rsidP="00D10328">
                  <w:r>
                    <w:t xml:space="preserve">En entrant dans l'accueil par la porte principale au </w:t>
                  </w:r>
                  <w:proofErr w:type="spellStart"/>
                  <w:r>
                    <w:t>rez</w:t>
                  </w:r>
                  <w:proofErr w:type="spellEnd"/>
                  <w:r>
                    <w:t>, il y a un lustre au milieu du plafond</w:t>
                  </w:r>
                </w:p>
              </w:tc>
            </w:tr>
            <w:tr w:rsidR="00361537" w14:paraId="06BD95AD" w14:textId="77777777" w:rsidTr="00D10328">
              <w:tc>
                <w:tcPr>
                  <w:tcW w:w="0" w:type="auto"/>
                </w:tcPr>
                <w:p w14:paraId="3D066362" w14:textId="77777777" w:rsidR="00361537" w:rsidRDefault="00CF6DD2" w:rsidP="00D10328">
                  <w:r>
                    <w:t>Comptoir</w:t>
                  </w:r>
                </w:p>
              </w:tc>
              <w:tc>
                <w:tcPr>
                  <w:tcW w:w="0" w:type="auto"/>
                </w:tcPr>
                <w:p w14:paraId="391F744E" w14:textId="77777777" w:rsidR="00361537" w:rsidRDefault="00CF6DD2" w:rsidP="00D10328">
                  <w:r>
                    <w:t>Au</w:t>
                  </w:r>
                  <w:r w:rsidR="00361537">
                    <w:t xml:space="preserve"> fond de la pièce au milieu du mur, il y a un comptoir pour se renseigner et pour recevoir la clef de la chambre</w:t>
                  </w:r>
                </w:p>
              </w:tc>
            </w:tr>
            <w:tr w:rsidR="00361537" w14:paraId="1C91582D" w14:textId="77777777" w:rsidTr="00D10328">
              <w:tc>
                <w:tcPr>
                  <w:tcW w:w="0" w:type="auto"/>
                </w:tcPr>
                <w:p w14:paraId="3223D04F" w14:textId="77777777" w:rsidR="00361537" w:rsidRDefault="00361537" w:rsidP="00D10328">
                  <w:r>
                    <w:t>coin attente</w:t>
                  </w:r>
                </w:p>
              </w:tc>
              <w:tc>
                <w:tcPr>
                  <w:tcW w:w="0" w:type="auto"/>
                </w:tcPr>
                <w:p w14:paraId="22FB44F6" w14:textId="77777777" w:rsidR="00361537" w:rsidRDefault="00361537" w:rsidP="00D10328">
                  <w:r>
                    <w:t>Quand je rentre dans l'accueil à droite il y une table basse et un canapé et un fauteuil pour attendre.</w:t>
                  </w:r>
                </w:p>
              </w:tc>
            </w:tr>
            <w:tr w:rsidR="00361537" w14:paraId="13BD2823" w14:textId="77777777" w:rsidTr="00D10328">
              <w:tc>
                <w:tcPr>
                  <w:tcW w:w="0" w:type="auto"/>
                </w:tcPr>
                <w:p w14:paraId="0EF082C7" w14:textId="77777777" w:rsidR="00361537" w:rsidRDefault="00361537" w:rsidP="00D10328">
                  <w:r>
                    <w:t>sol</w:t>
                  </w:r>
                </w:p>
              </w:tc>
              <w:tc>
                <w:tcPr>
                  <w:tcW w:w="0" w:type="auto"/>
                </w:tcPr>
                <w:p w14:paraId="3BD5CA42" w14:textId="77777777" w:rsidR="00361537" w:rsidRDefault="00361537" w:rsidP="00D10328">
                  <w:r>
                    <w:t>dans la pièce le sol est en parquet</w:t>
                  </w:r>
                </w:p>
              </w:tc>
            </w:tr>
            <w:tr w:rsidR="00361537" w14:paraId="6D13E930" w14:textId="77777777" w:rsidTr="00D10328">
              <w:tc>
                <w:tcPr>
                  <w:tcW w:w="0" w:type="auto"/>
                </w:tcPr>
                <w:p w14:paraId="5AB9783E" w14:textId="77777777" w:rsidR="00361537" w:rsidRDefault="00CF6DD2" w:rsidP="00D10328">
                  <w:r>
                    <w:t>Devant</w:t>
                  </w:r>
                  <w:r w:rsidR="00361537">
                    <w:t xml:space="preserve"> le </w:t>
                  </w:r>
                  <w:r>
                    <w:t>comptoir</w:t>
                  </w:r>
                </w:p>
              </w:tc>
              <w:tc>
                <w:tcPr>
                  <w:tcW w:w="0" w:type="auto"/>
                </w:tcPr>
                <w:p w14:paraId="1846BED6" w14:textId="77777777" w:rsidR="00361537" w:rsidRDefault="00CF6DD2" w:rsidP="00D10328">
                  <w:r>
                    <w:t>Devant</w:t>
                  </w:r>
                  <w:r w:rsidR="00361537">
                    <w:t xml:space="preserve"> le comptoir il y a </w:t>
                  </w:r>
                  <w:r>
                    <w:t>deux fauteuils</w:t>
                  </w:r>
                  <w:r w:rsidR="00361537">
                    <w:t>.</w:t>
                  </w:r>
                </w:p>
              </w:tc>
            </w:tr>
            <w:tr w:rsidR="00361537" w14:paraId="34BF048B" w14:textId="77777777" w:rsidTr="00D10328">
              <w:tc>
                <w:tcPr>
                  <w:tcW w:w="0" w:type="auto"/>
                </w:tcPr>
                <w:p w14:paraId="2FE5C149" w14:textId="77777777" w:rsidR="00361537" w:rsidRDefault="00361537" w:rsidP="00D10328">
                  <w:r>
                    <w:t>couloir</w:t>
                  </w:r>
                </w:p>
              </w:tc>
              <w:tc>
                <w:tcPr>
                  <w:tcW w:w="0" w:type="auto"/>
                </w:tcPr>
                <w:p w14:paraId="1C34E843" w14:textId="77777777" w:rsidR="00361537" w:rsidRDefault="00CF6DD2" w:rsidP="00D10328">
                  <w:r>
                    <w:t>À</w:t>
                  </w:r>
                  <w:r w:rsidR="00361537">
                    <w:t xml:space="preserve"> gauche du comptoir dans le couloir qui rejoint la pièce suivante (le restaurant) il y a </w:t>
                  </w:r>
                  <w:r>
                    <w:t>deux chaises confortables</w:t>
                  </w:r>
                  <w:r w:rsidR="00361537">
                    <w:t xml:space="preserve"> avec une petite table entre les deux</w:t>
                  </w:r>
                </w:p>
              </w:tc>
            </w:tr>
            <w:tr w:rsidR="00361537" w14:paraId="79A54D3B" w14:textId="77777777" w:rsidTr="00D10328">
              <w:tc>
                <w:tcPr>
                  <w:tcW w:w="0" w:type="auto"/>
                </w:tcPr>
                <w:p w14:paraId="1F1E16CC" w14:textId="77777777" w:rsidR="00361537" w:rsidRDefault="00361537" w:rsidP="00D10328">
                  <w:r>
                    <w:t>tapis</w:t>
                  </w:r>
                </w:p>
              </w:tc>
              <w:tc>
                <w:tcPr>
                  <w:tcW w:w="0" w:type="auto"/>
                </w:tcPr>
                <w:p w14:paraId="605D62D4" w14:textId="77777777" w:rsidR="00361537" w:rsidRDefault="00361537" w:rsidP="00D10328">
                  <w:r>
                    <w:t>en dessous des deux chaises et de la table du couloir il y a un tapis.</w:t>
                  </w:r>
                </w:p>
              </w:tc>
            </w:tr>
            <w:tr w:rsidR="00361537" w14:paraId="6C6E66C5" w14:textId="77777777" w:rsidTr="00D10328">
              <w:tc>
                <w:tcPr>
                  <w:tcW w:w="0" w:type="auto"/>
                </w:tcPr>
                <w:p w14:paraId="5590D80E" w14:textId="77777777" w:rsidR="00361537" w:rsidRDefault="00361537" w:rsidP="00D10328">
                  <w:r>
                    <w:t>couloir</w:t>
                  </w:r>
                </w:p>
              </w:tc>
              <w:tc>
                <w:tcPr>
                  <w:tcW w:w="0" w:type="auto"/>
                </w:tcPr>
                <w:p w14:paraId="30BD623C" w14:textId="77777777" w:rsidR="00361537" w:rsidRDefault="00361537" w:rsidP="00D10328">
                  <w:r>
                    <w:t>le couloir et l'accueil sont séparé d'un demi mur perpendiculaire au mur derrière l'accueil qui mesure 8 mètre.</w:t>
                  </w:r>
                </w:p>
              </w:tc>
            </w:tr>
          </w:tbl>
          <w:p w14:paraId="62697EA3" w14:textId="77777777" w:rsidR="00361537" w:rsidRDefault="00361537" w:rsidP="00D10328"/>
        </w:tc>
      </w:tr>
    </w:tbl>
    <w:p w14:paraId="2C3F3E41" w14:textId="77777777" w:rsidR="00361537" w:rsidRDefault="00361537" w:rsidP="00361537">
      <w:r>
        <w:br w:type="page"/>
      </w:r>
    </w:p>
    <w:p w14:paraId="11441729" w14:textId="77777777" w:rsidR="00361537" w:rsidRDefault="00361537" w:rsidP="00361537"/>
    <w:p w14:paraId="7C3947AC" w14:textId="77777777" w:rsidR="00361537" w:rsidRDefault="00361537" w:rsidP="00361537">
      <w:pPr>
        <w:pStyle w:val="Titre3"/>
      </w:pPr>
      <w:bookmarkStart w:id="20" w:name="_Toc160444298"/>
      <w:r>
        <w:t>Salle du Personnel</w:t>
      </w:r>
      <w:bookmarkEnd w:id="20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05161DEA" w14:textId="77777777" w:rsidTr="00D10328">
        <w:tc>
          <w:tcPr>
            <w:tcW w:w="0" w:type="auto"/>
          </w:tcPr>
          <w:p w14:paraId="3C7F9223" w14:textId="77777777" w:rsidR="00361537" w:rsidRDefault="00361537" w:rsidP="00D10328">
            <w:r>
              <w:t>En tant que Patron Je veux une salle du Personnel Pour des réunions</w:t>
            </w:r>
          </w:p>
        </w:tc>
      </w:tr>
      <w:tr w:rsidR="00361537" w14:paraId="153AFAE5" w14:textId="77777777" w:rsidTr="00D10328">
        <w:tc>
          <w:tcPr>
            <w:tcW w:w="0" w:type="auto"/>
          </w:tcPr>
          <w:p w14:paraId="3C863B47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683"/>
              <w:gridCol w:w="7357"/>
            </w:tblGrid>
            <w:tr w:rsidR="00361537" w14:paraId="7D197DBF" w14:textId="77777777" w:rsidTr="00D10328">
              <w:tc>
                <w:tcPr>
                  <w:tcW w:w="0" w:type="auto"/>
                </w:tcPr>
                <w:p w14:paraId="049CDF26" w14:textId="77777777" w:rsidR="00361537" w:rsidRDefault="00361537" w:rsidP="00D10328">
                  <w:r>
                    <w:t>Salle du Personnel</w:t>
                  </w:r>
                </w:p>
              </w:tc>
              <w:tc>
                <w:tcPr>
                  <w:tcW w:w="0" w:type="auto"/>
                </w:tcPr>
                <w:p w14:paraId="11296BCE" w14:textId="77777777" w:rsidR="00361537" w:rsidRDefault="00CF6DD2" w:rsidP="00D10328">
                  <w:r>
                    <w:t>À</w:t>
                  </w:r>
                  <w:r w:rsidR="00361537">
                    <w:t xml:space="preserve"> ma droite il doit avoir deux distributeurs d'eaux, sur le mur d'en face et non sur la droite après avoir </w:t>
                  </w:r>
                  <w:r>
                    <w:t>tourné</w:t>
                  </w:r>
                  <w:r w:rsidR="00361537">
                    <w:t>.</w:t>
                  </w:r>
                </w:p>
              </w:tc>
            </w:tr>
            <w:tr w:rsidR="00361537" w14:paraId="709EF3D2" w14:textId="77777777" w:rsidTr="00D10328">
              <w:tc>
                <w:tcPr>
                  <w:tcW w:w="0" w:type="auto"/>
                </w:tcPr>
                <w:p w14:paraId="55FA0644" w14:textId="77777777" w:rsidR="00361537" w:rsidRDefault="00361537" w:rsidP="00D10328">
                  <w:r>
                    <w:t>Table ronde</w:t>
                  </w:r>
                </w:p>
              </w:tc>
              <w:tc>
                <w:tcPr>
                  <w:tcW w:w="0" w:type="auto"/>
                </w:tcPr>
                <w:p w14:paraId="73CF3E89" w14:textId="77777777" w:rsidR="00361537" w:rsidRDefault="00361537" w:rsidP="00D10328">
                  <w:r>
                    <w:t>Quand je passe la porte Au milieu de la salle  Il y a une table ronde d'un rayon de 1.5 m</w:t>
                  </w:r>
                </w:p>
              </w:tc>
            </w:tr>
            <w:tr w:rsidR="00361537" w14:paraId="59F46659" w14:textId="77777777" w:rsidTr="00D10328">
              <w:tc>
                <w:tcPr>
                  <w:tcW w:w="0" w:type="auto"/>
                </w:tcPr>
                <w:p w14:paraId="1CFCA86A" w14:textId="77777777" w:rsidR="00361537" w:rsidRDefault="00361537" w:rsidP="00D10328">
                  <w:r>
                    <w:t>Chaise</w:t>
                  </w:r>
                </w:p>
              </w:tc>
              <w:tc>
                <w:tcPr>
                  <w:tcW w:w="0" w:type="auto"/>
                </w:tcPr>
                <w:p w14:paraId="23D5BE5B" w14:textId="77777777" w:rsidR="00361537" w:rsidRDefault="00361537" w:rsidP="00D10328">
                  <w:r>
                    <w:t>Il faut 10 chaises autour de la table confortable mais sans roue</w:t>
                  </w:r>
                </w:p>
              </w:tc>
            </w:tr>
            <w:tr w:rsidR="00361537" w14:paraId="61361CD6" w14:textId="77777777" w:rsidTr="00D10328">
              <w:tc>
                <w:tcPr>
                  <w:tcW w:w="0" w:type="auto"/>
                </w:tcPr>
                <w:p w14:paraId="10075481" w14:textId="77777777" w:rsidR="00361537" w:rsidRDefault="00361537" w:rsidP="00D10328">
                  <w:r>
                    <w:t>Interrupteur</w:t>
                  </w:r>
                </w:p>
              </w:tc>
              <w:tc>
                <w:tcPr>
                  <w:tcW w:w="0" w:type="auto"/>
                </w:tcPr>
                <w:p w14:paraId="0441891F" w14:textId="77777777" w:rsidR="00361537" w:rsidRDefault="00361537" w:rsidP="00D10328">
                  <w:r>
                    <w:t>Un interrupteur qui peut régler la luminosité de l'ampoule principale de la pièce directement sur la gauche</w:t>
                  </w:r>
                </w:p>
              </w:tc>
            </w:tr>
            <w:tr w:rsidR="00361537" w14:paraId="3AAAB5EF" w14:textId="77777777" w:rsidTr="00D10328">
              <w:tc>
                <w:tcPr>
                  <w:tcW w:w="0" w:type="auto"/>
                </w:tcPr>
                <w:p w14:paraId="73FD2EE2" w14:textId="77777777" w:rsidR="00361537" w:rsidRDefault="00361537" w:rsidP="00D10328">
                  <w:r>
                    <w:t>Vidéoprojecteur</w:t>
                  </w:r>
                </w:p>
              </w:tc>
              <w:tc>
                <w:tcPr>
                  <w:tcW w:w="0" w:type="auto"/>
                </w:tcPr>
                <w:p w14:paraId="52FC7894" w14:textId="77777777" w:rsidR="00361537" w:rsidRDefault="00361537" w:rsidP="00D10328">
                  <w:r>
                    <w:t xml:space="preserve">Un Projecteur placé sur un support sur le plafond pour mettre des images, sur un tableau de projection de 300x225 m. </w:t>
                  </w:r>
                  <w:r w:rsidR="00CF6DD2">
                    <w:t>à</w:t>
                  </w:r>
                  <w:r>
                    <w:t xml:space="preserve"> bonne distance du tableau pour une image nette.</w:t>
                  </w:r>
                </w:p>
              </w:tc>
            </w:tr>
            <w:tr w:rsidR="00361537" w14:paraId="6FC9CE0D" w14:textId="77777777" w:rsidTr="00D10328">
              <w:tc>
                <w:tcPr>
                  <w:tcW w:w="0" w:type="auto"/>
                </w:tcPr>
                <w:p w14:paraId="42126871" w14:textId="77777777" w:rsidR="00361537" w:rsidRDefault="00361537" w:rsidP="00D10328">
                  <w:r>
                    <w:t>Armoire</w:t>
                  </w:r>
                </w:p>
              </w:tc>
              <w:tc>
                <w:tcPr>
                  <w:tcW w:w="0" w:type="auto"/>
                </w:tcPr>
                <w:p w14:paraId="573D8FFD" w14:textId="77777777" w:rsidR="00361537" w:rsidRDefault="00361537" w:rsidP="00D10328">
                  <w:r>
                    <w:t>Une Armoire au fond à gauche de la pièce la poignée de la porte face au mur où est placé la porte 80x52 environ pour y placer des matériaux d'échange.</w:t>
                  </w:r>
                </w:p>
              </w:tc>
            </w:tr>
            <w:tr w:rsidR="00361537" w14:paraId="3DDC1C48" w14:textId="77777777" w:rsidTr="00D10328">
              <w:tc>
                <w:tcPr>
                  <w:tcW w:w="0" w:type="auto"/>
                </w:tcPr>
                <w:p w14:paraId="2BF2AD34" w14:textId="77777777" w:rsidR="00361537" w:rsidRDefault="00361537" w:rsidP="00D10328">
                  <w:r>
                    <w:t>La porte</w:t>
                  </w:r>
                </w:p>
              </w:tc>
              <w:tc>
                <w:tcPr>
                  <w:tcW w:w="0" w:type="auto"/>
                </w:tcPr>
                <w:p w14:paraId="17EB6DB3" w14:textId="77777777" w:rsidR="00361537" w:rsidRDefault="00361537" w:rsidP="00D10328">
                  <w:r>
                    <w:t>La porte sera placé à la gauche du mur qui donnera sur le couloir</w:t>
                  </w:r>
                </w:p>
              </w:tc>
            </w:tr>
            <w:tr w:rsidR="00361537" w14:paraId="79982866" w14:textId="77777777" w:rsidTr="00D10328">
              <w:tc>
                <w:tcPr>
                  <w:tcW w:w="0" w:type="auto"/>
                </w:tcPr>
                <w:p w14:paraId="4035CF19" w14:textId="77777777" w:rsidR="00361537" w:rsidRDefault="00361537" w:rsidP="00D10328">
                  <w:r>
                    <w:t>Lumière connecté</w:t>
                  </w:r>
                </w:p>
              </w:tc>
              <w:tc>
                <w:tcPr>
                  <w:tcW w:w="0" w:type="auto"/>
                </w:tcPr>
                <w:p w14:paraId="6B56BCDC" w14:textId="77777777" w:rsidR="00361537" w:rsidRDefault="00361537" w:rsidP="00D10328">
                  <w:r>
                    <w:t>Des Lumières plafonniers en lignes sur la longueur de la pièce ( colonne 4 ligne 2 ) 5 m d'écart.</w:t>
                  </w:r>
                </w:p>
              </w:tc>
            </w:tr>
            <w:tr w:rsidR="00361537" w14:paraId="7BBCEEF6" w14:textId="77777777" w:rsidTr="00D10328">
              <w:tc>
                <w:tcPr>
                  <w:tcW w:w="0" w:type="auto"/>
                </w:tcPr>
                <w:p w14:paraId="5D52C139" w14:textId="77777777" w:rsidR="00361537" w:rsidRDefault="00361537" w:rsidP="00D10328">
                  <w:r>
                    <w:t>Pièce</w:t>
                  </w:r>
                </w:p>
              </w:tc>
              <w:tc>
                <w:tcPr>
                  <w:tcW w:w="0" w:type="auto"/>
                </w:tcPr>
                <w:p w14:paraId="4ACB7E66" w14:textId="77777777" w:rsidR="00361537" w:rsidRDefault="00361537" w:rsidP="00D10328">
                  <w:r>
                    <w:t>La pièce fera minimum 50 m carré derrière la table de réception</w:t>
                  </w:r>
                </w:p>
              </w:tc>
            </w:tr>
          </w:tbl>
          <w:p w14:paraId="1A284064" w14:textId="77777777" w:rsidR="00361537" w:rsidRDefault="00361537" w:rsidP="00D10328"/>
        </w:tc>
      </w:tr>
    </w:tbl>
    <w:p w14:paraId="12B7F05F" w14:textId="77777777" w:rsidR="00361537" w:rsidRDefault="00361537" w:rsidP="00361537"/>
    <w:p w14:paraId="358D236F" w14:textId="77777777" w:rsidR="00361537" w:rsidRDefault="00C90208" w:rsidP="00361537">
      <w:pPr>
        <w:pStyle w:val="Titre3"/>
      </w:pPr>
      <w:bookmarkStart w:id="21" w:name="_Toc160444299"/>
      <w:r>
        <w:t>Salle</w:t>
      </w:r>
      <w:r w:rsidR="00361537">
        <w:t xml:space="preserve"> d'hôtel</w:t>
      </w:r>
      <w:bookmarkEnd w:id="21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31AA7A7D" w14:textId="77777777" w:rsidTr="00D10328">
        <w:tc>
          <w:tcPr>
            <w:tcW w:w="0" w:type="auto"/>
          </w:tcPr>
          <w:p w14:paraId="029538A3" w14:textId="77777777" w:rsidR="00361537" w:rsidRDefault="00361537" w:rsidP="00D10328">
            <w:r>
              <w:t>En tant que travailleur je veux une salle de relax dans hôtel  pour repos</w:t>
            </w:r>
          </w:p>
        </w:tc>
      </w:tr>
      <w:tr w:rsidR="00361537" w14:paraId="5B214D57" w14:textId="77777777" w:rsidTr="00D10328">
        <w:tc>
          <w:tcPr>
            <w:tcW w:w="0" w:type="auto"/>
          </w:tcPr>
          <w:p w14:paraId="7429ECDE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716"/>
              <w:gridCol w:w="8324"/>
            </w:tblGrid>
            <w:tr w:rsidR="00361537" w14:paraId="27353B7E" w14:textId="77777777" w:rsidTr="00D10328">
              <w:tc>
                <w:tcPr>
                  <w:tcW w:w="0" w:type="auto"/>
                </w:tcPr>
                <w:p w14:paraId="0771013B" w14:textId="77777777" w:rsidR="00361537" w:rsidRDefault="00361537" w:rsidP="00D10328">
                  <w:r>
                    <w:t>inter</w:t>
                  </w:r>
                </w:p>
              </w:tc>
              <w:tc>
                <w:tcPr>
                  <w:tcW w:w="0" w:type="auto"/>
                </w:tcPr>
                <w:p w14:paraId="1548DC39" w14:textId="77777777" w:rsidR="00361537" w:rsidRDefault="00361537" w:rsidP="00D10328">
                  <w:r>
                    <w:t>Dans la salle  quand j'entre je vois un grand tapis bleu</w:t>
                  </w:r>
                </w:p>
              </w:tc>
            </w:tr>
            <w:tr w:rsidR="00361537" w14:paraId="15C5255C" w14:textId="77777777" w:rsidTr="00D10328">
              <w:tc>
                <w:tcPr>
                  <w:tcW w:w="0" w:type="auto"/>
                </w:tcPr>
                <w:p w14:paraId="403820DF" w14:textId="77777777" w:rsidR="00361537" w:rsidRDefault="00361537" w:rsidP="00D10328">
                  <w:r>
                    <w:t>inter2</w:t>
                  </w:r>
                </w:p>
              </w:tc>
              <w:tc>
                <w:tcPr>
                  <w:tcW w:w="0" w:type="auto"/>
                </w:tcPr>
                <w:p w14:paraId="4451EB85" w14:textId="77777777" w:rsidR="00361537" w:rsidRDefault="00361537" w:rsidP="00D10328">
                  <w:r>
                    <w:t>Dans la salle quand j'entre je vois les murs blancs</w:t>
                  </w:r>
                </w:p>
              </w:tc>
            </w:tr>
            <w:tr w:rsidR="00361537" w14:paraId="206EBA84" w14:textId="77777777" w:rsidTr="00D10328">
              <w:tc>
                <w:tcPr>
                  <w:tcW w:w="0" w:type="auto"/>
                </w:tcPr>
                <w:p w14:paraId="4736FE4F" w14:textId="77777777" w:rsidR="00361537" w:rsidRDefault="00361537" w:rsidP="00D10328">
                  <w:r>
                    <w:t>inter 3</w:t>
                  </w:r>
                </w:p>
              </w:tc>
              <w:tc>
                <w:tcPr>
                  <w:tcW w:w="0" w:type="auto"/>
                </w:tcPr>
                <w:p w14:paraId="23C6E5E8" w14:textId="77777777" w:rsidR="00361537" w:rsidRDefault="00361537" w:rsidP="00D10328">
                  <w:r>
                    <w:t>la salle a besoin d'être 10 sur 7 m avec un toilette séparé</w:t>
                  </w:r>
                </w:p>
              </w:tc>
            </w:tr>
            <w:tr w:rsidR="00361537" w14:paraId="29BA5772" w14:textId="77777777" w:rsidTr="00D10328">
              <w:tc>
                <w:tcPr>
                  <w:tcW w:w="0" w:type="auto"/>
                </w:tcPr>
                <w:p w14:paraId="52F62D7F" w14:textId="77777777" w:rsidR="00361537" w:rsidRDefault="00361537" w:rsidP="00D10328">
                  <w:r>
                    <w:t>lits</w:t>
                  </w:r>
                </w:p>
              </w:tc>
              <w:tc>
                <w:tcPr>
                  <w:tcW w:w="0" w:type="auto"/>
                </w:tcPr>
                <w:p w14:paraId="493C4F48" w14:textId="77777777" w:rsidR="00361537" w:rsidRDefault="00361537" w:rsidP="00D10328">
                  <w:r>
                    <w:t>Dans la salle quand j'entre il y a 1 petit et 1 grand lit à droite de la porte</w:t>
                  </w:r>
                </w:p>
              </w:tc>
            </w:tr>
            <w:tr w:rsidR="00361537" w14:paraId="76BF07DE" w14:textId="77777777" w:rsidTr="00D10328">
              <w:tc>
                <w:tcPr>
                  <w:tcW w:w="0" w:type="auto"/>
                </w:tcPr>
                <w:p w14:paraId="6CB98588" w14:textId="77777777" w:rsidR="00361537" w:rsidRDefault="00361537" w:rsidP="00D10328">
                  <w:r>
                    <w:t>balcon</w:t>
                  </w:r>
                </w:p>
              </w:tc>
              <w:tc>
                <w:tcPr>
                  <w:tcW w:w="0" w:type="auto"/>
                </w:tcPr>
                <w:p w14:paraId="2444996F" w14:textId="77777777" w:rsidR="00361537" w:rsidRDefault="00361537" w:rsidP="00D10328">
                  <w:r>
                    <w:t>quand j'entre  je vois un porte en face de la porte d'entrée avec un balcon</w:t>
                  </w:r>
                </w:p>
              </w:tc>
            </w:tr>
            <w:tr w:rsidR="00361537" w14:paraId="71FE4804" w14:textId="77777777" w:rsidTr="00D10328">
              <w:tc>
                <w:tcPr>
                  <w:tcW w:w="0" w:type="auto"/>
                </w:tcPr>
                <w:p w14:paraId="199DD9F8" w14:textId="77777777" w:rsidR="00361537" w:rsidRDefault="00CF6DD2" w:rsidP="00D10328">
                  <w:r>
                    <w:t>Décor</w:t>
                  </w:r>
                </w:p>
              </w:tc>
              <w:tc>
                <w:tcPr>
                  <w:tcW w:w="0" w:type="auto"/>
                </w:tcPr>
                <w:p w14:paraId="57BFBE8F" w14:textId="77777777" w:rsidR="00361537" w:rsidRDefault="00CF6DD2" w:rsidP="00D10328">
                  <w:r>
                    <w:t>Quand</w:t>
                  </w:r>
                  <w:r w:rsidR="00361537">
                    <w:t xml:space="preserve"> j'entre je vois </w:t>
                  </w:r>
                  <w:r>
                    <w:t>une télé</w:t>
                  </w:r>
                  <w:r w:rsidR="00361537">
                    <w:t xml:space="preserve"> avec une table et armoire à gauche de la porte d'entrée</w:t>
                  </w:r>
                </w:p>
              </w:tc>
            </w:tr>
            <w:tr w:rsidR="00361537" w14:paraId="547750CD" w14:textId="77777777" w:rsidTr="00D10328">
              <w:tc>
                <w:tcPr>
                  <w:tcW w:w="0" w:type="auto"/>
                </w:tcPr>
                <w:p w14:paraId="431DBA03" w14:textId="77777777" w:rsidR="00361537" w:rsidRDefault="00361537" w:rsidP="00D10328">
                  <w:r>
                    <w:t>lits1</w:t>
                  </w:r>
                </w:p>
              </w:tc>
              <w:tc>
                <w:tcPr>
                  <w:tcW w:w="0" w:type="auto"/>
                </w:tcPr>
                <w:p w14:paraId="6675E8F8" w14:textId="77777777" w:rsidR="00361537" w:rsidRDefault="00CF6DD2" w:rsidP="00D10328">
                  <w:r>
                    <w:t>Quand</w:t>
                  </w:r>
                  <w:r w:rsidR="00361537">
                    <w:t xml:space="preserve"> j'entre à </w:t>
                  </w:r>
                  <w:r w:rsidR="00C90208">
                    <w:t>côté</w:t>
                  </w:r>
                  <w:r w:rsidR="00361537">
                    <w:t xml:space="preserve"> des lits il y a petites tables de nuit avec une lampe sur la</w:t>
                  </w:r>
                </w:p>
              </w:tc>
            </w:tr>
            <w:tr w:rsidR="00361537" w14:paraId="5031CC73" w14:textId="77777777" w:rsidTr="00D10328">
              <w:tc>
                <w:tcPr>
                  <w:tcW w:w="0" w:type="auto"/>
                </w:tcPr>
                <w:p w14:paraId="0063B918" w14:textId="77777777" w:rsidR="00361537" w:rsidRDefault="00361537" w:rsidP="00D10328">
                  <w:r>
                    <w:t>toilette</w:t>
                  </w:r>
                </w:p>
              </w:tc>
              <w:tc>
                <w:tcPr>
                  <w:tcW w:w="0" w:type="auto"/>
                </w:tcPr>
                <w:p w14:paraId="0CC0816C" w14:textId="77777777" w:rsidR="00361537" w:rsidRDefault="00361537" w:rsidP="00D10328">
                  <w:r>
                    <w:t>dans toilette quand j'entre il y a toilette, lavabo et douche</w:t>
                  </w:r>
                </w:p>
              </w:tc>
            </w:tr>
          </w:tbl>
          <w:p w14:paraId="217D332F" w14:textId="77777777" w:rsidR="00361537" w:rsidRDefault="00361537" w:rsidP="00D10328"/>
        </w:tc>
      </w:tr>
    </w:tbl>
    <w:p w14:paraId="27A0F672" w14:textId="77777777" w:rsidR="00361537" w:rsidRDefault="00361537" w:rsidP="00361537">
      <w:r>
        <w:br w:type="page"/>
      </w:r>
    </w:p>
    <w:p w14:paraId="651B4635" w14:textId="77777777" w:rsidR="00361537" w:rsidRDefault="00361537" w:rsidP="00361537"/>
    <w:p w14:paraId="62615471" w14:textId="77777777" w:rsidR="00361537" w:rsidRDefault="00361537" w:rsidP="00361537">
      <w:pPr>
        <w:pStyle w:val="Titre3"/>
      </w:pPr>
      <w:bookmarkStart w:id="22" w:name="_Toc160444300"/>
      <w:r>
        <w:t>Chambre d'hôtel - 1</w:t>
      </w:r>
      <w:bookmarkEnd w:id="22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269E12D0" w14:textId="77777777" w:rsidTr="00D10328">
        <w:tc>
          <w:tcPr>
            <w:tcW w:w="0" w:type="auto"/>
          </w:tcPr>
          <w:p w14:paraId="4AF15030" w14:textId="77777777" w:rsidR="00361537" w:rsidRDefault="00361537" w:rsidP="00D10328">
            <w:r>
              <w:t>En tant qu'entrepreneur Je souhaite une chambre d'hôtel Pour dormir lors de mes déplacements</w:t>
            </w:r>
          </w:p>
        </w:tc>
      </w:tr>
      <w:tr w:rsidR="00361537" w14:paraId="7F3093C0" w14:textId="77777777" w:rsidTr="00D10328">
        <w:tc>
          <w:tcPr>
            <w:tcW w:w="0" w:type="auto"/>
          </w:tcPr>
          <w:p w14:paraId="19447315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648"/>
              <w:gridCol w:w="7392"/>
            </w:tblGrid>
            <w:tr w:rsidR="00361537" w14:paraId="0BC3140B" w14:textId="77777777" w:rsidTr="00D10328">
              <w:tc>
                <w:tcPr>
                  <w:tcW w:w="0" w:type="auto"/>
                </w:tcPr>
                <w:p w14:paraId="71FFA4F9" w14:textId="77777777" w:rsidR="00361537" w:rsidRDefault="00361537" w:rsidP="00D10328">
                  <w:r>
                    <w:t>Size</w:t>
                  </w:r>
                </w:p>
              </w:tc>
              <w:tc>
                <w:tcPr>
                  <w:tcW w:w="0" w:type="auto"/>
                </w:tcPr>
                <w:p w14:paraId="7768D512" w14:textId="77777777" w:rsidR="00361537" w:rsidRDefault="00361537" w:rsidP="00D10328">
                  <w:r>
                    <w:t>Depuis le couloir quand j'ouvre la porte je vois une pièce de 6 mètres par 6 mètres</w:t>
                  </w:r>
                </w:p>
              </w:tc>
            </w:tr>
            <w:tr w:rsidR="00361537" w14:paraId="217AB904" w14:textId="77777777" w:rsidTr="00D10328">
              <w:tc>
                <w:tcPr>
                  <w:tcW w:w="0" w:type="auto"/>
                </w:tcPr>
                <w:p w14:paraId="55E4B140" w14:textId="77777777" w:rsidR="00361537" w:rsidRDefault="00361537" w:rsidP="00D10328">
                  <w:r>
                    <w:t>Windows</w:t>
                  </w:r>
                </w:p>
              </w:tc>
              <w:tc>
                <w:tcPr>
                  <w:tcW w:w="0" w:type="auto"/>
                </w:tcPr>
                <w:p w14:paraId="4170DA7D" w14:textId="77777777" w:rsidR="00361537" w:rsidRDefault="00361537" w:rsidP="00D10328">
                  <w:r>
                    <w:t>Depuis la porte quand je regarde en face de moi je vois une fenêtre de 2m x 2m qui se trouve au milieu du mure opposé</w:t>
                  </w:r>
                </w:p>
              </w:tc>
            </w:tr>
            <w:tr w:rsidR="00361537" w14:paraId="30599967" w14:textId="77777777" w:rsidTr="00D10328">
              <w:tc>
                <w:tcPr>
                  <w:tcW w:w="0" w:type="auto"/>
                </w:tcPr>
                <w:p w14:paraId="7C188C7E" w14:textId="77777777" w:rsidR="00361537" w:rsidRDefault="00361537" w:rsidP="00D10328">
                  <w:r>
                    <w:t>Porte</w:t>
                  </w:r>
                </w:p>
              </w:tc>
              <w:tc>
                <w:tcPr>
                  <w:tcW w:w="0" w:type="auto"/>
                </w:tcPr>
                <w:p w14:paraId="54D2A6E6" w14:textId="77777777" w:rsidR="00361537" w:rsidRDefault="00361537" w:rsidP="00D10328">
                  <w:r>
                    <w:t>Depuis le centre de la pièce  quand je regarde la porte elle se trouve au milieu du mure</w:t>
                  </w:r>
                </w:p>
              </w:tc>
            </w:tr>
            <w:tr w:rsidR="00361537" w14:paraId="60DA306D" w14:textId="77777777" w:rsidTr="00D10328">
              <w:tc>
                <w:tcPr>
                  <w:tcW w:w="0" w:type="auto"/>
                </w:tcPr>
                <w:p w14:paraId="785EC1B5" w14:textId="77777777" w:rsidR="00361537" w:rsidRDefault="00361537" w:rsidP="00D10328">
                  <w:r>
                    <w:t>Lit</w:t>
                  </w:r>
                </w:p>
              </w:tc>
              <w:tc>
                <w:tcPr>
                  <w:tcW w:w="0" w:type="auto"/>
                </w:tcPr>
                <w:p w14:paraId="663A2CEB" w14:textId="77777777" w:rsidR="00361537" w:rsidRDefault="00361537" w:rsidP="00D10328">
                  <w:r>
                    <w:t>Depuis la porte  quand je regarde à gauche de la fenêtre je vois un lit parallèle à la fenêtre qui mesure 2m de long par 1 mètre</w:t>
                  </w:r>
                </w:p>
              </w:tc>
            </w:tr>
            <w:tr w:rsidR="00361537" w14:paraId="0E5EECF5" w14:textId="77777777" w:rsidTr="00D10328">
              <w:tc>
                <w:tcPr>
                  <w:tcW w:w="0" w:type="auto"/>
                </w:tcPr>
                <w:p w14:paraId="2D80A582" w14:textId="77777777" w:rsidR="00361537" w:rsidRDefault="00361537" w:rsidP="00D10328">
                  <w:r>
                    <w:t>Salle de bain</w:t>
                  </w:r>
                </w:p>
              </w:tc>
              <w:tc>
                <w:tcPr>
                  <w:tcW w:w="0" w:type="auto"/>
                </w:tcPr>
                <w:p w14:paraId="3B5A32E2" w14:textId="77777777" w:rsidR="00361537" w:rsidRDefault="00361537" w:rsidP="00D10328">
                  <w:r>
                    <w:t xml:space="preserve">Depuis la </w:t>
                  </w:r>
                  <w:r w:rsidR="00CF6DD2">
                    <w:t>porte quand</w:t>
                  </w:r>
                  <w:r>
                    <w:t xml:space="preserve"> je regarde à droite de la fenêtre se trouve une grande pièce qui prend toute la </w:t>
                  </w:r>
                  <w:r w:rsidR="00CF6DD2">
                    <w:t>longueur</w:t>
                  </w:r>
                  <w:r>
                    <w:t xml:space="preserve"> de la chambre à partir de la fenêtre jusqu'à la droite de la porte</w:t>
                  </w:r>
                </w:p>
              </w:tc>
            </w:tr>
            <w:tr w:rsidR="00361537" w14:paraId="2900FB1E" w14:textId="77777777" w:rsidTr="00D10328">
              <w:tc>
                <w:tcPr>
                  <w:tcW w:w="0" w:type="auto"/>
                </w:tcPr>
                <w:p w14:paraId="6AB53936" w14:textId="77777777" w:rsidR="00361537" w:rsidRDefault="00361537" w:rsidP="00D10328">
                  <w:r>
                    <w:t>Porte secondaire</w:t>
                  </w:r>
                </w:p>
              </w:tc>
              <w:tc>
                <w:tcPr>
                  <w:tcW w:w="0" w:type="auto"/>
                </w:tcPr>
                <w:p w14:paraId="4560AE06" w14:textId="77777777" w:rsidR="00361537" w:rsidRDefault="00361537" w:rsidP="00D10328">
                  <w:r>
                    <w:t>Depuis la porte  quand je regarde la salle de bain  se trouve une porte au milieu du mure</w:t>
                  </w:r>
                </w:p>
              </w:tc>
            </w:tr>
            <w:tr w:rsidR="00361537" w14:paraId="45CA3F7C" w14:textId="77777777" w:rsidTr="00D10328">
              <w:tc>
                <w:tcPr>
                  <w:tcW w:w="0" w:type="auto"/>
                </w:tcPr>
                <w:p w14:paraId="25AE66B2" w14:textId="77777777" w:rsidR="00361537" w:rsidRDefault="00361537" w:rsidP="00D10328">
                  <w:r>
                    <w:t>Contenu salle de bain</w:t>
                  </w:r>
                </w:p>
              </w:tc>
              <w:tc>
                <w:tcPr>
                  <w:tcW w:w="0" w:type="auto"/>
                </w:tcPr>
                <w:p w14:paraId="2EA6885E" w14:textId="77777777" w:rsidR="00361537" w:rsidRDefault="00361537" w:rsidP="00D10328">
                  <w:r>
                    <w:t>Depuis la porte de la salle de bain  quand je regarde au fond dans le coin à gauche  se trouve une baignoire prenant la largeur de la salle (2 mètres par 1 mètre)</w:t>
                  </w:r>
                </w:p>
              </w:tc>
            </w:tr>
            <w:tr w:rsidR="00361537" w14:paraId="72EB2962" w14:textId="77777777" w:rsidTr="00D10328">
              <w:tc>
                <w:tcPr>
                  <w:tcW w:w="0" w:type="auto"/>
                </w:tcPr>
                <w:p w14:paraId="7AF260DE" w14:textId="77777777" w:rsidR="00361537" w:rsidRDefault="00361537" w:rsidP="00D10328">
                  <w:r>
                    <w:t>Contenu salle de bain - 2</w:t>
                  </w:r>
                </w:p>
              </w:tc>
              <w:tc>
                <w:tcPr>
                  <w:tcW w:w="0" w:type="auto"/>
                </w:tcPr>
                <w:p w14:paraId="3F7B2946" w14:textId="77777777" w:rsidR="00361537" w:rsidRDefault="00361537" w:rsidP="00D10328">
                  <w:r>
                    <w:t>Depuis la porte de la salle de bain  quand je regarde au dans le coin à droite  je vois des toilettes avec un lavabo en face</w:t>
                  </w:r>
                </w:p>
              </w:tc>
            </w:tr>
          </w:tbl>
          <w:p w14:paraId="429F9554" w14:textId="77777777" w:rsidR="00361537" w:rsidRDefault="00361537" w:rsidP="00D10328"/>
        </w:tc>
      </w:tr>
    </w:tbl>
    <w:p w14:paraId="05A11D99" w14:textId="77777777" w:rsidR="00361537" w:rsidRDefault="00361537" w:rsidP="00361537"/>
    <w:p w14:paraId="10F918FA" w14:textId="77777777" w:rsidR="00361537" w:rsidRDefault="00CF6DD2" w:rsidP="00361537">
      <w:pPr>
        <w:pStyle w:val="Titre3"/>
      </w:pPr>
      <w:r>
        <w:t>Couloir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672"/>
      </w:tblGrid>
      <w:tr w:rsidR="00361537" w14:paraId="12FE5695" w14:textId="77777777" w:rsidTr="00D10328">
        <w:tc>
          <w:tcPr>
            <w:tcW w:w="0" w:type="auto"/>
          </w:tcPr>
          <w:p w14:paraId="3F3FF09C" w14:textId="77777777" w:rsidR="00361537" w:rsidRDefault="00361537" w:rsidP="00D10328">
            <w:r>
              <w:t>En tant que dans hôtel il a besoin d'être un couloir</w:t>
            </w:r>
          </w:p>
        </w:tc>
      </w:tr>
      <w:tr w:rsidR="00361537" w14:paraId="3AD5432D" w14:textId="77777777" w:rsidTr="00D10328">
        <w:tc>
          <w:tcPr>
            <w:tcW w:w="0" w:type="auto"/>
          </w:tcPr>
          <w:p w14:paraId="424C57AA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886"/>
              <w:gridCol w:w="6766"/>
            </w:tblGrid>
            <w:tr w:rsidR="00361537" w14:paraId="75A4307E" w14:textId="77777777" w:rsidTr="00D10328">
              <w:tc>
                <w:tcPr>
                  <w:tcW w:w="0" w:type="auto"/>
                </w:tcPr>
                <w:p w14:paraId="05CBDDD1" w14:textId="77777777" w:rsidR="00361537" w:rsidRDefault="00361537" w:rsidP="00D10328">
                  <w:r>
                    <w:t>dehors</w:t>
                  </w:r>
                </w:p>
              </w:tc>
              <w:tc>
                <w:tcPr>
                  <w:tcW w:w="0" w:type="auto"/>
                </w:tcPr>
                <w:p w14:paraId="79095238" w14:textId="77777777" w:rsidR="00361537" w:rsidRDefault="00CF6DD2" w:rsidP="00D10328">
                  <w:r>
                    <w:t>Dans</w:t>
                  </w:r>
                  <w:r w:rsidR="00361537">
                    <w:t xml:space="preserve"> le salon quand je </w:t>
                  </w:r>
                  <w:r>
                    <w:t>sors</w:t>
                  </w:r>
                  <w:r w:rsidR="00361537">
                    <w:t xml:space="preserve"> il y a 2 ascenseurs</w:t>
                  </w:r>
                </w:p>
              </w:tc>
            </w:tr>
            <w:tr w:rsidR="00361537" w14:paraId="182CF35F" w14:textId="77777777" w:rsidTr="00D10328">
              <w:tc>
                <w:tcPr>
                  <w:tcW w:w="0" w:type="auto"/>
                </w:tcPr>
                <w:p w14:paraId="36E53F3F" w14:textId="77777777" w:rsidR="00361537" w:rsidRDefault="00361537" w:rsidP="00D10328">
                  <w:r>
                    <w:t>couloir</w:t>
                  </w:r>
                </w:p>
              </w:tc>
              <w:tc>
                <w:tcPr>
                  <w:tcW w:w="0" w:type="auto"/>
                </w:tcPr>
                <w:p w14:paraId="13B815E7" w14:textId="77777777" w:rsidR="00361537" w:rsidRDefault="00361537" w:rsidP="00D10328">
                  <w:r>
                    <w:t>Dans le couloir il y a des peintures  entre les portes</w:t>
                  </w:r>
                </w:p>
              </w:tc>
            </w:tr>
            <w:tr w:rsidR="00361537" w14:paraId="1C8BF236" w14:textId="77777777" w:rsidTr="00D10328">
              <w:tc>
                <w:tcPr>
                  <w:tcW w:w="0" w:type="auto"/>
                </w:tcPr>
                <w:p w14:paraId="0F813CAF" w14:textId="77777777" w:rsidR="00361537" w:rsidRDefault="00CF6DD2" w:rsidP="00D10328">
                  <w:r>
                    <w:t>Lumière</w:t>
                  </w:r>
                </w:p>
              </w:tc>
              <w:tc>
                <w:tcPr>
                  <w:tcW w:w="0" w:type="auto"/>
                </w:tcPr>
                <w:p w14:paraId="6C01CFC0" w14:textId="77777777" w:rsidR="00361537" w:rsidRDefault="00CF6DD2" w:rsidP="00D10328">
                  <w:r>
                    <w:t>Dans</w:t>
                  </w:r>
                  <w:r w:rsidR="00361537">
                    <w:t xml:space="preserve"> couloir quand je </w:t>
                  </w:r>
                  <w:r>
                    <w:t>passe à</w:t>
                  </w:r>
                  <w:r w:rsidR="00361537">
                    <w:t xml:space="preserve"> </w:t>
                  </w:r>
                  <w:r>
                    <w:t>côté</w:t>
                  </w:r>
                  <w:r w:rsidR="00361537">
                    <w:t xml:space="preserve"> des portes il y a des lumières</w:t>
                  </w:r>
                </w:p>
              </w:tc>
            </w:tr>
            <w:tr w:rsidR="00361537" w14:paraId="25F5F002" w14:textId="77777777" w:rsidTr="00D10328">
              <w:tc>
                <w:tcPr>
                  <w:tcW w:w="0" w:type="auto"/>
                </w:tcPr>
                <w:p w14:paraId="3FD7C607" w14:textId="77777777" w:rsidR="00361537" w:rsidRDefault="00361537" w:rsidP="00D10328">
                  <w:r>
                    <w:t>poubelle</w:t>
                  </w:r>
                </w:p>
              </w:tc>
              <w:tc>
                <w:tcPr>
                  <w:tcW w:w="0" w:type="auto"/>
                </w:tcPr>
                <w:p w14:paraId="53D4CE29" w14:textId="77777777" w:rsidR="00361537" w:rsidRDefault="00CF6DD2" w:rsidP="00D10328">
                  <w:r>
                    <w:t xml:space="preserve"> Dans</w:t>
                  </w:r>
                  <w:r w:rsidR="00361537">
                    <w:t xml:space="preserve"> </w:t>
                  </w:r>
                  <w:r>
                    <w:t>couloir quand</w:t>
                  </w:r>
                  <w:r w:rsidR="00361537">
                    <w:t xml:space="preserve"> je passe il y a des poubelles</w:t>
                  </w:r>
                </w:p>
              </w:tc>
            </w:tr>
            <w:tr w:rsidR="00361537" w14:paraId="79A34D13" w14:textId="77777777" w:rsidTr="00D10328">
              <w:tc>
                <w:tcPr>
                  <w:tcW w:w="0" w:type="auto"/>
                </w:tcPr>
                <w:p w14:paraId="670552E4" w14:textId="77777777" w:rsidR="00361537" w:rsidRDefault="00361537" w:rsidP="00D10328">
                  <w:r>
                    <w:t>chemins</w:t>
                  </w:r>
                </w:p>
              </w:tc>
              <w:tc>
                <w:tcPr>
                  <w:tcW w:w="0" w:type="auto"/>
                </w:tcPr>
                <w:p w14:paraId="5249F0AF" w14:textId="77777777" w:rsidR="00361537" w:rsidRDefault="00361537" w:rsidP="00D10328">
                  <w:r>
                    <w:t>dans couloirs  quand je passe  il y a chemin au garage</w:t>
                  </w:r>
                </w:p>
              </w:tc>
            </w:tr>
            <w:tr w:rsidR="00361537" w14:paraId="74DDA6B2" w14:textId="77777777" w:rsidTr="00D10328">
              <w:tc>
                <w:tcPr>
                  <w:tcW w:w="0" w:type="auto"/>
                </w:tcPr>
                <w:p w14:paraId="08D0DA80" w14:textId="77777777" w:rsidR="00361537" w:rsidRDefault="00361537" w:rsidP="00D10328">
                  <w:r>
                    <w:t>couloir</w:t>
                  </w:r>
                </w:p>
              </w:tc>
              <w:tc>
                <w:tcPr>
                  <w:tcW w:w="0" w:type="auto"/>
                </w:tcPr>
                <w:p w14:paraId="4F5B1912" w14:textId="77777777" w:rsidR="00361537" w:rsidRDefault="00361537" w:rsidP="00D10328">
                  <w:r>
                    <w:t>dans couloir quand je passe il y a un tapis à toute longueur de couloir</w:t>
                  </w:r>
                </w:p>
              </w:tc>
            </w:tr>
            <w:tr w:rsidR="00361537" w14:paraId="3DB548D6" w14:textId="77777777" w:rsidTr="00D10328">
              <w:tc>
                <w:tcPr>
                  <w:tcW w:w="0" w:type="auto"/>
                </w:tcPr>
                <w:p w14:paraId="7650EEBA" w14:textId="77777777" w:rsidR="00361537" w:rsidRDefault="00361537" w:rsidP="00D10328">
                  <w:r>
                    <w:t>wifi</w:t>
                  </w:r>
                </w:p>
              </w:tc>
              <w:tc>
                <w:tcPr>
                  <w:tcW w:w="0" w:type="auto"/>
                </w:tcPr>
                <w:p w14:paraId="19E33D59" w14:textId="77777777" w:rsidR="00361537" w:rsidRDefault="00361537" w:rsidP="00D10328">
                  <w:r>
                    <w:t>dans le couloir quand j'entre il y a une borne wifi pour étage</w:t>
                  </w:r>
                </w:p>
              </w:tc>
            </w:tr>
            <w:tr w:rsidR="00361537" w14:paraId="78AA0D54" w14:textId="77777777" w:rsidTr="00D10328">
              <w:tc>
                <w:tcPr>
                  <w:tcW w:w="0" w:type="auto"/>
                </w:tcPr>
                <w:p w14:paraId="6EB81AD9" w14:textId="77777777" w:rsidR="00361537" w:rsidRDefault="00361537" w:rsidP="00D10328">
                  <w:r>
                    <w:t>eau</w:t>
                  </w:r>
                </w:p>
              </w:tc>
              <w:tc>
                <w:tcPr>
                  <w:tcW w:w="0" w:type="auto"/>
                </w:tcPr>
                <w:p w14:paraId="27EAE042" w14:textId="77777777" w:rsidR="00361537" w:rsidRDefault="00361537" w:rsidP="00D10328">
                  <w:r>
                    <w:t>dans le couloirs quand je passe il y a des machines é l'eau</w:t>
                  </w:r>
                </w:p>
              </w:tc>
            </w:tr>
          </w:tbl>
          <w:p w14:paraId="2ECE490D" w14:textId="77777777" w:rsidR="00361537" w:rsidRDefault="00361537" w:rsidP="00D10328"/>
        </w:tc>
      </w:tr>
    </w:tbl>
    <w:p w14:paraId="227EEBD1" w14:textId="77777777" w:rsidR="00361537" w:rsidRDefault="00361537" w:rsidP="00361537">
      <w:r>
        <w:br w:type="page"/>
      </w:r>
    </w:p>
    <w:p w14:paraId="7A297BED" w14:textId="77777777" w:rsidR="00361537" w:rsidRDefault="00361537" w:rsidP="00361537"/>
    <w:p w14:paraId="24842C7C" w14:textId="77777777" w:rsidR="00361537" w:rsidRDefault="00361537" w:rsidP="00361537">
      <w:pPr>
        <w:pStyle w:val="Titre3"/>
      </w:pPr>
      <w:bookmarkStart w:id="23" w:name="_Toc160444302"/>
      <w:r>
        <w:t>Karting</w:t>
      </w:r>
      <w:bookmarkEnd w:id="23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2FEC0948" w14:textId="77777777" w:rsidTr="00D10328">
        <w:tc>
          <w:tcPr>
            <w:tcW w:w="0" w:type="auto"/>
          </w:tcPr>
          <w:p w14:paraId="7DAB4E69" w14:textId="77777777" w:rsidR="00361537" w:rsidRDefault="00361537" w:rsidP="00D10328">
            <w:r>
              <w:t>En tant que parent je souhaite un Karting pour jouer avec mes enfants</w:t>
            </w:r>
          </w:p>
        </w:tc>
      </w:tr>
      <w:tr w:rsidR="00361537" w14:paraId="4409BB9C" w14:textId="77777777" w:rsidTr="00D10328">
        <w:tc>
          <w:tcPr>
            <w:tcW w:w="0" w:type="auto"/>
          </w:tcPr>
          <w:p w14:paraId="0D2CE1CE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021"/>
              <w:gridCol w:w="8019"/>
            </w:tblGrid>
            <w:tr w:rsidR="00361537" w14:paraId="6FA3ED1D" w14:textId="77777777" w:rsidTr="00D10328">
              <w:tc>
                <w:tcPr>
                  <w:tcW w:w="0" w:type="auto"/>
                </w:tcPr>
                <w:p w14:paraId="0DDF5CBA" w14:textId="77777777" w:rsidR="00361537" w:rsidRDefault="00361537" w:rsidP="00D10328">
                  <w:r>
                    <w:t>Accueil</w:t>
                  </w:r>
                </w:p>
              </w:tc>
              <w:tc>
                <w:tcPr>
                  <w:tcW w:w="0" w:type="auto"/>
                </w:tcPr>
                <w:p w14:paraId="4CF50A96" w14:textId="77777777" w:rsidR="00361537" w:rsidRDefault="00361537" w:rsidP="00D10328">
                  <w:r>
                    <w:t>Depuis le haut de l'escalier  quand je regarde devant je vois un stand</w:t>
                  </w:r>
                </w:p>
              </w:tc>
            </w:tr>
            <w:tr w:rsidR="00361537" w14:paraId="0B3ACA45" w14:textId="77777777" w:rsidTr="00D10328">
              <w:tc>
                <w:tcPr>
                  <w:tcW w:w="0" w:type="auto"/>
                </w:tcPr>
                <w:p w14:paraId="7ECC5C74" w14:textId="77777777" w:rsidR="00361537" w:rsidRDefault="00361537" w:rsidP="00D10328">
                  <w:r>
                    <w:t>Sécurité</w:t>
                  </w:r>
                </w:p>
              </w:tc>
              <w:tc>
                <w:tcPr>
                  <w:tcW w:w="0" w:type="auto"/>
                </w:tcPr>
                <w:p w14:paraId="0103D624" w14:textId="77777777" w:rsidR="00361537" w:rsidRDefault="00361537" w:rsidP="00D10328">
                  <w:r>
                    <w:t>Depuis le haut des escaliers lorsque je regarde au tour de ce stand je vois des barrières de sécurité empêchant n'importe qui d'accéder à la piste</w:t>
                  </w:r>
                </w:p>
              </w:tc>
            </w:tr>
            <w:tr w:rsidR="00361537" w14:paraId="69D2374E" w14:textId="77777777" w:rsidTr="00D10328">
              <w:tc>
                <w:tcPr>
                  <w:tcW w:w="0" w:type="auto"/>
                </w:tcPr>
                <w:p w14:paraId="696E6C77" w14:textId="77777777" w:rsidR="00361537" w:rsidRDefault="00361537" w:rsidP="00D10328">
                  <w:r>
                    <w:t>Check</w:t>
                  </w:r>
                </w:p>
              </w:tc>
              <w:tc>
                <w:tcPr>
                  <w:tcW w:w="0" w:type="auto"/>
                </w:tcPr>
                <w:p w14:paraId="4C440DCC" w14:textId="77777777" w:rsidR="00361537" w:rsidRDefault="00361537" w:rsidP="00D10328">
                  <w:r>
                    <w:t>depuis le stand quand je regarde à droite  se trouve un portique donnant à un accès d'attente</w:t>
                  </w:r>
                </w:p>
              </w:tc>
            </w:tr>
            <w:tr w:rsidR="00361537" w14:paraId="14778E07" w14:textId="77777777" w:rsidTr="00D10328">
              <w:tc>
                <w:tcPr>
                  <w:tcW w:w="0" w:type="auto"/>
                </w:tcPr>
                <w:p w14:paraId="40A09044" w14:textId="77777777" w:rsidR="00361537" w:rsidRDefault="00361537" w:rsidP="00D10328">
                  <w:r>
                    <w:t>couloir</w:t>
                  </w:r>
                </w:p>
              </w:tc>
              <w:tc>
                <w:tcPr>
                  <w:tcW w:w="0" w:type="auto"/>
                </w:tcPr>
                <w:p w14:paraId="6ACB4DE1" w14:textId="77777777" w:rsidR="00361537" w:rsidRDefault="00361537" w:rsidP="00D10328">
                  <w:r>
                    <w:t>Apres le portique quand je regarde droit je vois un couloir parallèle au stand *voir maquette*</w:t>
                  </w:r>
                </w:p>
              </w:tc>
            </w:tr>
            <w:tr w:rsidR="00361537" w14:paraId="4EBF63B5" w14:textId="77777777" w:rsidTr="00D10328">
              <w:tc>
                <w:tcPr>
                  <w:tcW w:w="0" w:type="auto"/>
                </w:tcPr>
                <w:p w14:paraId="49905B90" w14:textId="77777777" w:rsidR="00361537" w:rsidRDefault="00361537" w:rsidP="00D10328">
                  <w:r>
                    <w:t>Attente</w:t>
                  </w:r>
                </w:p>
              </w:tc>
              <w:tc>
                <w:tcPr>
                  <w:tcW w:w="0" w:type="auto"/>
                </w:tcPr>
                <w:p w14:paraId="421585EB" w14:textId="77777777" w:rsidR="00361537" w:rsidRDefault="00361537" w:rsidP="00D10328">
                  <w:r>
                    <w:t>Depuis l'entrée de la salle d'attente  quand je regarde sur la droite se trouve une grande baie vitrée donnant une vue sur la piste</w:t>
                  </w:r>
                </w:p>
              </w:tc>
            </w:tr>
            <w:tr w:rsidR="00361537" w14:paraId="211C9AB6" w14:textId="77777777" w:rsidTr="00D10328">
              <w:tc>
                <w:tcPr>
                  <w:tcW w:w="0" w:type="auto"/>
                </w:tcPr>
                <w:p w14:paraId="1F6100B4" w14:textId="77777777" w:rsidR="00361537" w:rsidRDefault="00361537" w:rsidP="00D10328">
                  <w:r>
                    <w:t>Kart</w:t>
                  </w:r>
                </w:p>
              </w:tc>
              <w:tc>
                <w:tcPr>
                  <w:tcW w:w="0" w:type="auto"/>
                </w:tcPr>
                <w:p w14:paraId="6764CD15" w14:textId="77777777" w:rsidR="00361537" w:rsidRDefault="00361537" w:rsidP="00D10328">
                  <w:r>
                    <w:t>depuis la salle d'attente quand je regarde à gauche de la fenêtre, je vois la file ou sont rangés les karts</w:t>
                  </w:r>
                </w:p>
              </w:tc>
            </w:tr>
            <w:tr w:rsidR="00361537" w14:paraId="07FC829D" w14:textId="77777777" w:rsidTr="00D10328">
              <w:tc>
                <w:tcPr>
                  <w:tcW w:w="0" w:type="auto"/>
                </w:tcPr>
                <w:p w14:paraId="61680A29" w14:textId="77777777" w:rsidR="00361537" w:rsidRDefault="00361537" w:rsidP="00D10328">
                  <w:r>
                    <w:t>Casque</w:t>
                  </w:r>
                </w:p>
              </w:tc>
              <w:tc>
                <w:tcPr>
                  <w:tcW w:w="0" w:type="auto"/>
                </w:tcPr>
                <w:p w14:paraId="6F5AC320" w14:textId="77777777" w:rsidR="00361537" w:rsidRDefault="00361537" w:rsidP="00D10328">
                  <w:r>
                    <w:t>Depuis la salle d'attente  quand je regarde en face de la baie vitrée je voie une armoire avec des casques</w:t>
                  </w:r>
                </w:p>
              </w:tc>
            </w:tr>
            <w:tr w:rsidR="00361537" w14:paraId="6625BC71" w14:textId="77777777" w:rsidTr="00D10328">
              <w:tc>
                <w:tcPr>
                  <w:tcW w:w="0" w:type="auto"/>
                </w:tcPr>
                <w:p w14:paraId="7D2B685E" w14:textId="77777777" w:rsidR="00361537" w:rsidRDefault="00361537" w:rsidP="00D10328">
                  <w:r>
                    <w:t>Gant</w:t>
                  </w:r>
                </w:p>
              </w:tc>
              <w:tc>
                <w:tcPr>
                  <w:tcW w:w="0" w:type="auto"/>
                </w:tcPr>
                <w:p w14:paraId="054FEC37" w14:textId="77777777" w:rsidR="00361537" w:rsidRDefault="00361537" w:rsidP="00D10328">
                  <w:r>
                    <w:t>depuis la salle d'attente quand je regarde à droite de l'armoire  je vois un bac contenant des gants</w:t>
                  </w:r>
                </w:p>
              </w:tc>
            </w:tr>
            <w:tr w:rsidR="00361537" w14:paraId="4B7AAF70" w14:textId="77777777" w:rsidTr="00D10328">
              <w:tc>
                <w:tcPr>
                  <w:tcW w:w="0" w:type="auto"/>
                </w:tcPr>
                <w:p w14:paraId="50BB194F" w14:textId="77777777" w:rsidR="00361537" w:rsidRDefault="00CF6DD2" w:rsidP="00D10328">
                  <w:r>
                    <w:t>Sécurité</w:t>
                  </w:r>
                  <w:r w:rsidR="00361537">
                    <w:t xml:space="preserve"> kart</w:t>
                  </w:r>
                </w:p>
              </w:tc>
              <w:tc>
                <w:tcPr>
                  <w:tcW w:w="0" w:type="auto"/>
                </w:tcPr>
                <w:p w14:paraId="34C6D8DF" w14:textId="77777777" w:rsidR="00361537" w:rsidRDefault="00361537" w:rsidP="00D10328">
                  <w:r>
                    <w:t>depuis la salle d'attente  quand je regarde à travers la baie vitrée je vois que dans les virages, des pneus y sont installés en cas d'accidents</w:t>
                  </w:r>
                </w:p>
              </w:tc>
            </w:tr>
          </w:tbl>
          <w:p w14:paraId="3CA94004" w14:textId="77777777" w:rsidR="00361537" w:rsidRDefault="00361537" w:rsidP="00D10328"/>
        </w:tc>
      </w:tr>
    </w:tbl>
    <w:p w14:paraId="446F2790" w14:textId="77777777" w:rsidR="00361537" w:rsidRDefault="00361537" w:rsidP="00361537"/>
    <w:p w14:paraId="774D9B9F" w14:textId="77777777" w:rsidR="00361537" w:rsidRDefault="00361537" w:rsidP="00361537">
      <w:pPr>
        <w:pStyle w:val="Titre3"/>
      </w:pPr>
      <w:bookmarkStart w:id="24" w:name="_Toc160444303"/>
      <w:r>
        <w:t>Piscine</w:t>
      </w:r>
      <w:bookmarkEnd w:id="24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0A003DF7" w14:textId="77777777" w:rsidTr="00D10328">
        <w:tc>
          <w:tcPr>
            <w:tcW w:w="0" w:type="auto"/>
          </w:tcPr>
          <w:p w14:paraId="77581A92" w14:textId="77777777" w:rsidR="00361537" w:rsidRDefault="00361537" w:rsidP="00D10328">
            <w:r>
              <w:t>En tant que gérant de l'hôtel  je veux une piscine qui est vue depuis la salle de sport  pour que mes clients puissent aller se relaxer après le sport</w:t>
            </w:r>
          </w:p>
        </w:tc>
      </w:tr>
      <w:tr w:rsidR="00361537" w14:paraId="2056B74E" w14:textId="77777777" w:rsidTr="00D10328">
        <w:tc>
          <w:tcPr>
            <w:tcW w:w="0" w:type="auto"/>
          </w:tcPr>
          <w:p w14:paraId="4655E800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060"/>
              <w:gridCol w:w="6980"/>
            </w:tblGrid>
            <w:tr w:rsidR="00361537" w14:paraId="6BB399B8" w14:textId="77777777" w:rsidTr="00D10328">
              <w:tc>
                <w:tcPr>
                  <w:tcW w:w="0" w:type="auto"/>
                </w:tcPr>
                <w:p w14:paraId="68B21579" w14:textId="77777777" w:rsidR="00361537" w:rsidRDefault="00361537" w:rsidP="00D10328">
                  <w:r>
                    <w:t>emplacement</w:t>
                  </w:r>
                </w:p>
              </w:tc>
              <w:tc>
                <w:tcPr>
                  <w:tcW w:w="0" w:type="auto"/>
                </w:tcPr>
                <w:p w14:paraId="12EEBC1F" w14:textId="77777777" w:rsidR="00361537" w:rsidRDefault="00CF6DD2" w:rsidP="00D10328">
                  <w:r>
                    <w:t>La</w:t>
                  </w:r>
                  <w:r w:rsidR="00361537">
                    <w:t xml:space="preserve"> salle piscine se trouve </w:t>
                  </w:r>
                  <w:r>
                    <w:t>à</w:t>
                  </w:r>
                  <w:r w:rsidR="00361537">
                    <w:t xml:space="preserve"> l'étage en dessous de la salle de sport (3eme étage)</w:t>
                  </w:r>
                </w:p>
              </w:tc>
            </w:tr>
            <w:tr w:rsidR="00361537" w14:paraId="085AED5C" w14:textId="77777777" w:rsidTr="00D10328">
              <w:tc>
                <w:tcPr>
                  <w:tcW w:w="0" w:type="auto"/>
                </w:tcPr>
                <w:p w14:paraId="641D2B57" w14:textId="77777777" w:rsidR="00361537" w:rsidRDefault="00361537" w:rsidP="00D10328">
                  <w:r>
                    <w:t>taille</w:t>
                  </w:r>
                </w:p>
              </w:tc>
              <w:tc>
                <w:tcPr>
                  <w:tcW w:w="0" w:type="auto"/>
                </w:tcPr>
                <w:p w14:paraId="4E14A06A" w14:textId="77777777" w:rsidR="00361537" w:rsidRDefault="00361537" w:rsidP="00D10328">
                  <w:r>
                    <w:t>la salle fait la moitié d'un étage</w:t>
                  </w:r>
                </w:p>
              </w:tc>
            </w:tr>
            <w:tr w:rsidR="00361537" w14:paraId="321F2F5E" w14:textId="77777777" w:rsidTr="00D10328">
              <w:tc>
                <w:tcPr>
                  <w:tcW w:w="0" w:type="auto"/>
                </w:tcPr>
                <w:p w14:paraId="235096A6" w14:textId="77777777" w:rsidR="00361537" w:rsidRDefault="00361537" w:rsidP="00D10328">
                  <w:r>
                    <w:t>grand bassin</w:t>
                  </w:r>
                </w:p>
              </w:tc>
              <w:tc>
                <w:tcPr>
                  <w:tcW w:w="0" w:type="auto"/>
                </w:tcPr>
                <w:p w14:paraId="65B028EE" w14:textId="77777777" w:rsidR="00361537" w:rsidRDefault="00CF6DD2" w:rsidP="00D10328">
                  <w:r>
                    <w:t>Le</w:t>
                  </w:r>
                  <w:r w:rsidR="00361537">
                    <w:t xml:space="preserve"> grand bassin se trouve </w:t>
                  </w:r>
                  <w:r>
                    <w:t>à</w:t>
                  </w:r>
                  <w:r w:rsidR="00361537">
                    <w:t xml:space="preserve"> droite du bâtiment depuis l'entrée sur la largeur</w:t>
                  </w:r>
                </w:p>
              </w:tc>
            </w:tr>
            <w:tr w:rsidR="00361537" w14:paraId="595E4013" w14:textId="77777777" w:rsidTr="00D10328">
              <w:tc>
                <w:tcPr>
                  <w:tcW w:w="0" w:type="auto"/>
                </w:tcPr>
                <w:p w14:paraId="7168FB1E" w14:textId="77777777" w:rsidR="00361537" w:rsidRDefault="00361537" w:rsidP="00D10328">
                  <w:r>
                    <w:t>petit bassin</w:t>
                  </w:r>
                </w:p>
              </w:tc>
              <w:tc>
                <w:tcPr>
                  <w:tcW w:w="0" w:type="auto"/>
                </w:tcPr>
                <w:p w14:paraId="6376A329" w14:textId="77777777" w:rsidR="00361537" w:rsidRDefault="00361537" w:rsidP="00D10328">
                  <w:r>
                    <w:t>le petit bassin se trouve derrière le grand bassin</w:t>
                  </w:r>
                </w:p>
              </w:tc>
            </w:tr>
            <w:tr w:rsidR="00361537" w14:paraId="10166442" w14:textId="77777777" w:rsidTr="00D10328">
              <w:tc>
                <w:tcPr>
                  <w:tcW w:w="0" w:type="auto"/>
                </w:tcPr>
                <w:p w14:paraId="0FCCED20" w14:textId="77777777" w:rsidR="00361537" w:rsidRDefault="00361537" w:rsidP="00D10328">
                  <w:r>
                    <w:t>pataugeoire avec toboggan</w:t>
                  </w:r>
                </w:p>
              </w:tc>
              <w:tc>
                <w:tcPr>
                  <w:tcW w:w="0" w:type="auto"/>
                </w:tcPr>
                <w:p w14:paraId="43B19E65" w14:textId="77777777" w:rsidR="00361537" w:rsidRDefault="00361537" w:rsidP="00D10328">
                  <w:r>
                    <w:t>la pataugeoire se trouve directement en face de la sortie d'ascenseur</w:t>
                  </w:r>
                </w:p>
              </w:tc>
            </w:tr>
            <w:tr w:rsidR="00361537" w14:paraId="058A9CED" w14:textId="77777777" w:rsidTr="00D10328">
              <w:tc>
                <w:tcPr>
                  <w:tcW w:w="0" w:type="auto"/>
                </w:tcPr>
                <w:p w14:paraId="4610EA1B" w14:textId="77777777" w:rsidR="00361537" w:rsidRDefault="00361537" w:rsidP="00D10328">
                  <w:r>
                    <w:t>chaise longue</w:t>
                  </w:r>
                </w:p>
              </w:tc>
              <w:tc>
                <w:tcPr>
                  <w:tcW w:w="0" w:type="auto"/>
                </w:tcPr>
                <w:p w14:paraId="11F1D525" w14:textId="77777777" w:rsidR="00361537" w:rsidRDefault="00361537" w:rsidP="00D10328">
                  <w:r>
                    <w:t>au bord droite du grand bassin depuis la sortie d'ascenseur entre le bassin et les fenêtre il y a 4 chaises longues des deux côté de la chaise haute.</w:t>
                  </w:r>
                </w:p>
              </w:tc>
            </w:tr>
            <w:tr w:rsidR="00361537" w14:paraId="0D966B15" w14:textId="77777777" w:rsidTr="00D10328">
              <w:tc>
                <w:tcPr>
                  <w:tcW w:w="0" w:type="auto"/>
                </w:tcPr>
                <w:p w14:paraId="31B2D138" w14:textId="77777777" w:rsidR="00361537" w:rsidRDefault="00361537" w:rsidP="00D10328">
                  <w:r>
                    <w:t>chaise haute</w:t>
                  </w:r>
                </w:p>
              </w:tc>
              <w:tc>
                <w:tcPr>
                  <w:tcW w:w="0" w:type="auto"/>
                </w:tcPr>
                <w:p w14:paraId="34110FC3" w14:textId="77777777" w:rsidR="00361537" w:rsidRDefault="00CF6DD2" w:rsidP="00D10328">
                  <w:r>
                    <w:t>Il</w:t>
                  </w:r>
                  <w:r w:rsidR="00361537">
                    <w:t xml:space="preserve"> y a une chaise haute pour un </w:t>
                  </w:r>
                  <w:r>
                    <w:t>maitre-nageur</w:t>
                  </w:r>
                  <w:r w:rsidR="00361537">
                    <w:t xml:space="preserve"> au fond et au milieu de la pièce depuis la baie vitrée de la salle de sport.</w:t>
                  </w:r>
                </w:p>
              </w:tc>
            </w:tr>
            <w:tr w:rsidR="00361537" w14:paraId="76249003" w14:textId="77777777" w:rsidTr="00D10328">
              <w:tc>
                <w:tcPr>
                  <w:tcW w:w="0" w:type="auto"/>
                </w:tcPr>
                <w:p w14:paraId="5E96C3CB" w14:textId="77777777" w:rsidR="00361537" w:rsidRDefault="00361537" w:rsidP="00D10328">
                  <w:r>
                    <w:t>couloir vestiaire</w:t>
                  </w:r>
                </w:p>
              </w:tc>
              <w:tc>
                <w:tcPr>
                  <w:tcW w:w="0" w:type="auto"/>
                </w:tcPr>
                <w:p w14:paraId="58E2214E" w14:textId="77777777" w:rsidR="00361537" w:rsidRDefault="00CF6DD2" w:rsidP="00D10328">
                  <w:r>
                    <w:t>Il</w:t>
                  </w:r>
                  <w:r w:rsidR="00361537">
                    <w:t xml:space="preserve"> y a un couloir qui donne sur </w:t>
                  </w:r>
                  <w:r>
                    <w:t>les vestiaires directs</w:t>
                  </w:r>
                  <w:r w:rsidR="00361537">
                    <w:t xml:space="preserve"> </w:t>
                  </w:r>
                  <w:r>
                    <w:t>à</w:t>
                  </w:r>
                  <w:r w:rsidR="00361537">
                    <w:t xml:space="preserve"> gauche de l'ascenseur de la piscine</w:t>
                  </w:r>
                </w:p>
              </w:tc>
            </w:tr>
          </w:tbl>
          <w:p w14:paraId="73B5CBC2" w14:textId="77777777" w:rsidR="00361537" w:rsidRDefault="00361537" w:rsidP="00D10328"/>
        </w:tc>
      </w:tr>
    </w:tbl>
    <w:p w14:paraId="39C2FF7B" w14:textId="77777777" w:rsidR="00361537" w:rsidRDefault="00361537" w:rsidP="00361537">
      <w:r>
        <w:br w:type="page"/>
      </w:r>
    </w:p>
    <w:p w14:paraId="08CFEADA" w14:textId="77777777" w:rsidR="00361537" w:rsidRDefault="00361537" w:rsidP="00361537"/>
    <w:p w14:paraId="2B716684" w14:textId="77777777" w:rsidR="00361537" w:rsidRDefault="00CF6DD2" w:rsidP="00361537">
      <w:pPr>
        <w:pStyle w:val="Titre3"/>
      </w:pPr>
      <w:r>
        <w:t>Restaurant</w:t>
      </w:r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3C00B365" w14:textId="77777777" w:rsidTr="00D10328">
        <w:tc>
          <w:tcPr>
            <w:tcW w:w="0" w:type="auto"/>
          </w:tcPr>
          <w:p w14:paraId="3876AE12" w14:textId="77777777" w:rsidR="00361537" w:rsidRDefault="00361537" w:rsidP="00D10328">
            <w:r>
              <w:t>En tant que cuisiner Je veux une partie restaurant pour y accueillir les clients</w:t>
            </w:r>
          </w:p>
        </w:tc>
      </w:tr>
      <w:tr w:rsidR="00361537" w14:paraId="297D0B60" w14:textId="77777777" w:rsidTr="00D10328">
        <w:tc>
          <w:tcPr>
            <w:tcW w:w="0" w:type="auto"/>
          </w:tcPr>
          <w:p w14:paraId="01EEEEC8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474"/>
              <w:gridCol w:w="7566"/>
            </w:tblGrid>
            <w:tr w:rsidR="00361537" w14:paraId="521FDC18" w14:textId="77777777" w:rsidTr="00D10328">
              <w:tc>
                <w:tcPr>
                  <w:tcW w:w="0" w:type="auto"/>
                </w:tcPr>
                <w:p w14:paraId="464B0DE7" w14:textId="77777777" w:rsidR="00361537" w:rsidRDefault="00361537" w:rsidP="00D10328">
                  <w:r>
                    <w:t>Buffet</w:t>
                  </w:r>
                </w:p>
              </w:tc>
              <w:tc>
                <w:tcPr>
                  <w:tcW w:w="0" w:type="auto"/>
                </w:tcPr>
                <w:p w14:paraId="486126F2" w14:textId="77777777" w:rsidR="00361537" w:rsidRDefault="00361537" w:rsidP="00D10328">
                  <w:r>
                    <w:t>Dans le coin au fond à ma droite quand je rentre dans la pièce il y a un buffet de minimum 6 m de long.#</w:t>
                  </w:r>
                </w:p>
              </w:tc>
            </w:tr>
            <w:tr w:rsidR="00361537" w14:paraId="0BC123FF" w14:textId="77777777" w:rsidTr="00D10328">
              <w:tc>
                <w:tcPr>
                  <w:tcW w:w="0" w:type="auto"/>
                </w:tcPr>
                <w:p w14:paraId="2B4B57D1" w14:textId="77777777" w:rsidR="00361537" w:rsidRDefault="00361537" w:rsidP="00D10328">
                  <w:r>
                    <w:t>Vitrine</w:t>
                  </w:r>
                </w:p>
              </w:tc>
              <w:tc>
                <w:tcPr>
                  <w:tcW w:w="0" w:type="auto"/>
                </w:tcPr>
                <w:p w14:paraId="0474B144" w14:textId="77777777" w:rsidR="00361537" w:rsidRDefault="00361537" w:rsidP="00D10328">
                  <w:r>
                    <w:t>Un mur en demi vitrine pour apercevoir le personnel de cuisine travailler</w:t>
                  </w:r>
                </w:p>
              </w:tc>
            </w:tr>
            <w:tr w:rsidR="00361537" w14:paraId="6BD1FDCF" w14:textId="77777777" w:rsidTr="00D10328">
              <w:tc>
                <w:tcPr>
                  <w:tcW w:w="0" w:type="auto"/>
                </w:tcPr>
                <w:p w14:paraId="0B8E9A26" w14:textId="77777777" w:rsidR="00361537" w:rsidRDefault="00361537" w:rsidP="00D10328">
                  <w:r>
                    <w:t>Tables</w:t>
                  </w:r>
                </w:p>
              </w:tc>
              <w:tc>
                <w:tcPr>
                  <w:tcW w:w="0" w:type="auto"/>
                </w:tcPr>
                <w:p w14:paraId="78BC533B" w14:textId="77777777" w:rsidR="00361537" w:rsidRDefault="00361537" w:rsidP="00D10328">
                  <w:r>
                    <w:t>Des Tables de différentes grandeurs de 1 à 6 personnes pour une diversité.</w:t>
                  </w:r>
                </w:p>
              </w:tc>
            </w:tr>
            <w:tr w:rsidR="00361537" w14:paraId="604AFA7F" w14:textId="77777777" w:rsidTr="00D10328">
              <w:tc>
                <w:tcPr>
                  <w:tcW w:w="0" w:type="auto"/>
                </w:tcPr>
                <w:p w14:paraId="7202E64E" w14:textId="77777777" w:rsidR="00361537" w:rsidRDefault="00361537" w:rsidP="00D10328">
                  <w:r>
                    <w:t>Chaises</w:t>
                  </w:r>
                </w:p>
              </w:tc>
              <w:tc>
                <w:tcPr>
                  <w:tcW w:w="0" w:type="auto"/>
                </w:tcPr>
                <w:p w14:paraId="744A4521" w14:textId="77777777" w:rsidR="00361537" w:rsidRDefault="00361537" w:rsidP="00D10328">
                  <w:r>
                    <w:t>Chaises confortables minimum deux par tables</w:t>
                  </w:r>
                </w:p>
              </w:tc>
            </w:tr>
            <w:tr w:rsidR="00361537" w14:paraId="2F37A5EE" w14:textId="77777777" w:rsidTr="00D10328">
              <w:tc>
                <w:tcPr>
                  <w:tcW w:w="0" w:type="auto"/>
                </w:tcPr>
                <w:p w14:paraId="3778CF8D" w14:textId="77777777" w:rsidR="00361537" w:rsidRDefault="00361537" w:rsidP="00D10328">
                  <w:r>
                    <w:t>Un mur en verre</w:t>
                  </w:r>
                </w:p>
              </w:tc>
              <w:tc>
                <w:tcPr>
                  <w:tcW w:w="0" w:type="auto"/>
                </w:tcPr>
                <w:p w14:paraId="30BF1FE7" w14:textId="77777777" w:rsidR="00361537" w:rsidRDefault="00361537" w:rsidP="00D10328">
                  <w:r>
                    <w:t>avec une barrière pour la sécurité pour y montrer une belle vue et un bon éclairage.</w:t>
                  </w:r>
                </w:p>
              </w:tc>
            </w:tr>
            <w:tr w:rsidR="00361537" w14:paraId="3D325905" w14:textId="77777777" w:rsidTr="00D10328">
              <w:tc>
                <w:tcPr>
                  <w:tcW w:w="0" w:type="auto"/>
                </w:tcPr>
                <w:p w14:paraId="04E55A1B" w14:textId="77777777" w:rsidR="00361537" w:rsidRDefault="00361537" w:rsidP="00D10328">
                  <w:r>
                    <w:t>Une commode</w:t>
                  </w:r>
                </w:p>
              </w:tc>
              <w:tc>
                <w:tcPr>
                  <w:tcW w:w="0" w:type="auto"/>
                </w:tcPr>
                <w:p w14:paraId="6DBE6B96" w14:textId="77777777" w:rsidR="00361537" w:rsidRDefault="00D946BA" w:rsidP="00D10328">
                  <w:r>
                    <w:t>Une</w:t>
                  </w:r>
                  <w:r w:rsidR="00361537">
                    <w:t xml:space="preserve"> commode sur la gauche du buffet pour mettre les couverts, les assiettes </w:t>
                  </w:r>
                  <w:r w:rsidR="00CF6DD2">
                    <w:t>à</w:t>
                  </w:r>
                  <w:r w:rsidR="00361537">
                    <w:t xml:space="preserve"> disposition </w:t>
                  </w:r>
                  <w:r>
                    <w:t>du personnel</w:t>
                  </w:r>
                  <w:r w:rsidR="00361537">
                    <w:t>.</w:t>
                  </w:r>
                </w:p>
              </w:tc>
            </w:tr>
            <w:tr w:rsidR="00361537" w14:paraId="62D00E08" w14:textId="77777777" w:rsidTr="00D10328">
              <w:tc>
                <w:tcPr>
                  <w:tcW w:w="0" w:type="auto"/>
                </w:tcPr>
                <w:p w14:paraId="4F8DF4A6" w14:textId="77777777" w:rsidR="00361537" w:rsidRDefault="00361537" w:rsidP="00D10328">
                  <w:r>
                    <w:t>Lampadaires</w:t>
                  </w:r>
                </w:p>
              </w:tc>
              <w:tc>
                <w:tcPr>
                  <w:tcW w:w="0" w:type="auto"/>
                </w:tcPr>
                <w:p w14:paraId="13EF6A5C" w14:textId="77777777" w:rsidR="00361537" w:rsidRDefault="00361537" w:rsidP="00D10328">
                  <w:r>
                    <w:t>Lampadaires de type suspendu pour un éclairage nette sur un endroit spécifique</w:t>
                  </w:r>
                </w:p>
              </w:tc>
            </w:tr>
          </w:tbl>
          <w:p w14:paraId="62B7351A" w14:textId="77777777" w:rsidR="00361537" w:rsidRDefault="00361537" w:rsidP="00D10328"/>
        </w:tc>
      </w:tr>
    </w:tbl>
    <w:p w14:paraId="3D2A2F0D" w14:textId="77777777" w:rsidR="00361537" w:rsidRDefault="00361537" w:rsidP="00361537"/>
    <w:p w14:paraId="165BE303" w14:textId="77777777" w:rsidR="00361537" w:rsidRDefault="00CF6DD2" w:rsidP="00361537">
      <w:pPr>
        <w:pStyle w:val="Titre3"/>
      </w:pPr>
      <w:bookmarkStart w:id="25" w:name="_Toc160444305"/>
      <w:r>
        <w:t>Salle</w:t>
      </w:r>
      <w:r w:rsidR="00361537">
        <w:t xml:space="preserve"> des repos</w:t>
      </w:r>
      <w:bookmarkEnd w:id="25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913"/>
      </w:tblGrid>
      <w:tr w:rsidR="00361537" w14:paraId="251B6BE9" w14:textId="77777777" w:rsidTr="00D10328">
        <w:tc>
          <w:tcPr>
            <w:tcW w:w="0" w:type="auto"/>
          </w:tcPr>
          <w:p w14:paraId="5E20A309" w14:textId="77777777" w:rsidR="00361537" w:rsidRDefault="00361537" w:rsidP="00D10328">
            <w:r>
              <w:t xml:space="preserve">En tant que les visiteurs </w:t>
            </w:r>
            <w:r w:rsidR="00CF6DD2">
              <w:t>veulent</w:t>
            </w:r>
            <w:r>
              <w:t xml:space="preserve"> repos</w:t>
            </w:r>
          </w:p>
        </w:tc>
      </w:tr>
      <w:tr w:rsidR="00361537" w14:paraId="7B42A45D" w14:textId="77777777" w:rsidTr="00D10328">
        <w:tc>
          <w:tcPr>
            <w:tcW w:w="0" w:type="auto"/>
          </w:tcPr>
          <w:p w14:paraId="280782BE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252"/>
              <w:gridCol w:w="7641"/>
            </w:tblGrid>
            <w:tr w:rsidR="00361537" w14:paraId="03FB646B" w14:textId="77777777" w:rsidTr="00D10328">
              <w:tc>
                <w:tcPr>
                  <w:tcW w:w="0" w:type="auto"/>
                </w:tcPr>
                <w:p w14:paraId="432F763C" w14:textId="77777777" w:rsidR="00361537" w:rsidRDefault="00361537" w:rsidP="00D10328">
                  <w:r>
                    <w:t>centre</w:t>
                  </w:r>
                </w:p>
              </w:tc>
              <w:tc>
                <w:tcPr>
                  <w:tcW w:w="0" w:type="auto"/>
                </w:tcPr>
                <w:p w14:paraId="0ED7B304" w14:textId="77777777" w:rsidR="00361537" w:rsidRDefault="00361537" w:rsidP="00D10328">
                  <w:r>
                    <w:t>dans la salle quand j' entre  au centre il y a une table</w:t>
                  </w:r>
                </w:p>
              </w:tc>
            </w:tr>
            <w:tr w:rsidR="00361537" w14:paraId="6E66BBDB" w14:textId="77777777" w:rsidTr="00D10328">
              <w:tc>
                <w:tcPr>
                  <w:tcW w:w="0" w:type="auto"/>
                </w:tcPr>
                <w:p w14:paraId="5E4806AE" w14:textId="77777777" w:rsidR="00361537" w:rsidRDefault="00361537" w:rsidP="00D10328">
                  <w:r>
                    <w:t>salle</w:t>
                  </w:r>
                </w:p>
              </w:tc>
              <w:tc>
                <w:tcPr>
                  <w:tcW w:w="0" w:type="auto"/>
                </w:tcPr>
                <w:p w14:paraId="0C3528B1" w14:textId="77777777" w:rsidR="00361537" w:rsidRDefault="00361537" w:rsidP="00D10328">
                  <w:r>
                    <w:t>dans la salle  quand j'entre en face de la porte il y a un grand télé sur le mur</w:t>
                  </w:r>
                </w:p>
              </w:tc>
            </w:tr>
            <w:tr w:rsidR="00361537" w14:paraId="4C0D9C6A" w14:textId="77777777" w:rsidTr="00D10328">
              <w:tc>
                <w:tcPr>
                  <w:tcW w:w="0" w:type="auto"/>
                </w:tcPr>
                <w:p w14:paraId="7641AB2E" w14:textId="77777777" w:rsidR="00361537" w:rsidRDefault="00361537" w:rsidP="00D10328">
                  <w:r>
                    <w:t>salle</w:t>
                  </w:r>
                </w:p>
              </w:tc>
              <w:tc>
                <w:tcPr>
                  <w:tcW w:w="0" w:type="auto"/>
                </w:tcPr>
                <w:p w14:paraId="5050EFD5" w14:textId="77777777" w:rsidR="00361537" w:rsidRDefault="00361537" w:rsidP="00D10328">
                  <w:r>
                    <w:t>dans la salle  quand j'entre  il y a beaucoup de sacs ottomans</w:t>
                  </w:r>
                </w:p>
              </w:tc>
            </w:tr>
            <w:tr w:rsidR="00361537" w14:paraId="4036800D" w14:textId="77777777" w:rsidTr="00D10328">
              <w:tc>
                <w:tcPr>
                  <w:tcW w:w="0" w:type="auto"/>
                </w:tcPr>
                <w:p w14:paraId="413666C6" w14:textId="77777777" w:rsidR="00361537" w:rsidRDefault="00CF6DD2" w:rsidP="00D10328">
                  <w:r>
                    <w:t>Salo</w:t>
                  </w:r>
                </w:p>
              </w:tc>
              <w:tc>
                <w:tcPr>
                  <w:tcW w:w="0" w:type="auto"/>
                </w:tcPr>
                <w:p w14:paraId="5F1192B8" w14:textId="77777777" w:rsidR="00361537" w:rsidRDefault="00CF6DD2" w:rsidP="00D10328">
                  <w:r>
                    <w:t>Dans</w:t>
                  </w:r>
                  <w:r w:rsidR="00361537">
                    <w:t xml:space="preserve"> la salle Quand </w:t>
                  </w:r>
                  <w:r>
                    <w:t>j’entre il</w:t>
                  </w:r>
                  <w:r w:rsidR="00361537">
                    <w:t xml:space="preserve"> y a un console des jeux sous </w:t>
                  </w:r>
                  <w:r>
                    <w:t>la télé</w:t>
                  </w:r>
                </w:p>
              </w:tc>
            </w:tr>
            <w:tr w:rsidR="00361537" w14:paraId="46766E5D" w14:textId="77777777" w:rsidTr="00D10328">
              <w:tc>
                <w:tcPr>
                  <w:tcW w:w="0" w:type="auto"/>
                </w:tcPr>
                <w:p w14:paraId="05DB3916" w14:textId="77777777" w:rsidR="00361537" w:rsidRDefault="00361537" w:rsidP="00D10328">
                  <w:r>
                    <w:t>lumières</w:t>
                  </w:r>
                </w:p>
              </w:tc>
              <w:tc>
                <w:tcPr>
                  <w:tcW w:w="0" w:type="auto"/>
                </w:tcPr>
                <w:p w14:paraId="4629A39C" w14:textId="77777777" w:rsidR="00361537" w:rsidRDefault="00361537" w:rsidP="00D10328">
                  <w:r>
                    <w:t>dans la salle  quand j'entre  il y a le néon sur le tout périmètre de la salle</w:t>
                  </w:r>
                </w:p>
              </w:tc>
            </w:tr>
            <w:tr w:rsidR="00361537" w14:paraId="679FA2A4" w14:textId="77777777" w:rsidTr="00D10328">
              <w:tc>
                <w:tcPr>
                  <w:tcW w:w="0" w:type="auto"/>
                </w:tcPr>
                <w:p w14:paraId="4874C5B1" w14:textId="77777777" w:rsidR="00361537" w:rsidRDefault="00361537" w:rsidP="00D10328">
                  <w:r>
                    <w:t>fenêtres</w:t>
                  </w:r>
                </w:p>
              </w:tc>
              <w:tc>
                <w:tcPr>
                  <w:tcW w:w="0" w:type="auto"/>
                </w:tcPr>
                <w:p w14:paraId="42D10452" w14:textId="77777777" w:rsidR="00361537" w:rsidRDefault="00CF6DD2" w:rsidP="00D10328">
                  <w:r>
                    <w:t>Dans</w:t>
                  </w:r>
                  <w:r w:rsidR="00361537">
                    <w:t xml:space="preserve"> la salle quand j'entre il y a 2 fenêtres aux </w:t>
                  </w:r>
                  <w:r>
                    <w:t>côtés</w:t>
                  </w:r>
                  <w:r w:rsidR="00361537">
                    <w:t xml:space="preserve"> du télé</w:t>
                  </w:r>
                </w:p>
              </w:tc>
            </w:tr>
            <w:tr w:rsidR="00361537" w14:paraId="7546078C" w14:textId="77777777" w:rsidTr="00D10328">
              <w:tc>
                <w:tcPr>
                  <w:tcW w:w="0" w:type="auto"/>
                </w:tcPr>
                <w:p w14:paraId="722F5A25" w14:textId="77777777" w:rsidR="00361537" w:rsidRDefault="00361537" w:rsidP="00D10328">
                  <w:r>
                    <w:t>stores</w:t>
                  </w:r>
                </w:p>
              </w:tc>
              <w:tc>
                <w:tcPr>
                  <w:tcW w:w="0" w:type="auto"/>
                </w:tcPr>
                <w:p w14:paraId="1DA24537" w14:textId="77777777" w:rsidR="00361537" w:rsidRDefault="00361537" w:rsidP="00D10328">
                  <w:r>
                    <w:t>dans la salle quand j'entre  il y a des store sur des fenêtres</w:t>
                  </w:r>
                </w:p>
              </w:tc>
            </w:tr>
            <w:tr w:rsidR="00361537" w14:paraId="3530BD6A" w14:textId="77777777" w:rsidTr="00D10328">
              <w:tc>
                <w:tcPr>
                  <w:tcW w:w="0" w:type="auto"/>
                </w:tcPr>
                <w:p w14:paraId="1A9C8B62" w14:textId="77777777" w:rsidR="00361537" w:rsidRDefault="00361537" w:rsidP="00D10328">
                  <w:r>
                    <w:t>bibliothèque</w:t>
                  </w:r>
                </w:p>
              </w:tc>
              <w:tc>
                <w:tcPr>
                  <w:tcW w:w="0" w:type="auto"/>
                </w:tcPr>
                <w:p w14:paraId="029BFC75" w14:textId="77777777" w:rsidR="00361537" w:rsidRDefault="00361537" w:rsidP="00D10328">
                  <w:r>
                    <w:t>dans la salle  quand j'entre il y a une bibliothèque à droite de la porte d'entrée</w:t>
                  </w:r>
                </w:p>
              </w:tc>
            </w:tr>
          </w:tbl>
          <w:p w14:paraId="29DF6C18" w14:textId="77777777" w:rsidR="00361537" w:rsidRDefault="00361537" w:rsidP="00D10328"/>
        </w:tc>
      </w:tr>
    </w:tbl>
    <w:p w14:paraId="46A88736" w14:textId="77777777" w:rsidR="00361537" w:rsidRDefault="00361537" w:rsidP="00361537"/>
    <w:p w14:paraId="4A57ED2C" w14:textId="77777777" w:rsidR="00361537" w:rsidRDefault="00361537" w:rsidP="00361537">
      <w:pPr>
        <w:pStyle w:val="Titre3"/>
      </w:pPr>
      <w:bookmarkStart w:id="26" w:name="_Toc160444306"/>
      <w:r>
        <w:t>Jardin</w:t>
      </w:r>
      <w:bookmarkEnd w:id="26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60"/>
      </w:tblGrid>
      <w:tr w:rsidR="00361537" w14:paraId="6E7AC40A" w14:textId="77777777" w:rsidTr="00D10328">
        <w:tc>
          <w:tcPr>
            <w:tcW w:w="0" w:type="auto"/>
          </w:tcPr>
          <w:p w14:paraId="2A32808F" w14:textId="77777777" w:rsidR="00361537" w:rsidRDefault="00361537" w:rsidP="00D10328">
            <w:r>
              <w:t>En tant que gérant de l'hôtel  je souhaite avoir un jardin  afin d'enjoliver mon hôtel</w:t>
            </w:r>
          </w:p>
        </w:tc>
      </w:tr>
      <w:tr w:rsidR="00361537" w14:paraId="1333C16C" w14:textId="77777777" w:rsidTr="00D10328">
        <w:tc>
          <w:tcPr>
            <w:tcW w:w="0" w:type="auto"/>
          </w:tcPr>
          <w:p w14:paraId="76BFA885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867"/>
              <w:gridCol w:w="8173"/>
            </w:tblGrid>
            <w:tr w:rsidR="00361537" w14:paraId="3BCC8009" w14:textId="77777777" w:rsidTr="00D10328">
              <w:tc>
                <w:tcPr>
                  <w:tcW w:w="0" w:type="auto"/>
                </w:tcPr>
                <w:p w14:paraId="31B0DDF2" w14:textId="77777777" w:rsidR="00361537" w:rsidRDefault="00361537" w:rsidP="00D10328">
                  <w:r>
                    <w:t>Entrée</w:t>
                  </w:r>
                </w:p>
              </w:tc>
              <w:tc>
                <w:tcPr>
                  <w:tcW w:w="0" w:type="auto"/>
                </w:tcPr>
                <w:p w14:paraId="693F487B" w14:textId="77777777" w:rsidR="00361537" w:rsidRDefault="00361537" w:rsidP="00D10328">
                  <w:r>
                    <w:t>Depuis l'accueil, quand je regarde derrière la réception je vois une porte donnant accès au jardin</w:t>
                  </w:r>
                </w:p>
              </w:tc>
            </w:tr>
            <w:tr w:rsidR="00361537" w14:paraId="6A3AF830" w14:textId="77777777" w:rsidTr="00D10328">
              <w:tc>
                <w:tcPr>
                  <w:tcW w:w="0" w:type="auto"/>
                </w:tcPr>
                <w:p w14:paraId="2F589B95" w14:textId="77777777" w:rsidR="00361537" w:rsidRDefault="00361537" w:rsidP="00D10328">
                  <w:r>
                    <w:t>Size</w:t>
                  </w:r>
                </w:p>
              </w:tc>
              <w:tc>
                <w:tcPr>
                  <w:tcW w:w="0" w:type="auto"/>
                </w:tcPr>
                <w:p w14:paraId="75557373" w14:textId="77777777" w:rsidR="00361537" w:rsidRDefault="00361537" w:rsidP="00D10328">
                  <w:r>
                    <w:t>Depuis la porte, quand j'observe le jardin je remarque qu'il mesure la largeur du bâtiment + 20 mètres</w:t>
                  </w:r>
                </w:p>
              </w:tc>
            </w:tr>
            <w:tr w:rsidR="00361537" w14:paraId="4FE2AF58" w14:textId="77777777" w:rsidTr="00D10328">
              <w:tc>
                <w:tcPr>
                  <w:tcW w:w="0" w:type="auto"/>
                </w:tcPr>
                <w:p w14:paraId="73503B8D" w14:textId="77777777" w:rsidR="00361537" w:rsidRDefault="00361537" w:rsidP="00D10328">
                  <w:r>
                    <w:t>Fontaine</w:t>
                  </w:r>
                </w:p>
              </w:tc>
              <w:tc>
                <w:tcPr>
                  <w:tcW w:w="0" w:type="auto"/>
                </w:tcPr>
                <w:p w14:paraId="68098290" w14:textId="77777777" w:rsidR="00361537" w:rsidRDefault="00361537" w:rsidP="00D10328">
                  <w:r>
                    <w:t>depuis la porte  quand je regarde droit je vois une fontaine en cercle</w:t>
                  </w:r>
                </w:p>
              </w:tc>
            </w:tr>
            <w:tr w:rsidR="00361537" w14:paraId="21BC0FD4" w14:textId="77777777" w:rsidTr="00D10328">
              <w:tc>
                <w:tcPr>
                  <w:tcW w:w="0" w:type="auto"/>
                </w:tcPr>
                <w:p w14:paraId="466DA56D" w14:textId="77777777" w:rsidR="00361537" w:rsidRDefault="00361537" w:rsidP="00D10328">
                  <w:r>
                    <w:t>Haie</w:t>
                  </w:r>
                </w:p>
              </w:tc>
              <w:tc>
                <w:tcPr>
                  <w:tcW w:w="0" w:type="auto"/>
                </w:tcPr>
                <w:p w14:paraId="777013FF" w14:textId="77777777" w:rsidR="00361537" w:rsidRDefault="00361537" w:rsidP="00D10328">
                  <w:r>
                    <w:t>Depuis la porte, quand je regarde sur la gauche et la droite  je voie une haie qui mesure toute la largeur du jardin</w:t>
                  </w:r>
                </w:p>
              </w:tc>
            </w:tr>
            <w:tr w:rsidR="00361537" w14:paraId="39A032E2" w14:textId="77777777" w:rsidTr="00D10328">
              <w:tc>
                <w:tcPr>
                  <w:tcW w:w="0" w:type="auto"/>
                </w:tcPr>
                <w:p w14:paraId="46B80AF6" w14:textId="77777777" w:rsidR="00361537" w:rsidRDefault="00361537" w:rsidP="00D10328">
                  <w:r>
                    <w:t>Arbres</w:t>
                  </w:r>
                </w:p>
              </w:tc>
              <w:tc>
                <w:tcPr>
                  <w:tcW w:w="0" w:type="auto"/>
                </w:tcPr>
                <w:p w14:paraId="1D895C21" w14:textId="77777777" w:rsidR="00361537" w:rsidRDefault="00361537" w:rsidP="00D10328">
                  <w:r>
                    <w:t>Depuis la porte,  quand je regarde derrière la fontaine, je vois trois arbres à égales distances</w:t>
                  </w:r>
                </w:p>
              </w:tc>
            </w:tr>
            <w:tr w:rsidR="00361537" w14:paraId="3BFB455C" w14:textId="77777777" w:rsidTr="00D10328">
              <w:tc>
                <w:tcPr>
                  <w:tcW w:w="0" w:type="auto"/>
                </w:tcPr>
                <w:p w14:paraId="51CCDA39" w14:textId="77777777" w:rsidR="00361537" w:rsidRDefault="00361537" w:rsidP="00D10328">
                  <w:r>
                    <w:t>Barrière</w:t>
                  </w:r>
                </w:p>
              </w:tc>
              <w:tc>
                <w:tcPr>
                  <w:tcW w:w="0" w:type="auto"/>
                </w:tcPr>
                <w:p w14:paraId="3ADC998B" w14:textId="77777777" w:rsidR="00361537" w:rsidRDefault="00361537" w:rsidP="00D10328">
                  <w:r>
                    <w:t>Depuis la porte, quand je regarde derrière la fontaine, une barrière en bois sur toutes la longueur du jardin</w:t>
                  </w:r>
                </w:p>
              </w:tc>
            </w:tr>
            <w:tr w:rsidR="00361537" w14:paraId="2F9F31C1" w14:textId="77777777" w:rsidTr="00D10328">
              <w:tc>
                <w:tcPr>
                  <w:tcW w:w="0" w:type="auto"/>
                </w:tcPr>
                <w:p w14:paraId="31A0A86C" w14:textId="77777777" w:rsidR="00361537" w:rsidRDefault="00361537" w:rsidP="00D10328">
                  <w:r>
                    <w:t>Banc</w:t>
                  </w:r>
                </w:p>
              </w:tc>
              <w:tc>
                <w:tcPr>
                  <w:tcW w:w="0" w:type="auto"/>
                </w:tcPr>
                <w:p w14:paraId="7B6A1471" w14:textId="77777777" w:rsidR="00361537" w:rsidRDefault="00361537" w:rsidP="00D10328">
                  <w:r>
                    <w:t>Depuis la porte, quand je regarde à droite et à gauche je vois des bancs contre le mur</w:t>
                  </w:r>
                </w:p>
              </w:tc>
            </w:tr>
            <w:tr w:rsidR="00361537" w14:paraId="1B3729B5" w14:textId="77777777" w:rsidTr="00D10328">
              <w:tc>
                <w:tcPr>
                  <w:tcW w:w="0" w:type="auto"/>
                </w:tcPr>
                <w:p w14:paraId="094498F3" w14:textId="77777777" w:rsidR="00361537" w:rsidRDefault="00361537" w:rsidP="00D10328">
                  <w:r>
                    <w:t>Sol</w:t>
                  </w:r>
                </w:p>
              </w:tc>
              <w:tc>
                <w:tcPr>
                  <w:tcW w:w="0" w:type="auto"/>
                </w:tcPr>
                <w:p w14:paraId="27AC61F8" w14:textId="77777777" w:rsidR="00361537" w:rsidRDefault="00361537" w:rsidP="00D10328">
                  <w:r>
                    <w:t>Depuis le jardin, quand je regarde le sol, je vois du gravier</w:t>
                  </w:r>
                </w:p>
              </w:tc>
            </w:tr>
          </w:tbl>
          <w:p w14:paraId="2E47CA97" w14:textId="77777777" w:rsidR="00361537" w:rsidRDefault="00361537" w:rsidP="00D10328"/>
        </w:tc>
      </w:tr>
    </w:tbl>
    <w:p w14:paraId="43901969" w14:textId="77777777" w:rsidR="00361537" w:rsidRDefault="00361537" w:rsidP="00361537">
      <w:r>
        <w:br w:type="page"/>
      </w:r>
    </w:p>
    <w:p w14:paraId="0A2BAE6F" w14:textId="77777777" w:rsidR="00361537" w:rsidRDefault="00361537" w:rsidP="00361537"/>
    <w:p w14:paraId="48CF9145" w14:textId="77777777" w:rsidR="00361537" w:rsidRDefault="00361537" w:rsidP="00361537">
      <w:pPr>
        <w:pStyle w:val="Titre3"/>
      </w:pPr>
      <w:bookmarkStart w:id="27" w:name="_Toc160444307"/>
      <w:r>
        <w:t>Bar</w:t>
      </w:r>
      <w:bookmarkEnd w:id="27"/>
    </w:p>
    <w:tbl>
      <w:tblPr>
        <w:tblW w:w="10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005"/>
      </w:tblGrid>
      <w:tr w:rsidR="00361537" w14:paraId="7C06DBD9" w14:textId="77777777" w:rsidTr="00D10328">
        <w:tc>
          <w:tcPr>
            <w:tcW w:w="0" w:type="auto"/>
          </w:tcPr>
          <w:p w14:paraId="5E04DFB4" w14:textId="77777777" w:rsidR="00361537" w:rsidRDefault="00361537" w:rsidP="00D10328">
            <w:r>
              <w:t>En tant que Barman</w:t>
            </w:r>
          </w:p>
        </w:tc>
      </w:tr>
      <w:tr w:rsidR="00361537" w14:paraId="7370342B" w14:textId="77777777" w:rsidTr="00D10328">
        <w:tc>
          <w:tcPr>
            <w:tcW w:w="0" w:type="auto"/>
          </w:tcPr>
          <w:p w14:paraId="2E2CFD68" w14:textId="77777777" w:rsidR="00361537" w:rsidRDefault="00361537" w:rsidP="00D10328">
            <w:pPr>
              <w:jc w:val="center"/>
            </w:pPr>
            <w:r>
              <w:t xml:space="preserve">Tests d'acceptance: </w:t>
            </w:r>
          </w:p>
          <w:tbl>
            <w:tblPr>
              <w:tblW w:w="100" w:type="auto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1145"/>
              <w:gridCol w:w="6840"/>
            </w:tblGrid>
            <w:tr w:rsidR="00361537" w14:paraId="6E60746E" w14:textId="77777777" w:rsidTr="00D10328">
              <w:tc>
                <w:tcPr>
                  <w:tcW w:w="0" w:type="auto"/>
                </w:tcPr>
                <w:p w14:paraId="0F025613" w14:textId="77777777" w:rsidR="00361537" w:rsidRDefault="00361537" w:rsidP="00D10328">
                  <w:r>
                    <w:t>Pièce</w:t>
                  </w:r>
                </w:p>
              </w:tc>
              <w:tc>
                <w:tcPr>
                  <w:tcW w:w="0" w:type="auto"/>
                </w:tcPr>
                <w:p w14:paraId="67ACE1D4" w14:textId="77777777" w:rsidR="00361537" w:rsidRDefault="00361537" w:rsidP="00D10328">
                  <w:r>
                    <w:t>une pièce de</w:t>
                  </w:r>
                </w:p>
              </w:tc>
            </w:tr>
            <w:tr w:rsidR="00361537" w14:paraId="791FA120" w14:textId="77777777" w:rsidTr="00D10328">
              <w:tc>
                <w:tcPr>
                  <w:tcW w:w="0" w:type="auto"/>
                </w:tcPr>
                <w:p w14:paraId="055F87D1" w14:textId="77777777" w:rsidR="00361537" w:rsidRDefault="00361537" w:rsidP="00D10328">
                  <w:r>
                    <w:t>Un long bar</w:t>
                  </w:r>
                </w:p>
              </w:tc>
              <w:tc>
                <w:tcPr>
                  <w:tcW w:w="0" w:type="auto"/>
                </w:tcPr>
                <w:p w14:paraId="3CEA071C" w14:textId="77777777" w:rsidR="00361537" w:rsidRDefault="00361537" w:rsidP="00D10328">
                  <w:r>
                    <w:t>qui fait toute la pièce avec une petite sortie au bout du bar</w:t>
                  </w:r>
                </w:p>
              </w:tc>
            </w:tr>
            <w:tr w:rsidR="00361537" w14:paraId="3A7FB1E7" w14:textId="77777777" w:rsidTr="00D10328">
              <w:tc>
                <w:tcPr>
                  <w:tcW w:w="0" w:type="auto"/>
                </w:tcPr>
                <w:p w14:paraId="4D752E4D" w14:textId="77777777" w:rsidR="00361537" w:rsidRDefault="00361537" w:rsidP="00D10328">
                  <w:r>
                    <w:t>Ambiance</w:t>
                  </w:r>
                </w:p>
              </w:tc>
              <w:tc>
                <w:tcPr>
                  <w:tcW w:w="0" w:type="auto"/>
                </w:tcPr>
                <w:p w14:paraId="237E2C8C" w14:textId="77777777" w:rsidR="00361537" w:rsidRDefault="00CF6DD2" w:rsidP="00D10328">
                  <w:r>
                    <w:t>Des</w:t>
                  </w:r>
                  <w:r w:rsidR="00361537">
                    <w:t xml:space="preserve"> luminaires chic, suspendu et </w:t>
                  </w:r>
                  <w:r>
                    <w:t>glacée</w:t>
                  </w:r>
                  <w:r w:rsidR="00361537">
                    <w:t xml:space="preserve"> avec des ampoules très forte.</w:t>
                  </w:r>
                </w:p>
              </w:tc>
            </w:tr>
            <w:tr w:rsidR="00361537" w14:paraId="71BC63C2" w14:textId="77777777" w:rsidTr="00D10328">
              <w:tc>
                <w:tcPr>
                  <w:tcW w:w="0" w:type="auto"/>
                </w:tcPr>
                <w:p w14:paraId="4FD8C9DA" w14:textId="77777777" w:rsidR="00361537" w:rsidRDefault="00361537" w:rsidP="00D10328">
                  <w:r>
                    <w:t>Chaises</w:t>
                  </w:r>
                </w:p>
              </w:tc>
              <w:tc>
                <w:tcPr>
                  <w:tcW w:w="0" w:type="auto"/>
                </w:tcPr>
                <w:p w14:paraId="4AC48F5B" w14:textId="77777777" w:rsidR="00361537" w:rsidRDefault="00361537" w:rsidP="00D10328">
                  <w:r>
                    <w:t>Des chaises tout au long du bar 1 chaque 20 cm</w:t>
                  </w:r>
                </w:p>
              </w:tc>
            </w:tr>
          </w:tbl>
          <w:p w14:paraId="634BF12D" w14:textId="77777777" w:rsidR="00361537" w:rsidRDefault="00361537" w:rsidP="00D10328"/>
        </w:tc>
      </w:tr>
    </w:tbl>
    <w:p w14:paraId="328E5A3F" w14:textId="77777777" w:rsidR="00361537" w:rsidRDefault="00361537" w:rsidP="00361537"/>
    <w:p w14:paraId="1A28E9D9" w14:textId="77777777" w:rsidR="00446E95" w:rsidRPr="00A400FD" w:rsidRDefault="00446E95" w:rsidP="00361537">
      <w:pPr>
        <w:pStyle w:val="Informations"/>
        <w:ind w:left="0"/>
      </w:pPr>
    </w:p>
    <w:p w14:paraId="2E9FDDD5" w14:textId="77777777" w:rsidR="00446E95" w:rsidRDefault="00446E95" w:rsidP="008E53F9">
      <w:pPr>
        <w:pStyle w:val="Titre2"/>
      </w:pPr>
      <w:bookmarkStart w:id="28" w:name="_Toc160444308"/>
      <w:r>
        <w:t>Architecture</w:t>
      </w:r>
      <w:bookmarkEnd w:id="28"/>
    </w:p>
    <w:p w14:paraId="460E1077" w14:textId="77777777" w:rsidR="00446E95" w:rsidRPr="00446E95" w:rsidRDefault="00446E95" w:rsidP="005C1848">
      <w:pPr>
        <w:pStyle w:val="Informations"/>
      </w:pPr>
      <w:r>
        <w:t xml:space="preserve">Ce chapitre décrit </w:t>
      </w:r>
      <w:r w:rsidR="005C1848">
        <w:t xml:space="preserve">de manière avant tout graphique </w:t>
      </w:r>
      <w:r>
        <w:t xml:space="preserve">les divers composants que le projet va </w:t>
      </w:r>
      <w:r w:rsidR="005C1848">
        <w:t>fournir, ainsi que ses interfaces vers le monde extérieur</w:t>
      </w:r>
    </w:p>
    <w:p w14:paraId="249A8823" w14:textId="77777777" w:rsidR="00446E95" w:rsidRDefault="00446E95" w:rsidP="008E53F9">
      <w:pPr>
        <w:pStyle w:val="Titre2"/>
      </w:pPr>
      <w:bookmarkStart w:id="29" w:name="_Toc160444309"/>
      <w:r>
        <w:t>Modèles de donnée</w:t>
      </w:r>
      <w:bookmarkEnd w:id="29"/>
    </w:p>
    <w:p w14:paraId="57657790" w14:textId="77777777" w:rsidR="00446E95" w:rsidRDefault="00446E95" w:rsidP="00446E95">
      <w:pPr>
        <w:pStyle w:val="Informations"/>
      </w:pPr>
      <w:r>
        <w:t>Ce chapitre est toujours applicable à un projet de développement. Il n’est que parfois applicable à un projet système ou réseau.</w:t>
      </w:r>
    </w:p>
    <w:p w14:paraId="6AA8A8C6" w14:textId="77777777" w:rsidR="00446E95" w:rsidRDefault="00446E95" w:rsidP="00446E95">
      <w:pPr>
        <w:pStyle w:val="Informations"/>
      </w:pPr>
    </w:p>
    <w:p w14:paraId="635FAF7C" w14:textId="77777777" w:rsidR="00446E95" w:rsidRDefault="00446E95" w:rsidP="00446E95">
      <w:pPr>
        <w:pStyle w:val="Informations"/>
      </w:pPr>
      <w:r>
        <w:t>Le chapitre contient toujours au moins un modèle conceptuel de données (dictionnaire de données)</w:t>
      </w:r>
    </w:p>
    <w:p w14:paraId="68DC160A" w14:textId="77777777" w:rsidR="00446E95" w:rsidRDefault="00446E95" w:rsidP="00446E95">
      <w:pPr>
        <w:pStyle w:val="Informations"/>
      </w:pPr>
    </w:p>
    <w:p w14:paraId="5E467059" w14:textId="77777777" w:rsidR="00446E95" w:rsidRDefault="00446E95" w:rsidP="00446E95">
      <w:pPr>
        <w:pStyle w:val="Informations"/>
      </w:pPr>
      <w:r w:rsidRPr="0037071E">
        <w:t>Si le projet inclut une base de données</w:t>
      </w:r>
      <w:r>
        <w:t>, ce chapitre contiendra également un m</w:t>
      </w:r>
      <w:r w:rsidRPr="0037071E">
        <w:t>odèle logique des données.</w:t>
      </w:r>
    </w:p>
    <w:p w14:paraId="4F50E3B1" w14:textId="77777777" w:rsidR="007F30AE" w:rsidRPr="007F30AE" w:rsidRDefault="005C1848" w:rsidP="008E53F9">
      <w:pPr>
        <w:pStyle w:val="Titre2"/>
      </w:pPr>
      <w:bookmarkStart w:id="30" w:name="_Toc160444310"/>
      <w:bookmarkEnd w:id="17"/>
      <w:bookmarkEnd w:id="18"/>
      <w:r>
        <w:t>Implémentations spécifiques</w:t>
      </w:r>
      <w:bookmarkEnd w:id="30"/>
    </w:p>
    <w:p w14:paraId="6D3BE393" w14:textId="77777777" w:rsidR="0037071E" w:rsidRPr="0037071E" w:rsidRDefault="00ED6F41" w:rsidP="005C1848">
      <w:pPr>
        <w:pStyle w:val="Informations"/>
      </w:pPr>
      <w:r w:rsidRPr="0037071E">
        <w:t xml:space="preserve">Ce paragraphe </w:t>
      </w:r>
      <w:r w:rsidR="007F30AE" w:rsidRPr="0037071E">
        <w:t xml:space="preserve">décrit </w:t>
      </w:r>
      <w:r w:rsidR="005C1848" w:rsidRPr="0037071E">
        <w:t xml:space="preserve">de manière détaillée </w:t>
      </w:r>
      <w:r w:rsidR="007F30AE" w:rsidRPr="0037071E">
        <w:t>le fonctionnement</w:t>
      </w:r>
      <w:r w:rsidR="005C1848">
        <w:t xml:space="preserve"> de points particuliers qu’un développeur externe ne peut que difficilement saisir à la simple lecture du code</w:t>
      </w:r>
      <w:r w:rsidR="007F30AE" w:rsidRPr="0037071E">
        <w:t>.</w:t>
      </w:r>
      <w:r w:rsidR="005C1848">
        <w:t xml:space="preserve"> </w:t>
      </w:r>
    </w:p>
    <w:p w14:paraId="2D967C49" w14:textId="77777777" w:rsidR="0037071E" w:rsidRDefault="007F30AE">
      <w:pPr>
        <w:pStyle w:val="Informations"/>
        <w:numPr>
          <w:ilvl w:val="0"/>
          <w:numId w:val="5"/>
        </w:numPr>
      </w:pPr>
      <w:r w:rsidRPr="0037071E">
        <w:t>Autant que possible de manière graphique</w:t>
      </w:r>
      <w:r w:rsidR="007211A1">
        <w:t>, imagée, tableaux, etc.</w:t>
      </w:r>
    </w:p>
    <w:p w14:paraId="012AB5FE" w14:textId="77777777" w:rsidR="007F30AE" w:rsidRDefault="007F30AE">
      <w:pPr>
        <w:pStyle w:val="Informations"/>
        <w:numPr>
          <w:ilvl w:val="0"/>
          <w:numId w:val="5"/>
        </w:numPr>
      </w:pPr>
      <w:r w:rsidRPr="0037071E">
        <w:t>Tous les cas particuliers devraient y être spécifiés</w:t>
      </w:r>
      <w:r w:rsidR="00B147A7" w:rsidRPr="0037071E">
        <w:t>…</w:t>
      </w:r>
    </w:p>
    <w:p w14:paraId="5E9490F6" w14:textId="77777777" w:rsidR="005C1848" w:rsidRDefault="005C1848">
      <w:pPr>
        <w:pStyle w:val="Informations"/>
        <w:numPr>
          <w:ilvl w:val="0"/>
          <w:numId w:val="5"/>
        </w:numPr>
      </w:pPr>
      <w:r>
        <w:t>Justifier les choix</w:t>
      </w:r>
    </w:p>
    <w:p w14:paraId="048A1659" w14:textId="77777777" w:rsidR="007F30AE" w:rsidRPr="007F30AE" w:rsidRDefault="007F30AE" w:rsidP="008E53F9">
      <w:pPr>
        <w:pStyle w:val="Titre1"/>
      </w:pPr>
      <w:bookmarkStart w:id="31" w:name="_Toc532179964"/>
      <w:bookmarkStart w:id="32" w:name="_Toc165969648"/>
      <w:bookmarkStart w:id="33" w:name="_Toc160444311"/>
      <w:r w:rsidRPr="007F30AE">
        <w:t>Réalisation</w:t>
      </w:r>
      <w:bookmarkEnd w:id="31"/>
      <w:bookmarkEnd w:id="32"/>
      <w:bookmarkEnd w:id="33"/>
    </w:p>
    <w:p w14:paraId="4087FF44" w14:textId="77777777" w:rsidR="007F30AE" w:rsidRPr="007F30AE" w:rsidRDefault="00116F07" w:rsidP="008E53F9">
      <w:pPr>
        <w:pStyle w:val="Titre2"/>
      </w:pPr>
      <w:bookmarkStart w:id="34" w:name="_Toc160444312"/>
      <w:r>
        <w:t>Installation de l’e</w:t>
      </w:r>
      <w:r w:rsidR="005C1848">
        <w:t>nvironnement de travail</w:t>
      </w:r>
      <w:bookmarkEnd w:id="34"/>
    </w:p>
    <w:p w14:paraId="3C58B09D" w14:textId="77777777" w:rsidR="00B147A7" w:rsidRPr="00920F4E" w:rsidRDefault="00B147A7" w:rsidP="005C1848">
      <w:pPr>
        <w:pStyle w:val="Informations"/>
      </w:pPr>
      <w:r w:rsidRPr="00920F4E">
        <w:t>Ce</w:t>
      </w:r>
      <w:r w:rsidR="007211A1">
        <w:t>tte partie</w:t>
      </w:r>
      <w:r w:rsidRPr="00920F4E">
        <w:t xml:space="preserve"> permet de reproduire ou reprendre le projet par un tiers.</w:t>
      </w:r>
    </w:p>
    <w:p w14:paraId="317C59DE" w14:textId="77777777" w:rsidR="00920F4E" w:rsidRPr="00920F4E" w:rsidRDefault="00B147A7">
      <w:pPr>
        <w:pStyle w:val="Informations"/>
        <w:numPr>
          <w:ilvl w:val="0"/>
          <w:numId w:val="5"/>
        </w:numPr>
      </w:pPr>
      <w:r w:rsidRPr="00920F4E">
        <w:t>Versions des outils logiciels utilisés (OS, applications, pilotes, librairies, etc.)</w:t>
      </w:r>
    </w:p>
    <w:p w14:paraId="0A906388" w14:textId="77777777" w:rsidR="00920F4E" w:rsidRPr="00920F4E" w:rsidRDefault="007F30AE">
      <w:pPr>
        <w:pStyle w:val="Informations"/>
        <w:numPr>
          <w:ilvl w:val="0"/>
          <w:numId w:val="5"/>
        </w:numPr>
      </w:pPr>
      <w:r w:rsidRPr="00920F4E">
        <w:t>Configurations spéciales</w:t>
      </w:r>
      <w:r w:rsidR="00B147A7" w:rsidRPr="00920F4E">
        <w:t xml:space="preserve"> des outils (Equipements, </w:t>
      </w:r>
      <w:r w:rsidR="00E416AC" w:rsidRPr="00920F4E">
        <w:t>PC</w:t>
      </w:r>
      <w:r w:rsidR="00B147A7" w:rsidRPr="00920F4E">
        <w:t xml:space="preserve">, machines, </w:t>
      </w:r>
      <w:r w:rsidR="00E416AC" w:rsidRPr="00920F4E">
        <w:t xml:space="preserve">outillage, </w:t>
      </w:r>
      <w:r w:rsidR="00B147A7" w:rsidRPr="00920F4E">
        <w:t>etc.)</w:t>
      </w:r>
    </w:p>
    <w:p w14:paraId="60470FA0" w14:textId="77777777" w:rsidR="00E81328" w:rsidRDefault="00AB1CA6">
      <w:pPr>
        <w:pStyle w:val="Informations"/>
        <w:numPr>
          <w:ilvl w:val="0"/>
          <w:numId w:val="5"/>
        </w:numPr>
      </w:pPr>
      <w:r w:rsidRPr="00920F4E">
        <w:t>Arborescences des documents produits</w:t>
      </w:r>
      <w:r w:rsidR="00552D07" w:rsidRPr="00920F4E">
        <w:t>.</w:t>
      </w:r>
    </w:p>
    <w:p w14:paraId="212F684F" w14:textId="77777777" w:rsidR="002B1E09" w:rsidRPr="00920F4E" w:rsidRDefault="002B1E09">
      <w:pPr>
        <w:pStyle w:val="Informations"/>
        <w:numPr>
          <w:ilvl w:val="0"/>
          <w:numId w:val="5"/>
        </w:numPr>
      </w:pPr>
      <w:r>
        <w:t>Comment accéder au code (repository)</w:t>
      </w:r>
    </w:p>
    <w:p w14:paraId="32C169DA" w14:textId="77777777" w:rsidR="00116F07" w:rsidRDefault="00116F07" w:rsidP="00116F07">
      <w:pPr>
        <w:pStyle w:val="Titre2"/>
      </w:pPr>
      <w:bookmarkStart w:id="35" w:name="_Toc160444313"/>
      <w:r>
        <w:t>Installation</w:t>
      </w:r>
      <w:bookmarkEnd w:id="35"/>
    </w:p>
    <w:p w14:paraId="4106B127" w14:textId="77777777" w:rsidR="00116F07" w:rsidRPr="00116F07" w:rsidRDefault="00116F07" w:rsidP="00116F07">
      <w:pPr>
        <w:pStyle w:val="Informations"/>
      </w:pPr>
      <w:r>
        <w:t>Ce chapitre décrit comment mettre en œuvre le produit dans un environnement de test (</w:t>
      </w:r>
      <w:proofErr w:type="spellStart"/>
      <w:r>
        <w:t>staging</w:t>
      </w:r>
      <w:proofErr w:type="spellEnd"/>
      <w:r>
        <w:t xml:space="preserve"> server) et/ou de production</w:t>
      </w:r>
    </w:p>
    <w:p w14:paraId="38C700A8" w14:textId="77777777" w:rsidR="005C1848" w:rsidRPr="007F30AE" w:rsidRDefault="00576CCE" w:rsidP="005C1848">
      <w:pPr>
        <w:pStyle w:val="Titre2"/>
      </w:pPr>
      <w:r>
        <w:t>Déroulement effectif</w:t>
      </w:r>
    </w:p>
    <w:p w14:paraId="4570FE8E" w14:textId="77777777" w:rsidR="005C1848" w:rsidRDefault="005C1848" w:rsidP="005C1848">
      <w:pPr>
        <w:pStyle w:val="Informations"/>
      </w:pPr>
      <w:bookmarkStart w:id="36" w:name="_Toc532179961"/>
      <w:r>
        <w:t>Liste des sprints avec les stories qui ont été réalisées dans chacun.</w:t>
      </w:r>
    </w:p>
    <w:p w14:paraId="1AE2590B" w14:textId="77777777" w:rsidR="002B1E09" w:rsidRDefault="002B1E09" w:rsidP="005C1848">
      <w:pPr>
        <w:pStyle w:val="Informations"/>
      </w:pPr>
      <w:r>
        <w:t>On doit pouvoir voir si une story a été débutée dans un sprint mais terminée dans un autre.</w:t>
      </w:r>
    </w:p>
    <w:bookmarkEnd w:id="36"/>
    <w:p w14:paraId="787EAB19" w14:textId="77777777" w:rsidR="00505421" w:rsidRPr="007F30AE" w:rsidRDefault="00AF6043" w:rsidP="008E53F9">
      <w:pPr>
        <w:pStyle w:val="Titre2"/>
      </w:pPr>
      <w:r>
        <w:t>Processus d’intégration</w:t>
      </w:r>
    </w:p>
    <w:p w14:paraId="2E76CF73" w14:textId="77777777" w:rsidR="00920F4E" w:rsidRPr="00920F4E" w:rsidRDefault="00505421" w:rsidP="002B1E09">
      <w:pPr>
        <w:pStyle w:val="Informations"/>
      </w:pPr>
      <w:r w:rsidRPr="00920F4E">
        <w:t>Historique</w:t>
      </w:r>
      <w:r w:rsidRPr="007F30AE">
        <w:t xml:space="preserve"> des modifications demandées (ou nécessaires) au</w:t>
      </w:r>
      <w:r>
        <w:t>x</w:t>
      </w:r>
      <w:r w:rsidRPr="007F30AE">
        <w:t xml:space="preserve"> spécifications détaillé</w:t>
      </w:r>
      <w:r>
        <w:t>es.</w:t>
      </w:r>
    </w:p>
    <w:p w14:paraId="1F0141E0" w14:textId="77777777" w:rsidR="00505421" w:rsidRPr="00920F4E" w:rsidRDefault="00505421" w:rsidP="002B1E09">
      <w:pPr>
        <w:pStyle w:val="Informations"/>
      </w:pPr>
      <w:r>
        <w:t>Date, raison, description, etc.</w:t>
      </w:r>
    </w:p>
    <w:p w14:paraId="0E48F2B7" w14:textId="77777777" w:rsidR="007F30AE" w:rsidRPr="007F30AE" w:rsidRDefault="007F30AE" w:rsidP="008E53F9">
      <w:pPr>
        <w:pStyle w:val="Titre1"/>
      </w:pPr>
      <w:bookmarkStart w:id="37" w:name="_Toc532179966"/>
      <w:bookmarkStart w:id="38" w:name="_Toc165969650"/>
      <w:bookmarkStart w:id="39" w:name="_Toc160444316"/>
      <w:r w:rsidRPr="007F30AE">
        <w:t>Tests</w:t>
      </w:r>
      <w:bookmarkEnd w:id="37"/>
      <w:bookmarkEnd w:id="38"/>
      <w:bookmarkEnd w:id="39"/>
    </w:p>
    <w:p w14:paraId="1F93FCC5" w14:textId="77777777" w:rsidR="005C1848" w:rsidRDefault="005C1848" w:rsidP="008E53F9">
      <w:pPr>
        <w:pStyle w:val="Titre2"/>
      </w:pPr>
      <w:bookmarkStart w:id="40" w:name="_Toc160444317"/>
      <w:bookmarkStart w:id="41" w:name="_Toc532179968"/>
      <w:bookmarkStart w:id="42" w:name="_Toc165969652"/>
      <w:bookmarkStart w:id="43" w:name="_Ref308525868"/>
      <w:r>
        <w:t>Stratégie de test</w:t>
      </w:r>
      <w:bookmarkEnd w:id="40"/>
    </w:p>
    <w:p w14:paraId="0B54E471" w14:textId="77777777" w:rsidR="005C1848" w:rsidRPr="00920F4E" w:rsidRDefault="005C1848" w:rsidP="005C1848">
      <w:pPr>
        <w:pStyle w:val="Informations"/>
      </w:pPr>
      <w:r w:rsidRPr="00920F4E">
        <w:t>Qui, quand, avec quelles données, dans quel ordre, etc.</w:t>
      </w:r>
    </w:p>
    <w:p w14:paraId="52CC727B" w14:textId="77777777" w:rsidR="007F30AE" w:rsidRPr="007F30AE" w:rsidRDefault="007F30AE" w:rsidP="008E53F9">
      <w:pPr>
        <w:pStyle w:val="Titre2"/>
      </w:pPr>
      <w:bookmarkStart w:id="44" w:name="_Toc160444318"/>
      <w:r w:rsidRPr="007F30AE">
        <w:lastRenderedPageBreak/>
        <w:t>Dossier des tests</w:t>
      </w:r>
      <w:bookmarkEnd w:id="41"/>
      <w:bookmarkEnd w:id="42"/>
      <w:bookmarkEnd w:id="43"/>
      <w:bookmarkEnd w:id="44"/>
    </w:p>
    <w:p w14:paraId="0850B1B4" w14:textId="77777777" w:rsidR="007F30AE" w:rsidRPr="00920F4E" w:rsidRDefault="00A3107E" w:rsidP="002B1E09">
      <w:pPr>
        <w:pStyle w:val="Informations"/>
      </w:pPr>
      <w:r w:rsidRPr="00920F4E">
        <w:t>On dresse le bilan des t</w:t>
      </w:r>
      <w:r w:rsidR="007F30AE" w:rsidRPr="00920F4E">
        <w:t>ests effectués (qui, quand, avec quelles données…)</w:t>
      </w:r>
      <w:r w:rsidR="00111811">
        <w:t xml:space="preserve"> sous forme de procédure. Lorsque cela est possible, fournir un tableau des tests effectués avec les résultats obtenus et les actions à entreprendre en conséquence</w:t>
      </w:r>
      <w:r w:rsidR="00645760">
        <w:t xml:space="preserve"> (et une estimation de leur durée)</w:t>
      </w:r>
      <w:r w:rsidR="005328B0" w:rsidRPr="00920F4E">
        <w:t>.</w:t>
      </w:r>
    </w:p>
    <w:p w14:paraId="1ABDF1C7" w14:textId="77777777" w:rsidR="007F30AE" w:rsidRDefault="002B1E09" w:rsidP="002B1E09">
      <w:pPr>
        <w:pStyle w:val="Informations"/>
      </w:pPr>
      <w:r>
        <w:t>Expliquer les raisons s</w:t>
      </w:r>
      <w:r w:rsidR="007F30AE" w:rsidRPr="00920F4E">
        <w:t>i des tests prévus</w:t>
      </w:r>
      <w:r>
        <w:t xml:space="preserve"> </w:t>
      </w:r>
      <w:r w:rsidR="007F30AE" w:rsidRPr="00920F4E">
        <w:t xml:space="preserve">n'ont pas pu être </w:t>
      </w:r>
      <w:proofErr w:type="gramStart"/>
      <w:r w:rsidR="00920F4E" w:rsidRPr="00920F4E">
        <w:t>effectués </w:t>
      </w:r>
      <w:r>
        <w:t>.</w:t>
      </w:r>
      <w:proofErr w:type="gramEnd"/>
    </w:p>
    <w:p w14:paraId="03F1194B" w14:textId="77777777" w:rsidR="002B1E09" w:rsidRPr="00920F4E" w:rsidRDefault="002B1E09" w:rsidP="002B1E09">
      <w:pPr>
        <w:pStyle w:val="Titre2"/>
      </w:pPr>
      <w:bookmarkStart w:id="45" w:name="_Toc160444319"/>
      <w:r>
        <w:t>Problèmes restants</w:t>
      </w:r>
      <w:bookmarkEnd w:id="45"/>
    </w:p>
    <w:p w14:paraId="5363F5FC" w14:textId="77777777" w:rsidR="002B1E09" w:rsidRDefault="007F30AE" w:rsidP="002B1E09">
      <w:pPr>
        <w:pStyle w:val="Informations"/>
      </w:pPr>
      <w:r w:rsidRPr="00920F4E">
        <w:t>Liste des bugs répertoriés avec</w:t>
      </w:r>
    </w:p>
    <w:p w14:paraId="3CE0B70A" w14:textId="77777777" w:rsidR="002B1E09" w:rsidRDefault="002B1E09">
      <w:pPr>
        <w:pStyle w:val="Informations"/>
        <w:numPr>
          <w:ilvl w:val="0"/>
          <w:numId w:val="5"/>
        </w:numPr>
      </w:pPr>
      <w:r>
        <w:t>D</w:t>
      </w:r>
      <w:r w:rsidR="007F30AE" w:rsidRPr="00920F4E">
        <w:t>ate de découverte</w:t>
      </w:r>
    </w:p>
    <w:p w14:paraId="13DAC317" w14:textId="77777777" w:rsidR="00920F4E" w:rsidRDefault="002B1E09">
      <w:pPr>
        <w:pStyle w:val="Informations"/>
        <w:numPr>
          <w:ilvl w:val="0"/>
          <w:numId w:val="5"/>
        </w:numPr>
      </w:pPr>
      <w:r>
        <w:t>Impact</w:t>
      </w:r>
    </w:p>
    <w:p w14:paraId="4A7B15A2" w14:textId="77777777" w:rsidR="002B1E09" w:rsidRDefault="002B1E09">
      <w:pPr>
        <w:pStyle w:val="Informations"/>
        <w:numPr>
          <w:ilvl w:val="0"/>
          <w:numId w:val="5"/>
        </w:numPr>
      </w:pPr>
      <w:r>
        <w:t>Comment le contourner</w:t>
      </w:r>
    </w:p>
    <w:p w14:paraId="6EF9BE3E" w14:textId="77777777" w:rsidR="002B1E09" w:rsidRDefault="002B1E09">
      <w:pPr>
        <w:pStyle w:val="Informations"/>
        <w:numPr>
          <w:ilvl w:val="0"/>
          <w:numId w:val="5"/>
        </w:numPr>
      </w:pPr>
      <w:r>
        <w:t>Piste de résolution</w:t>
      </w:r>
    </w:p>
    <w:p w14:paraId="7E043AEB" w14:textId="77777777" w:rsidR="007F30AE" w:rsidRPr="007F30AE" w:rsidRDefault="007F30AE" w:rsidP="008E53F9">
      <w:pPr>
        <w:pStyle w:val="Titre1"/>
      </w:pPr>
      <w:bookmarkStart w:id="46" w:name="_Toc165969653"/>
      <w:bookmarkStart w:id="47" w:name="_Toc160444320"/>
      <w:r w:rsidRPr="007F30AE">
        <w:t>Conclusion</w:t>
      </w:r>
      <w:bookmarkEnd w:id="46"/>
      <w:bookmarkEnd w:id="47"/>
    </w:p>
    <w:p w14:paraId="035546E1" w14:textId="77777777" w:rsidR="007F30AE" w:rsidRPr="00152A26" w:rsidRDefault="007F30AE" w:rsidP="008E53F9">
      <w:pPr>
        <w:pStyle w:val="Titre2"/>
      </w:pPr>
      <w:bookmarkStart w:id="48" w:name="_Toc165969654"/>
      <w:bookmarkStart w:id="49" w:name="_Toc160444321"/>
      <w:r w:rsidRPr="00152A26">
        <w:t xml:space="preserve">Bilan des </w:t>
      </w:r>
      <w:bookmarkEnd w:id="48"/>
      <w:r w:rsidR="008E53F9">
        <w:t>fonctionnalités demandées</w:t>
      </w:r>
      <w:bookmarkEnd w:id="49"/>
    </w:p>
    <w:p w14:paraId="798CE2CD" w14:textId="77777777" w:rsidR="00505421" w:rsidRPr="00920F4E" w:rsidRDefault="005328B0" w:rsidP="002B1E09">
      <w:pPr>
        <w:pStyle w:val="Informations"/>
      </w:pPr>
      <w:r w:rsidRPr="00920F4E">
        <w:t xml:space="preserve">Il s’agit de reprendre point par point les fonctionnalités décrites dans les spécifications de départ </w:t>
      </w:r>
      <w:r w:rsidR="00505421" w:rsidRPr="00920F4E">
        <w:t>et de définir si elles sont atteintes ou pas, et pourquoi.</w:t>
      </w:r>
    </w:p>
    <w:p w14:paraId="2CE5D41A" w14:textId="77777777" w:rsidR="007F30AE" w:rsidRPr="00920F4E" w:rsidRDefault="009D480B" w:rsidP="002B1E09">
      <w:pPr>
        <w:pStyle w:val="Informations"/>
      </w:pPr>
      <w:r>
        <w:t>Si ce n’est pas le cas, estimer</w:t>
      </w:r>
      <w:r w:rsidR="005328B0" w:rsidRPr="00920F4E">
        <w:t xml:space="preserve"> en « % » ou en « temps supplémentaire » </w:t>
      </w:r>
      <w:r w:rsidR="00505421" w:rsidRPr="00920F4E">
        <w:t>le travail qu’il reste à accomplir pour terminer le tout.</w:t>
      </w:r>
    </w:p>
    <w:p w14:paraId="0806BD25" w14:textId="77777777" w:rsidR="007F30AE" w:rsidRPr="007F30AE" w:rsidRDefault="007F30AE" w:rsidP="008E53F9">
      <w:pPr>
        <w:pStyle w:val="Titre2"/>
      </w:pPr>
      <w:bookmarkStart w:id="50" w:name="_Toc165969655"/>
      <w:bookmarkStart w:id="51" w:name="_Toc160444322"/>
      <w:r w:rsidRPr="007F30AE">
        <w:t>Bilan de la planification</w:t>
      </w:r>
      <w:bookmarkEnd w:id="50"/>
      <w:bookmarkEnd w:id="51"/>
    </w:p>
    <w:p w14:paraId="0592E3CD" w14:textId="77777777" w:rsidR="007F30AE" w:rsidRPr="00920F4E" w:rsidRDefault="007F30AE" w:rsidP="002B1E09">
      <w:pPr>
        <w:pStyle w:val="Informations"/>
      </w:pPr>
      <w:r w:rsidRPr="00920F4E">
        <w:t xml:space="preserve">Distinguer </w:t>
      </w:r>
      <w:r w:rsidR="00E81328" w:rsidRPr="00920F4E">
        <w:t xml:space="preserve">et expliquer </w:t>
      </w:r>
      <w:r w:rsidRPr="00920F4E">
        <w:t xml:space="preserve">les tâches qui ont généré des retards ou de l'avance dans la </w:t>
      </w:r>
      <w:r w:rsidR="00920F4E" w:rsidRPr="00920F4E">
        <w:t>gestion du</w:t>
      </w:r>
      <w:r w:rsidRPr="00920F4E">
        <w:t xml:space="preserve"> projet.</w:t>
      </w:r>
      <w:r w:rsidR="00055DB3">
        <w:t xml:space="preserve"> Indiquer les différence</w:t>
      </w:r>
      <w:r w:rsidR="002B1E09">
        <w:t>s</w:t>
      </w:r>
      <w:r w:rsidR="00055DB3">
        <w:t xml:space="preserve"> entre les planifications initiales et détaillées avec le journal de travail.</w:t>
      </w:r>
    </w:p>
    <w:p w14:paraId="6F39DB27" w14:textId="77777777" w:rsidR="007F30AE" w:rsidRPr="007F30AE" w:rsidRDefault="007F30AE" w:rsidP="008E53F9">
      <w:pPr>
        <w:pStyle w:val="Titre2"/>
      </w:pPr>
      <w:bookmarkStart w:id="52" w:name="_Toc165969656"/>
      <w:bookmarkStart w:id="53" w:name="_Toc160444323"/>
      <w:r w:rsidRPr="007F30AE">
        <w:t>Bilan personnel</w:t>
      </w:r>
      <w:bookmarkEnd w:id="52"/>
      <w:bookmarkEnd w:id="53"/>
    </w:p>
    <w:p w14:paraId="19996367" w14:textId="77777777" w:rsidR="00920F4E" w:rsidRDefault="007F30AE" w:rsidP="002B1E09">
      <w:pPr>
        <w:pStyle w:val="Informations"/>
      </w:pPr>
      <w:r w:rsidRPr="00920F4E">
        <w:t>Si c’était à refaire</w:t>
      </w:r>
      <w:r w:rsidR="00A3107E" w:rsidRPr="00920F4E">
        <w:t>:</w:t>
      </w:r>
    </w:p>
    <w:p w14:paraId="2C872030" w14:textId="77777777" w:rsidR="00920F4E" w:rsidRDefault="00A3107E">
      <w:pPr>
        <w:pStyle w:val="Informations"/>
        <w:numPr>
          <w:ilvl w:val="0"/>
          <w:numId w:val="5"/>
        </w:numPr>
      </w:pPr>
      <w:r w:rsidRPr="00920F4E">
        <w:t>Q</w:t>
      </w:r>
      <w:r w:rsidR="007F30AE" w:rsidRPr="00920F4E">
        <w:t xml:space="preserve">u’est-ce </w:t>
      </w:r>
      <w:r w:rsidRPr="00920F4E">
        <w:t>qu’il faudrait garder</w:t>
      </w:r>
      <w:r w:rsidR="00E81328" w:rsidRPr="00920F4E">
        <w:t> </w:t>
      </w:r>
      <w:r w:rsidR="008E53F9" w:rsidRPr="00920F4E">
        <w:t>? Les</w:t>
      </w:r>
      <w:r w:rsidR="00505421" w:rsidRPr="00920F4E">
        <w:t xml:space="preserve"> plus et les moins ?</w:t>
      </w:r>
    </w:p>
    <w:p w14:paraId="56EAAD00" w14:textId="77777777" w:rsidR="007F30AE" w:rsidRPr="00920F4E" w:rsidRDefault="00A3107E">
      <w:pPr>
        <w:pStyle w:val="Informations"/>
        <w:numPr>
          <w:ilvl w:val="0"/>
          <w:numId w:val="5"/>
        </w:numPr>
      </w:pPr>
      <w:r w:rsidRPr="00920F4E">
        <w:t>Q</w:t>
      </w:r>
      <w:r w:rsidR="007F30AE" w:rsidRPr="00920F4E">
        <w:t xml:space="preserve">u’est-ce </w:t>
      </w:r>
      <w:r w:rsidRPr="00920F4E">
        <w:t>qu’il faudrait gérer, réaliser ou traiter différemment ?</w:t>
      </w:r>
    </w:p>
    <w:p w14:paraId="03FBB17F" w14:textId="77777777" w:rsidR="00A3107E" w:rsidRPr="00920F4E" w:rsidRDefault="00A3107E" w:rsidP="002B1E09">
      <w:pPr>
        <w:pStyle w:val="Informations"/>
      </w:pPr>
      <w:r w:rsidRPr="00920F4E">
        <w:t>Qu’est que ce projet m’a appris ?</w:t>
      </w:r>
    </w:p>
    <w:p w14:paraId="69D4F61A" w14:textId="77777777" w:rsidR="004206A2" w:rsidRPr="00920F4E" w:rsidRDefault="004206A2" w:rsidP="002B1E09">
      <w:pPr>
        <w:pStyle w:val="Informations"/>
      </w:pPr>
      <w:r w:rsidRPr="00920F4E">
        <w:t>Suite à donner, améliorations souhaitables, …</w:t>
      </w:r>
    </w:p>
    <w:p w14:paraId="29F240A7" w14:textId="77777777" w:rsidR="00A3107E" w:rsidRPr="00920F4E" w:rsidRDefault="00A3107E" w:rsidP="002B1E09">
      <w:pPr>
        <w:pStyle w:val="Informations"/>
      </w:pPr>
      <w:r w:rsidRPr="00920F4E">
        <w:t>Remerciements, signature, etc.</w:t>
      </w:r>
    </w:p>
    <w:p w14:paraId="4DA70E26" w14:textId="77777777" w:rsidR="007F30AE" w:rsidRPr="007F30AE" w:rsidRDefault="007F30AE" w:rsidP="008E53F9">
      <w:pPr>
        <w:pStyle w:val="Titre1"/>
      </w:pPr>
      <w:bookmarkStart w:id="54" w:name="_Toc532179971"/>
      <w:bookmarkStart w:id="55" w:name="_Toc165969657"/>
      <w:bookmarkStart w:id="56" w:name="_Toc160444324"/>
      <w:r w:rsidRPr="007F30AE">
        <w:t>Divers</w:t>
      </w:r>
      <w:bookmarkEnd w:id="54"/>
      <w:bookmarkEnd w:id="55"/>
      <w:bookmarkEnd w:id="56"/>
    </w:p>
    <w:p w14:paraId="1CD6AC96" w14:textId="77777777" w:rsidR="007F30AE" w:rsidRPr="007F30AE" w:rsidRDefault="007F30AE" w:rsidP="008E53F9">
      <w:pPr>
        <w:pStyle w:val="Titre2"/>
      </w:pPr>
      <w:bookmarkStart w:id="57" w:name="_Toc532179972"/>
      <w:bookmarkStart w:id="58" w:name="_Toc165969658"/>
      <w:bookmarkStart w:id="59" w:name="_Toc160444325"/>
      <w:r w:rsidRPr="007F30AE">
        <w:t>Journal de travail</w:t>
      </w:r>
      <w:bookmarkEnd w:id="57"/>
      <w:bookmarkEnd w:id="58"/>
      <w:bookmarkEnd w:id="59"/>
    </w:p>
    <w:p w14:paraId="72A7B5BB" w14:textId="77777777" w:rsidR="007F30AE" w:rsidRPr="00920F4E" w:rsidRDefault="007F30AE" w:rsidP="002B1E09">
      <w:pPr>
        <w:pStyle w:val="Informations"/>
      </w:pPr>
      <w:r w:rsidRPr="00920F4E">
        <w:t>Date, activité</w:t>
      </w:r>
      <w:r w:rsidR="00055DB3">
        <w:t xml:space="preserve"> (description qui permet</w:t>
      </w:r>
      <w:r w:rsidR="00A3107E" w:rsidRPr="00920F4E">
        <w:t xml:space="preserve"> de reproduire le cheminement du projet)</w:t>
      </w:r>
      <w:r w:rsidRPr="00920F4E">
        <w:t>, durée</w:t>
      </w:r>
      <w:r w:rsidR="009D480B">
        <w:t>, liens et références sur des documents externes</w:t>
      </w:r>
      <w:r w:rsidR="00A3107E" w:rsidRPr="00920F4E">
        <w:t>.</w:t>
      </w:r>
      <w:r w:rsidR="00055DB3">
        <w:t xml:space="preserve"> Lorsqu’une activité de recherches a été entreprise, il convient d’énumérer ce qui a été trouvé, avec les références.</w:t>
      </w:r>
    </w:p>
    <w:p w14:paraId="26F3AC77" w14:textId="77777777" w:rsidR="007F30AE" w:rsidRPr="007F30AE" w:rsidRDefault="00A3107E" w:rsidP="008E53F9">
      <w:pPr>
        <w:pStyle w:val="Titre2"/>
      </w:pPr>
      <w:bookmarkStart w:id="60" w:name="_Toc160444326"/>
      <w:r>
        <w:t>Bibliographie</w:t>
      </w:r>
      <w:bookmarkEnd w:id="60"/>
    </w:p>
    <w:p w14:paraId="6D2C0980" w14:textId="77777777" w:rsidR="007F30AE" w:rsidRPr="00920F4E" w:rsidRDefault="00A3107E" w:rsidP="002B1E09">
      <w:pPr>
        <w:pStyle w:val="Informations"/>
      </w:pPr>
      <w:r w:rsidRPr="00920F4E">
        <w:t>Références des livres</w:t>
      </w:r>
      <w:r w:rsidR="009D480B">
        <w:t>, revues et publications</w:t>
      </w:r>
      <w:r w:rsidR="00F1003D">
        <w:t xml:space="preserve"> u</w:t>
      </w:r>
      <w:r w:rsidR="00903FEF" w:rsidRPr="00920F4E">
        <w:t>tilisés durant le projet.</w:t>
      </w:r>
    </w:p>
    <w:p w14:paraId="4D755D26" w14:textId="77777777" w:rsidR="00903FEF" w:rsidRPr="007F30AE" w:rsidRDefault="00903FEF" w:rsidP="008E53F9">
      <w:pPr>
        <w:pStyle w:val="Titre2"/>
      </w:pPr>
      <w:bookmarkStart w:id="61" w:name="_Toc160444327"/>
      <w:r>
        <w:t>Webographie</w:t>
      </w:r>
      <w:bookmarkEnd w:id="61"/>
    </w:p>
    <w:p w14:paraId="2A835924" w14:textId="77777777" w:rsidR="00903FEF" w:rsidRPr="00920F4E" w:rsidRDefault="00903FEF" w:rsidP="002B1E09">
      <w:pPr>
        <w:pStyle w:val="Informations"/>
      </w:pPr>
      <w:r w:rsidRPr="00920F4E">
        <w:t>Références des sites Internet consultés durant le projet.</w:t>
      </w:r>
    </w:p>
    <w:p w14:paraId="0BFF87DB" w14:textId="77777777" w:rsidR="00903FEF" w:rsidRPr="007F30AE" w:rsidRDefault="00903FEF" w:rsidP="008E53F9">
      <w:pPr>
        <w:pStyle w:val="Titre1"/>
      </w:pPr>
      <w:bookmarkStart w:id="62" w:name="_Toc160444328"/>
      <w:r>
        <w:t>Annexes</w:t>
      </w:r>
      <w:bookmarkEnd w:id="62"/>
    </w:p>
    <w:p w14:paraId="650BA4DD" w14:textId="77777777" w:rsidR="00903FEF" w:rsidRPr="00920F4E" w:rsidRDefault="00B64C66" w:rsidP="002B1E09">
      <w:pPr>
        <w:pStyle w:val="Informations"/>
      </w:pPr>
      <w:r w:rsidRPr="00920F4E">
        <w:t>Listing du code source (partiel ou, plus rarement complet)</w:t>
      </w:r>
    </w:p>
    <w:p w14:paraId="0AC096FE" w14:textId="77777777" w:rsidR="00903FEF" w:rsidRPr="00920F4E" w:rsidRDefault="00903FEF" w:rsidP="002B1E09">
      <w:pPr>
        <w:pStyle w:val="Informations"/>
      </w:pPr>
      <w:r w:rsidRPr="00920F4E">
        <w:t>Guide</w:t>
      </w:r>
      <w:r w:rsidR="00ED6F46" w:rsidRPr="00920F4E">
        <w:t>(s)</w:t>
      </w:r>
      <w:r w:rsidR="00B64C66" w:rsidRPr="00920F4E">
        <w:t xml:space="preserve"> d’utilisation et/ou guide de l’administrateur</w:t>
      </w:r>
    </w:p>
    <w:p w14:paraId="196D468C" w14:textId="77777777" w:rsidR="00903FEF" w:rsidRPr="00920F4E" w:rsidRDefault="00ED6F46" w:rsidP="002B1E09">
      <w:pPr>
        <w:pStyle w:val="Informations"/>
      </w:pPr>
      <w:r w:rsidRPr="00920F4E">
        <w:t>Etat ou</w:t>
      </w:r>
      <w:r w:rsidR="00903FEF" w:rsidRPr="00920F4E">
        <w:t xml:space="preserve"> « dump » </w:t>
      </w:r>
      <w:r w:rsidRPr="00920F4E">
        <w:t xml:space="preserve">de la configuration </w:t>
      </w:r>
      <w:r w:rsidR="00903FEF" w:rsidRPr="00920F4E">
        <w:t>des équipements</w:t>
      </w:r>
      <w:r w:rsidRPr="00920F4E">
        <w:t xml:space="preserve"> (routeur, switch, robot, etc.).</w:t>
      </w:r>
    </w:p>
    <w:p w14:paraId="10382C26" w14:textId="22A30671" w:rsidR="007F30AE" w:rsidRPr="00920F4E" w:rsidRDefault="00903FEF" w:rsidP="002B1E09">
      <w:pPr>
        <w:pStyle w:val="Informations"/>
      </w:pPr>
      <w:r>
        <w:t>Extraits</w:t>
      </w:r>
      <w:r w:rsidR="00ED6F46">
        <w:t xml:space="preserve"> de catalogue, documentation de fabricant</w:t>
      </w:r>
      <w:r>
        <w:t>, etc.</w:t>
      </w:r>
    </w:p>
    <w:sectPr w:rsidR="007F30AE" w:rsidRPr="00920F4E" w:rsidSect="00D160DD">
      <w:headerReference w:type="default" r:id="rId13"/>
      <w:footerReference w:type="default" r:id="rId14"/>
      <w:footerReference w:type="first" r:id="rId15"/>
      <w:pgSz w:w="11906" w:h="16838" w:code="9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AF1EC" w14:textId="77777777" w:rsidR="001A7C3A" w:rsidRDefault="001A7C3A">
      <w:r>
        <w:separator/>
      </w:r>
    </w:p>
  </w:endnote>
  <w:endnote w:type="continuationSeparator" w:id="0">
    <w:p w14:paraId="41CE9B0B" w14:textId="77777777" w:rsidR="001A7C3A" w:rsidRDefault="001A7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TML L">
    <w:altName w:val="Calibri"/>
    <w:panose1 w:val="020B06030503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434"/>
      <w:gridCol w:w="2609"/>
      <w:gridCol w:w="3027"/>
    </w:tblGrid>
    <w:tr w:rsidR="00AA4393" w:rsidRPr="00000197" w14:paraId="5F46D320" w14:textId="77777777" w:rsidTr="00E52B61">
      <w:trPr>
        <w:trHeight w:hRule="exact" w:val="227"/>
        <w:jc w:val="center"/>
      </w:trPr>
      <w:tc>
        <w:tcPr>
          <w:tcW w:w="3510" w:type="dxa"/>
          <w:vAlign w:val="center"/>
        </w:tcPr>
        <w:p w14:paraId="69644CFD" w14:textId="77777777" w:rsidR="00AA4393" w:rsidRDefault="00AA4393" w:rsidP="00742484">
          <w:pPr>
            <w:pStyle w:val="-Pieddepage"/>
          </w:pPr>
          <w:r w:rsidRPr="00742484">
            <w:t>Auteur</w:t>
          </w:r>
          <w:r w:rsidRPr="00000197">
            <w:rPr>
              <w:rFonts w:cs="Arial"/>
              <w:szCs w:val="16"/>
            </w:rPr>
            <w:t> :</w:t>
          </w:r>
          <w:fldSimple w:instr=" AUTHOR   \* MERGEFORMAT ">
            <w:r w:rsidR="00A71BAA" w:rsidRPr="00A71BAA">
              <w:rPr>
                <w:rFonts w:cs="Arial"/>
                <w:noProof/>
                <w:szCs w:val="16"/>
              </w:rPr>
              <w:t>Ryan dePinaCorreia</w:t>
            </w:r>
          </w:fldSimple>
        </w:p>
        <w:p w14:paraId="47EA74BB" w14:textId="77777777" w:rsidR="00AA4393" w:rsidRPr="00000197" w:rsidRDefault="00AA4393" w:rsidP="002D7D46">
          <w:pPr>
            <w:pStyle w:val="-Pieddepage"/>
            <w:rPr>
              <w:rFonts w:cs="Arial"/>
              <w:szCs w:val="16"/>
            </w:rPr>
          </w:pPr>
        </w:p>
      </w:tc>
      <w:tc>
        <w:tcPr>
          <w:tcW w:w="2680" w:type="dxa"/>
          <w:vAlign w:val="center"/>
        </w:tcPr>
        <w:p w14:paraId="088CF637" w14:textId="77777777" w:rsidR="00AA4393" w:rsidRPr="00000197" w:rsidRDefault="00AA4393" w:rsidP="00955930">
          <w:pPr>
            <w:pStyle w:val="-Pieddepage"/>
            <w:jc w:val="center"/>
            <w:rPr>
              <w:rFonts w:cs="Arial"/>
              <w:szCs w:val="16"/>
            </w:rPr>
          </w:pPr>
        </w:p>
      </w:tc>
      <w:tc>
        <w:tcPr>
          <w:tcW w:w="3096" w:type="dxa"/>
          <w:vAlign w:val="center"/>
        </w:tcPr>
        <w:p w14:paraId="22CE4C03" w14:textId="77777777" w:rsidR="00AA4393" w:rsidRPr="00000197" w:rsidRDefault="00AA4393" w:rsidP="001764CE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>Création</w:t>
          </w:r>
          <w:r w:rsidRPr="00000197">
            <w:rPr>
              <w:rFonts w:cs="Arial"/>
              <w:szCs w:val="16"/>
            </w:rPr>
            <w:t xml:space="preserve"> : </w:t>
          </w:r>
          <w:r w:rsidR="00A65F0B"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CREATEDATE  \@ "dd.MM.yyyy"  \* MERGEFORMAT </w:instrText>
          </w:r>
          <w:r w:rsidR="00A65F0B">
            <w:rPr>
              <w:rFonts w:cs="Arial"/>
              <w:szCs w:val="16"/>
            </w:rPr>
            <w:fldChar w:fldCharType="separate"/>
          </w:r>
          <w:r w:rsidR="00A71BAA">
            <w:rPr>
              <w:rFonts w:cs="Arial"/>
              <w:noProof/>
              <w:szCs w:val="16"/>
            </w:rPr>
            <w:t>29.01.2024</w:t>
          </w:r>
          <w:r w:rsidR="00A65F0B">
            <w:rPr>
              <w:rFonts w:cs="Arial"/>
              <w:szCs w:val="16"/>
            </w:rPr>
            <w:fldChar w:fldCharType="end"/>
          </w:r>
        </w:p>
      </w:tc>
    </w:tr>
    <w:tr w:rsidR="00AA4393" w:rsidRPr="00000197" w14:paraId="4CDB6AA0" w14:textId="77777777" w:rsidTr="00E52B61">
      <w:trPr>
        <w:jc w:val="center"/>
      </w:trPr>
      <w:tc>
        <w:tcPr>
          <w:tcW w:w="3510" w:type="dxa"/>
          <w:vAlign w:val="center"/>
        </w:tcPr>
        <w:p w14:paraId="3B1E49C4" w14:textId="77777777" w:rsidR="00AA4393" w:rsidRPr="00000197" w:rsidRDefault="00AA4393" w:rsidP="002D7D46">
          <w:pPr>
            <w:pStyle w:val="-Pieddepage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 xml:space="preserve">Modifié par : </w:t>
          </w:r>
          <w:r w:rsidR="002B1E09">
            <w:rPr>
              <w:rFonts w:cs="Arial"/>
              <w:szCs w:val="16"/>
            </w:rPr>
            <w:t>X. Carrel</w:t>
          </w:r>
          <w:r w:rsidR="00A65F0B">
            <w:fldChar w:fldCharType="begin"/>
          </w:r>
          <w:r>
            <w:instrText xml:space="preserve"> LASTSAVEDBY   \* MERGEFORMAT </w:instrText>
          </w:r>
          <w:r w:rsidR="00A65F0B">
            <w:fldChar w:fldCharType="separate"/>
          </w:r>
          <w:r w:rsidR="00A71BAA">
            <w:rPr>
              <w:noProof/>
            </w:rPr>
            <w:t>Ryan dePinaCorreia</w:t>
          </w:r>
          <w:r w:rsidR="00A65F0B">
            <w:rPr>
              <w:rFonts w:cs="Arial"/>
              <w:noProof/>
              <w:szCs w:val="16"/>
            </w:rPr>
            <w:fldChar w:fldCharType="end"/>
          </w:r>
        </w:p>
      </w:tc>
      <w:tc>
        <w:tcPr>
          <w:tcW w:w="2680" w:type="dxa"/>
          <w:vAlign w:val="center"/>
        </w:tcPr>
        <w:p w14:paraId="1400C790" w14:textId="77777777" w:rsidR="00AA4393" w:rsidRPr="00000197" w:rsidRDefault="00AA4393" w:rsidP="00955930">
          <w:pPr>
            <w:pStyle w:val="-Pieddepage"/>
            <w:jc w:val="center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Page </w:t>
          </w:r>
          <w:r w:rsidR="00A65F0B"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PAGE </w:instrText>
          </w:r>
          <w:r w:rsidR="00A65F0B" w:rsidRPr="00000197">
            <w:rPr>
              <w:rStyle w:val="Numrodepage"/>
              <w:rFonts w:cs="Arial"/>
              <w:szCs w:val="16"/>
            </w:rPr>
            <w:fldChar w:fldCharType="separate"/>
          </w:r>
          <w:r w:rsidR="00A71BAA">
            <w:rPr>
              <w:rStyle w:val="Numrodepage"/>
              <w:rFonts w:cs="Arial"/>
              <w:noProof/>
              <w:szCs w:val="16"/>
            </w:rPr>
            <w:t>11</w:t>
          </w:r>
          <w:r w:rsidR="00A65F0B" w:rsidRPr="00000197">
            <w:rPr>
              <w:rStyle w:val="Numrodepage"/>
              <w:rFonts w:cs="Arial"/>
              <w:szCs w:val="16"/>
            </w:rPr>
            <w:fldChar w:fldCharType="end"/>
          </w:r>
          <w:r w:rsidRPr="00000197">
            <w:rPr>
              <w:rStyle w:val="Numrodepage"/>
              <w:rFonts w:cs="Arial"/>
              <w:szCs w:val="16"/>
            </w:rPr>
            <w:t xml:space="preserve"> sur </w:t>
          </w:r>
          <w:r w:rsidR="00A65F0B"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NUMPAGES </w:instrText>
          </w:r>
          <w:r w:rsidR="00A65F0B" w:rsidRPr="00000197">
            <w:rPr>
              <w:rStyle w:val="Numrodepage"/>
              <w:rFonts w:cs="Arial"/>
              <w:szCs w:val="16"/>
            </w:rPr>
            <w:fldChar w:fldCharType="separate"/>
          </w:r>
          <w:r w:rsidR="00A71BAA">
            <w:rPr>
              <w:rStyle w:val="Numrodepage"/>
              <w:rFonts w:cs="Arial"/>
              <w:noProof/>
              <w:szCs w:val="16"/>
            </w:rPr>
            <w:t>11</w:t>
          </w:r>
          <w:r w:rsidR="00A65F0B" w:rsidRPr="00000197">
            <w:rPr>
              <w:rStyle w:val="Numrodepage"/>
              <w:rFonts w:cs="Arial"/>
              <w:szCs w:val="16"/>
            </w:rPr>
            <w:fldChar w:fldCharType="end"/>
          </w:r>
        </w:p>
      </w:tc>
      <w:tc>
        <w:tcPr>
          <w:tcW w:w="3096" w:type="dxa"/>
          <w:vAlign w:val="center"/>
        </w:tcPr>
        <w:p w14:paraId="7CF48D3D" w14:textId="77777777" w:rsidR="00AA4393" w:rsidRPr="00000197" w:rsidRDefault="00AA4393" w:rsidP="001764CE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>Impression</w:t>
          </w:r>
          <w:r w:rsidRPr="00000197">
            <w:rPr>
              <w:rFonts w:cs="Arial"/>
              <w:szCs w:val="16"/>
            </w:rPr>
            <w:t xml:space="preserve"> : </w:t>
          </w:r>
          <w:r w:rsidR="00A65F0B"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PRINTDATE  \@ "dd.MM.yyyy HH:mm"  \* MERGEFORMAT </w:instrText>
          </w:r>
          <w:r w:rsidR="00A65F0B">
            <w:rPr>
              <w:rFonts w:cs="Arial"/>
              <w:szCs w:val="16"/>
            </w:rPr>
            <w:fldChar w:fldCharType="separate"/>
          </w:r>
          <w:r w:rsidR="00A71BAA">
            <w:rPr>
              <w:rFonts w:cs="Arial"/>
              <w:noProof/>
              <w:szCs w:val="16"/>
            </w:rPr>
            <w:t>30.01.2024 15:42</w:t>
          </w:r>
          <w:r w:rsidR="00A65F0B">
            <w:rPr>
              <w:rFonts w:cs="Arial"/>
              <w:szCs w:val="16"/>
            </w:rPr>
            <w:fldChar w:fldCharType="end"/>
          </w:r>
        </w:p>
      </w:tc>
    </w:tr>
    <w:tr w:rsidR="00AA4393" w:rsidRPr="00000197" w14:paraId="4ED12A4E" w14:textId="77777777" w:rsidTr="00E52B61">
      <w:trPr>
        <w:jc w:val="center"/>
      </w:trPr>
      <w:tc>
        <w:tcPr>
          <w:tcW w:w="3510" w:type="dxa"/>
          <w:vAlign w:val="center"/>
        </w:tcPr>
        <w:p w14:paraId="18965392" w14:textId="77777777" w:rsidR="00AA4393" w:rsidRPr="00000197" w:rsidRDefault="00AA4393" w:rsidP="001764CE">
          <w:pPr>
            <w:pStyle w:val="-Pieddepage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Version: </w:t>
          </w:r>
          <w:fldSimple w:instr=" REVNUM   \* MERGEFORMAT ">
            <w:r w:rsidR="00A71BAA" w:rsidRPr="00A71BAA">
              <w:rPr>
                <w:rFonts w:cs="Arial"/>
                <w:noProof/>
                <w:szCs w:val="16"/>
              </w:rPr>
              <w:t>19</w:t>
            </w:r>
          </w:fldSimple>
          <w:r>
            <w:rPr>
              <w:rFonts w:cs="Arial"/>
              <w:szCs w:val="16"/>
            </w:rPr>
            <w:t xml:space="preserve"> du </w:t>
          </w:r>
          <w:r w:rsidR="00A65F0B"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SAVEDATE  \@ "dd.MM.yyyy HH:mm"  \* MERGEFORMAT </w:instrText>
          </w:r>
          <w:r w:rsidR="00A65F0B">
            <w:rPr>
              <w:rFonts w:cs="Arial"/>
              <w:szCs w:val="16"/>
            </w:rPr>
            <w:fldChar w:fldCharType="separate"/>
          </w:r>
          <w:r w:rsidR="0074706F">
            <w:rPr>
              <w:rFonts w:cs="Arial"/>
              <w:noProof/>
              <w:szCs w:val="16"/>
            </w:rPr>
            <w:t>04.03.2024 11:59</w:t>
          </w:r>
          <w:r w:rsidR="00A65F0B">
            <w:rPr>
              <w:rFonts w:cs="Arial"/>
              <w:szCs w:val="16"/>
            </w:rPr>
            <w:fldChar w:fldCharType="end"/>
          </w:r>
        </w:p>
      </w:tc>
      <w:tc>
        <w:tcPr>
          <w:tcW w:w="5776" w:type="dxa"/>
          <w:gridSpan w:val="2"/>
          <w:vAlign w:val="center"/>
        </w:tcPr>
        <w:p w14:paraId="5A10BA8A" w14:textId="77777777" w:rsidR="00AA4393" w:rsidRPr="00000197" w:rsidRDefault="00000000" w:rsidP="00955930">
          <w:pPr>
            <w:pStyle w:val="-Pieddepage"/>
            <w:jc w:val="right"/>
            <w:rPr>
              <w:rFonts w:cs="Arial"/>
              <w:szCs w:val="16"/>
            </w:rPr>
          </w:pPr>
          <w:fldSimple w:instr=" FILENAME  \* FirstCap  \* MERGEFORMAT ">
            <w:r w:rsidR="00A71BAA" w:rsidRPr="00A71BAA">
              <w:rPr>
                <w:rFonts w:cs="Arial"/>
                <w:noProof/>
                <w:szCs w:val="16"/>
              </w:rPr>
              <w:t>Rapport</w:t>
            </w:r>
            <w:r w:rsidR="00A71BAA">
              <w:rPr>
                <w:noProof/>
              </w:rPr>
              <w:t xml:space="preserve"> de projet_Ryan-de-Pina</w:t>
            </w:r>
          </w:fldSimple>
        </w:p>
      </w:tc>
    </w:tr>
  </w:tbl>
  <w:p w14:paraId="4950DAF0" w14:textId="77777777" w:rsidR="00AA4393" w:rsidRPr="00000197" w:rsidRDefault="00AA4393" w:rsidP="00000197">
    <w:pPr>
      <w:pStyle w:val="Pieddepage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jc w:val="center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434"/>
      <w:gridCol w:w="2609"/>
      <w:gridCol w:w="3027"/>
    </w:tblGrid>
    <w:tr w:rsidR="00AD2E59" w:rsidRPr="00000197" w14:paraId="20F46725" w14:textId="77777777" w:rsidTr="00D10328">
      <w:trPr>
        <w:trHeight w:hRule="exact" w:val="227"/>
        <w:jc w:val="center"/>
      </w:trPr>
      <w:tc>
        <w:tcPr>
          <w:tcW w:w="3510" w:type="dxa"/>
          <w:vAlign w:val="center"/>
        </w:tcPr>
        <w:p w14:paraId="1FC491AB" w14:textId="77777777" w:rsidR="00AD2E59" w:rsidRDefault="00AD2E59" w:rsidP="00AD2E59">
          <w:pPr>
            <w:pStyle w:val="-Pieddepage"/>
          </w:pPr>
          <w:r w:rsidRPr="00742484">
            <w:t>Auteur</w:t>
          </w:r>
          <w:r w:rsidRPr="00000197">
            <w:rPr>
              <w:rFonts w:cs="Arial"/>
              <w:szCs w:val="16"/>
            </w:rPr>
            <w:t> :</w:t>
          </w:r>
          <w:fldSimple w:instr=" AUTHOR   \* MERGEFORMAT ">
            <w:r w:rsidR="00A71BAA" w:rsidRPr="00A71BAA">
              <w:rPr>
                <w:rFonts w:cs="Arial"/>
                <w:noProof/>
                <w:szCs w:val="16"/>
              </w:rPr>
              <w:t>Ryan dePinaCorreia</w:t>
            </w:r>
          </w:fldSimple>
        </w:p>
        <w:p w14:paraId="5315186C" w14:textId="77777777" w:rsidR="00AD2E59" w:rsidRPr="00000197" w:rsidRDefault="00AD2E59" w:rsidP="00AD2E59">
          <w:pPr>
            <w:pStyle w:val="-Pieddepage"/>
            <w:rPr>
              <w:rFonts w:cs="Arial"/>
              <w:szCs w:val="16"/>
            </w:rPr>
          </w:pPr>
        </w:p>
      </w:tc>
      <w:tc>
        <w:tcPr>
          <w:tcW w:w="2680" w:type="dxa"/>
          <w:vAlign w:val="center"/>
        </w:tcPr>
        <w:p w14:paraId="6B56D620" w14:textId="77777777" w:rsidR="00AD2E59" w:rsidRPr="00000197" w:rsidRDefault="00AD2E59" w:rsidP="00AD2E59">
          <w:pPr>
            <w:pStyle w:val="-Pieddepage"/>
            <w:jc w:val="center"/>
            <w:rPr>
              <w:rFonts w:cs="Arial"/>
              <w:szCs w:val="16"/>
            </w:rPr>
          </w:pPr>
        </w:p>
      </w:tc>
      <w:tc>
        <w:tcPr>
          <w:tcW w:w="3096" w:type="dxa"/>
          <w:vAlign w:val="center"/>
        </w:tcPr>
        <w:p w14:paraId="7D61833B" w14:textId="77777777" w:rsidR="00AD2E59" w:rsidRPr="00000197" w:rsidRDefault="00AD2E59" w:rsidP="00AD2E59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>Création</w:t>
          </w:r>
          <w:r w:rsidRPr="00000197">
            <w:rPr>
              <w:rFonts w:cs="Arial"/>
              <w:szCs w:val="16"/>
            </w:rPr>
            <w:t xml:space="preserve"> : </w:t>
          </w:r>
          <w:r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CREATEDATE  \@ "dd.MM.yyyy"  \* MERGEFORMAT </w:instrText>
          </w:r>
          <w:r>
            <w:rPr>
              <w:rFonts w:cs="Arial"/>
              <w:szCs w:val="16"/>
            </w:rPr>
            <w:fldChar w:fldCharType="separate"/>
          </w:r>
          <w:r w:rsidR="00A71BAA">
            <w:rPr>
              <w:rFonts w:cs="Arial"/>
              <w:noProof/>
              <w:szCs w:val="16"/>
            </w:rPr>
            <w:t>29.01.2024</w:t>
          </w:r>
          <w:r>
            <w:rPr>
              <w:rFonts w:cs="Arial"/>
              <w:szCs w:val="16"/>
            </w:rPr>
            <w:fldChar w:fldCharType="end"/>
          </w:r>
        </w:p>
      </w:tc>
    </w:tr>
    <w:tr w:rsidR="00AD2E59" w:rsidRPr="00000197" w14:paraId="3ABE6613" w14:textId="77777777" w:rsidTr="00D10328">
      <w:trPr>
        <w:jc w:val="center"/>
      </w:trPr>
      <w:tc>
        <w:tcPr>
          <w:tcW w:w="3510" w:type="dxa"/>
          <w:vAlign w:val="center"/>
        </w:tcPr>
        <w:p w14:paraId="5B25C1E5" w14:textId="77777777" w:rsidR="00AD2E59" w:rsidRPr="00000197" w:rsidRDefault="00AD2E59" w:rsidP="00AD2E59">
          <w:pPr>
            <w:pStyle w:val="-Pieddepage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 xml:space="preserve">Modifié par : X. </w:t>
          </w:r>
          <w:proofErr w:type="spellStart"/>
          <w:r>
            <w:rPr>
              <w:rFonts w:cs="Arial"/>
              <w:szCs w:val="16"/>
            </w:rPr>
            <w:t>Carrel</w:t>
          </w:r>
          <w:r>
            <w:fldChar w:fldCharType="begin"/>
          </w:r>
          <w:r>
            <w:instrText xml:space="preserve"> LASTSAVEDBY   \* MERGEFORMAT </w:instrText>
          </w:r>
          <w:r>
            <w:fldChar w:fldCharType="separate"/>
          </w:r>
          <w:r w:rsidR="00A71BAA">
            <w:rPr>
              <w:noProof/>
            </w:rPr>
            <w:t>Ryan</w:t>
          </w:r>
          <w:proofErr w:type="spellEnd"/>
          <w:r w:rsidR="00A71BAA">
            <w:rPr>
              <w:noProof/>
            </w:rPr>
            <w:t xml:space="preserve"> dePinaCorreia</w:t>
          </w:r>
          <w:r>
            <w:rPr>
              <w:rFonts w:cs="Arial"/>
              <w:noProof/>
              <w:szCs w:val="16"/>
            </w:rPr>
            <w:fldChar w:fldCharType="end"/>
          </w:r>
        </w:p>
      </w:tc>
      <w:tc>
        <w:tcPr>
          <w:tcW w:w="2680" w:type="dxa"/>
          <w:vAlign w:val="center"/>
        </w:tcPr>
        <w:p w14:paraId="528C44A8" w14:textId="77777777" w:rsidR="00AD2E59" w:rsidRPr="00000197" w:rsidRDefault="00AD2E59" w:rsidP="00AD2E59">
          <w:pPr>
            <w:pStyle w:val="-Pieddepage"/>
            <w:jc w:val="center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Page </w:t>
          </w:r>
          <w:r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PAGE </w:instrText>
          </w:r>
          <w:r w:rsidRPr="00000197">
            <w:rPr>
              <w:rStyle w:val="Numrodepage"/>
              <w:rFonts w:cs="Arial"/>
              <w:szCs w:val="16"/>
            </w:rPr>
            <w:fldChar w:fldCharType="separate"/>
          </w:r>
          <w:r w:rsidR="00A71BAA">
            <w:rPr>
              <w:rStyle w:val="Numrodepage"/>
              <w:rFonts w:cs="Arial"/>
              <w:noProof/>
              <w:szCs w:val="16"/>
            </w:rPr>
            <w:t>1</w:t>
          </w:r>
          <w:r w:rsidRPr="00000197">
            <w:rPr>
              <w:rStyle w:val="Numrodepage"/>
              <w:rFonts w:cs="Arial"/>
              <w:szCs w:val="16"/>
            </w:rPr>
            <w:fldChar w:fldCharType="end"/>
          </w:r>
          <w:r w:rsidRPr="00000197">
            <w:rPr>
              <w:rStyle w:val="Numrodepage"/>
              <w:rFonts w:cs="Arial"/>
              <w:szCs w:val="16"/>
            </w:rPr>
            <w:t xml:space="preserve"> sur </w:t>
          </w:r>
          <w:r w:rsidRPr="00000197">
            <w:rPr>
              <w:rStyle w:val="Numrodepage"/>
              <w:rFonts w:cs="Arial"/>
              <w:szCs w:val="16"/>
            </w:rPr>
            <w:fldChar w:fldCharType="begin"/>
          </w:r>
          <w:r w:rsidRPr="00000197">
            <w:rPr>
              <w:rStyle w:val="Numrodepage"/>
              <w:rFonts w:cs="Arial"/>
              <w:szCs w:val="16"/>
            </w:rPr>
            <w:instrText xml:space="preserve"> NUMPAGES </w:instrText>
          </w:r>
          <w:r w:rsidRPr="00000197">
            <w:rPr>
              <w:rStyle w:val="Numrodepage"/>
              <w:rFonts w:cs="Arial"/>
              <w:szCs w:val="16"/>
            </w:rPr>
            <w:fldChar w:fldCharType="separate"/>
          </w:r>
          <w:r w:rsidR="00A71BAA">
            <w:rPr>
              <w:rStyle w:val="Numrodepage"/>
              <w:rFonts w:cs="Arial"/>
              <w:noProof/>
              <w:szCs w:val="16"/>
            </w:rPr>
            <w:t>11</w:t>
          </w:r>
          <w:r w:rsidRPr="00000197">
            <w:rPr>
              <w:rStyle w:val="Numrodepage"/>
              <w:rFonts w:cs="Arial"/>
              <w:szCs w:val="16"/>
            </w:rPr>
            <w:fldChar w:fldCharType="end"/>
          </w:r>
        </w:p>
      </w:tc>
      <w:tc>
        <w:tcPr>
          <w:tcW w:w="3096" w:type="dxa"/>
          <w:vAlign w:val="center"/>
        </w:tcPr>
        <w:p w14:paraId="6A32D265" w14:textId="77777777" w:rsidR="00AD2E59" w:rsidRPr="00000197" w:rsidRDefault="00AD2E59" w:rsidP="00AD2E59">
          <w:pPr>
            <w:pStyle w:val="-Pieddepage"/>
            <w:jc w:val="right"/>
            <w:rPr>
              <w:rFonts w:cs="Arial"/>
              <w:szCs w:val="16"/>
            </w:rPr>
          </w:pPr>
          <w:r>
            <w:rPr>
              <w:rFonts w:cs="Arial"/>
              <w:szCs w:val="16"/>
            </w:rPr>
            <w:t>Impression</w:t>
          </w:r>
          <w:r w:rsidRPr="00000197">
            <w:rPr>
              <w:rFonts w:cs="Arial"/>
              <w:szCs w:val="16"/>
            </w:rPr>
            <w:t xml:space="preserve"> : </w:t>
          </w:r>
          <w:r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PRINTDATE  \@ "dd.MM.yyyy HH:mm"  \* MERGEFORMAT </w:instrText>
          </w:r>
          <w:r>
            <w:rPr>
              <w:rFonts w:cs="Arial"/>
              <w:szCs w:val="16"/>
            </w:rPr>
            <w:fldChar w:fldCharType="separate"/>
          </w:r>
          <w:r w:rsidR="00A71BAA">
            <w:rPr>
              <w:rFonts w:cs="Arial"/>
              <w:noProof/>
              <w:szCs w:val="16"/>
            </w:rPr>
            <w:t>30.01.2024 15:42</w:t>
          </w:r>
          <w:r>
            <w:rPr>
              <w:rFonts w:cs="Arial"/>
              <w:szCs w:val="16"/>
            </w:rPr>
            <w:fldChar w:fldCharType="end"/>
          </w:r>
        </w:p>
      </w:tc>
    </w:tr>
    <w:tr w:rsidR="00AD2E59" w:rsidRPr="00000197" w14:paraId="1196C1A0" w14:textId="77777777" w:rsidTr="00D10328">
      <w:trPr>
        <w:jc w:val="center"/>
      </w:trPr>
      <w:tc>
        <w:tcPr>
          <w:tcW w:w="3510" w:type="dxa"/>
          <w:vAlign w:val="center"/>
        </w:tcPr>
        <w:p w14:paraId="355ECAA2" w14:textId="77777777" w:rsidR="00AD2E59" w:rsidRPr="00000197" w:rsidRDefault="00AD2E59" w:rsidP="00AD2E59">
          <w:pPr>
            <w:pStyle w:val="-Pieddepage"/>
            <w:rPr>
              <w:rFonts w:cs="Arial"/>
              <w:szCs w:val="16"/>
            </w:rPr>
          </w:pPr>
          <w:r w:rsidRPr="00000197">
            <w:rPr>
              <w:rFonts w:cs="Arial"/>
              <w:szCs w:val="16"/>
            </w:rPr>
            <w:t xml:space="preserve">Version: </w:t>
          </w:r>
          <w:fldSimple w:instr=" REVNUM   \* MERGEFORMAT ">
            <w:r w:rsidR="00A71BAA" w:rsidRPr="00A71BAA">
              <w:rPr>
                <w:rFonts w:cs="Arial"/>
                <w:noProof/>
                <w:szCs w:val="16"/>
              </w:rPr>
              <w:t>19</w:t>
            </w:r>
          </w:fldSimple>
          <w:r>
            <w:rPr>
              <w:rFonts w:cs="Arial"/>
              <w:szCs w:val="16"/>
            </w:rPr>
            <w:t xml:space="preserve"> du </w:t>
          </w:r>
          <w:r>
            <w:rPr>
              <w:rFonts w:cs="Arial"/>
              <w:szCs w:val="16"/>
            </w:rPr>
            <w:fldChar w:fldCharType="begin"/>
          </w:r>
          <w:r>
            <w:rPr>
              <w:rFonts w:cs="Arial"/>
              <w:szCs w:val="16"/>
            </w:rPr>
            <w:instrText xml:space="preserve"> SAVEDATE  \@ "dd.MM.yyyy HH:mm"  \* MERGEFORMAT </w:instrText>
          </w:r>
          <w:r>
            <w:rPr>
              <w:rFonts w:cs="Arial"/>
              <w:szCs w:val="16"/>
            </w:rPr>
            <w:fldChar w:fldCharType="separate"/>
          </w:r>
          <w:r w:rsidR="0074706F">
            <w:rPr>
              <w:rFonts w:cs="Arial"/>
              <w:noProof/>
              <w:szCs w:val="16"/>
            </w:rPr>
            <w:t>04.03.2024 11:59</w:t>
          </w:r>
          <w:r>
            <w:rPr>
              <w:rFonts w:cs="Arial"/>
              <w:szCs w:val="16"/>
            </w:rPr>
            <w:fldChar w:fldCharType="end"/>
          </w:r>
        </w:p>
      </w:tc>
      <w:tc>
        <w:tcPr>
          <w:tcW w:w="5776" w:type="dxa"/>
          <w:gridSpan w:val="2"/>
          <w:vAlign w:val="center"/>
        </w:tcPr>
        <w:p w14:paraId="109079A1" w14:textId="77777777" w:rsidR="00AD2E59" w:rsidRPr="00000197" w:rsidRDefault="00000000" w:rsidP="00AD2E59">
          <w:pPr>
            <w:pStyle w:val="-Pieddepage"/>
            <w:jc w:val="right"/>
            <w:rPr>
              <w:rFonts w:cs="Arial"/>
              <w:szCs w:val="16"/>
            </w:rPr>
          </w:pPr>
          <w:fldSimple w:instr=" FILENAME  \* FirstCap  \* MERGEFORMAT ">
            <w:r w:rsidR="00A71BAA" w:rsidRPr="00A71BAA">
              <w:rPr>
                <w:rFonts w:cs="Arial"/>
                <w:noProof/>
                <w:szCs w:val="16"/>
              </w:rPr>
              <w:t>Rapport</w:t>
            </w:r>
            <w:r w:rsidR="00A71BAA">
              <w:rPr>
                <w:noProof/>
              </w:rPr>
              <w:t xml:space="preserve"> de projet_Ryan-de-Pina</w:t>
            </w:r>
          </w:fldSimple>
        </w:p>
      </w:tc>
    </w:tr>
  </w:tbl>
  <w:p w14:paraId="5F8ECA13" w14:textId="77777777" w:rsidR="00AD2E59" w:rsidRDefault="00AD2E5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B434E" w14:textId="77777777" w:rsidR="001A7C3A" w:rsidRDefault="001A7C3A">
      <w:r>
        <w:separator/>
      </w:r>
    </w:p>
  </w:footnote>
  <w:footnote w:type="continuationSeparator" w:id="0">
    <w:p w14:paraId="0E44B075" w14:textId="77777777" w:rsidR="001A7C3A" w:rsidRDefault="001A7C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jc w:val="center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2402"/>
      <w:gridCol w:w="4400"/>
      <w:gridCol w:w="2268"/>
    </w:tblGrid>
    <w:tr w:rsidR="00AA4393" w14:paraId="41DFD62A" w14:textId="77777777">
      <w:trPr>
        <w:trHeight w:val="536"/>
        <w:jc w:val="center"/>
      </w:trPr>
      <w:tc>
        <w:tcPr>
          <w:tcW w:w="2445" w:type="dxa"/>
          <w:vAlign w:val="center"/>
        </w:tcPr>
        <w:p w14:paraId="0256B3BA" w14:textId="77777777" w:rsidR="00AA4393" w:rsidRDefault="00AA4393" w:rsidP="00E12AE5">
          <w:pPr>
            <w:pStyle w:val="ETML"/>
          </w:pPr>
          <w:r w:rsidRPr="00B4738A">
            <w:t>ETML</w:t>
          </w:r>
        </w:p>
      </w:tc>
      <w:tc>
        <w:tcPr>
          <w:tcW w:w="4560" w:type="dxa"/>
          <w:vAlign w:val="center"/>
        </w:tcPr>
        <w:p w14:paraId="5339A728" w14:textId="77777777" w:rsidR="00AA4393" w:rsidRPr="00B4738A" w:rsidRDefault="00AA4393" w:rsidP="00B4738A"/>
      </w:tc>
      <w:tc>
        <w:tcPr>
          <w:tcW w:w="2283" w:type="dxa"/>
          <w:vAlign w:val="center"/>
        </w:tcPr>
        <w:p w14:paraId="65CE9966" w14:textId="77777777" w:rsidR="00AA4393" w:rsidRDefault="00AA4393" w:rsidP="001D72BA">
          <w:pPr>
            <w:pStyle w:val="En-tte"/>
            <w:jc w:val="right"/>
          </w:pPr>
          <w:r>
            <w:rPr>
              <w:noProof/>
            </w:rPr>
            <w:drawing>
              <wp:inline distT="0" distB="0" distL="0" distR="0" wp14:anchorId="60174F30" wp14:editId="7945C8EA">
                <wp:extent cx="1046480" cy="315680"/>
                <wp:effectExtent l="0" t="0" r="1270" b="8255"/>
                <wp:docPr id="2" name="Image 2" descr="Logo_ente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o_ente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49117" cy="3164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4327E99E" w14:textId="77777777" w:rsidR="00AA4393" w:rsidRDefault="00AA439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55pt;height:11.55pt" o:bullet="t">
        <v:imagedata r:id="rId1" o:title="BD10263_"/>
      </v:shape>
    </w:pict>
  </w:numPicBullet>
  <w:abstractNum w:abstractNumId="0" w15:restartNumberingAfterBreak="0">
    <w:nsid w:val="02202AAE"/>
    <w:multiLevelType w:val="multilevel"/>
    <w:tmpl w:val="C2ACEA3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2731963"/>
    <w:multiLevelType w:val="hybridMultilevel"/>
    <w:tmpl w:val="5B9865DE"/>
    <w:lvl w:ilvl="0" w:tplc="100C000F">
      <w:start w:val="1"/>
      <w:numFmt w:val="decimal"/>
      <w:lvlText w:val="%1."/>
      <w:lvlJc w:val="left"/>
      <w:pPr>
        <w:ind w:left="2138" w:hanging="360"/>
      </w:pPr>
    </w:lvl>
    <w:lvl w:ilvl="1" w:tplc="100C0019" w:tentative="1">
      <w:start w:val="1"/>
      <w:numFmt w:val="lowerLetter"/>
      <w:lvlText w:val="%2."/>
      <w:lvlJc w:val="left"/>
      <w:pPr>
        <w:ind w:left="2858" w:hanging="360"/>
      </w:pPr>
    </w:lvl>
    <w:lvl w:ilvl="2" w:tplc="100C001B" w:tentative="1">
      <w:start w:val="1"/>
      <w:numFmt w:val="lowerRoman"/>
      <w:lvlText w:val="%3."/>
      <w:lvlJc w:val="right"/>
      <w:pPr>
        <w:ind w:left="3578" w:hanging="180"/>
      </w:pPr>
    </w:lvl>
    <w:lvl w:ilvl="3" w:tplc="100C000F" w:tentative="1">
      <w:start w:val="1"/>
      <w:numFmt w:val="decimal"/>
      <w:lvlText w:val="%4."/>
      <w:lvlJc w:val="left"/>
      <w:pPr>
        <w:ind w:left="4298" w:hanging="360"/>
      </w:pPr>
    </w:lvl>
    <w:lvl w:ilvl="4" w:tplc="100C0019" w:tentative="1">
      <w:start w:val="1"/>
      <w:numFmt w:val="lowerLetter"/>
      <w:lvlText w:val="%5."/>
      <w:lvlJc w:val="left"/>
      <w:pPr>
        <w:ind w:left="5018" w:hanging="360"/>
      </w:pPr>
    </w:lvl>
    <w:lvl w:ilvl="5" w:tplc="100C001B" w:tentative="1">
      <w:start w:val="1"/>
      <w:numFmt w:val="lowerRoman"/>
      <w:lvlText w:val="%6."/>
      <w:lvlJc w:val="right"/>
      <w:pPr>
        <w:ind w:left="5738" w:hanging="180"/>
      </w:pPr>
    </w:lvl>
    <w:lvl w:ilvl="6" w:tplc="100C000F" w:tentative="1">
      <w:start w:val="1"/>
      <w:numFmt w:val="decimal"/>
      <w:lvlText w:val="%7."/>
      <w:lvlJc w:val="left"/>
      <w:pPr>
        <w:ind w:left="6458" w:hanging="360"/>
      </w:pPr>
    </w:lvl>
    <w:lvl w:ilvl="7" w:tplc="100C0019" w:tentative="1">
      <w:start w:val="1"/>
      <w:numFmt w:val="lowerLetter"/>
      <w:lvlText w:val="%8."/>
      <w:lvlJc w:val="left"/>
      <w:pPr>
        <w:ind w:left="7178" w:hanging="360"/>
      </w:pPr>
    </w:lvl>
    <w:lvl w:ilvl="8" w:tplc="100C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" w15:restartNumberingAfterBreak="0">
    <w:nsid w:val="086D5EAB"/>
    <w:multiLevelType w:val="hybridMultilevel"/>
    <w:tmpl w:val="0CF44CFC"/>
    <w:lvl w:ilvl="0" w:tplc="1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13AB381A"/>
    <w:multiLevelType w:val="hybridMultilevel"/>
    <w:tmpl w:val="B43857E8"/>
    <w:lvl w:ilvl="0" w:tplc="324611CA">
      <w:start w:val="1"/>
      <w:numFmt w:val="bullet"/>
      <w:pStyle w:val="Puce"/>
      <w:lvlText w:val=""/>
      <w:lvlPicBulletId w:val="0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8F67FD"/>
    <w:multiLevelType w:val="multilevel"/>
    <w:tmpl w:val="08EA5668"/>
    <w:lvl w:ilvl="0">
      <w:start w:val="1"/>
      <w:numFmt w:val="decimal"/>
      <w:pStyle w:val="Titre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1814"/>
        </w:tabs>
        <w:ind w:left="1814" w:hanging="6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3D9D6392"/>
    <w:multiLevelType w:val="hybridMultilevel"/>
    <w:tmpl w:val="405089EA"/>
    <w:lvl w:ilvl="0" w:tplc="100C0001">
      <w:start w:val="1"/>
      <w:numFmt w:val="bullet"/>
      <w:lvlText w:val=""/>
      <w:lvlJc w:val="left"/>
      <w:pPr>
        <w:ind w:left="2187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90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62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34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6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8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50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22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947" w:hanging="360"/>
      </w:pPr>
      <w:rPr>
        <w:rFonts w:ascii="Wingdings" w:hAnsi="Wingdings" w:hint="default"/>
      </w:rPr>
    </w:lvl>
  </w:abstractNum>
  <w:abstractNum w:abstractNumId="7" w15:restartNumberingAfterBreak="0">
    <w:nsid w:val="4AC47D34"/>
    <w:multiLevelType w:val="hybridMultilevel"/>
    <w:tmpl w:val="2F984ECE"/>
    <w:lvl w:ilvl="0" w:tplc="1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8" w15:restartNumberingAfterBreak="0">
    <w:nsid w:val="4EE20BF1"/>
    <w:multiLevelType w:val="hybridMultilevel"/>
    <w:tmpl w:val="9CF62A70"/>
    <w:lvl w:ilvl="0" w:tplc="1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63A03355"/>
    <w:multiLevelType w:val="hybridMultilevel"/>
    <w:tmpl w:val="05E46ABA"/>
    <w:lvl w:ilvl="0" w:tplc="1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 w16cid:durableId="779178884">
    <w:abstractNumId w:val="0"/>
  </w:num>
  <w:num w:numId="2" w16cid:durableId="224881179">
    <w:abstractNumId w:val="4"/>
  </w:num>
  <w:num w:numId="3" w16cid:durableId="1055082947">
    <w:abstractNumId w:val="3"/>
  </w:num>
  <w:num w:numId="4" w16cid:durableId="588076633">
    <w:abstractNumId w:val="5"/>
  </w:num>
  <w:num w:numId="5" w16cid:durableId="1278758497">
    <w:abstractNumId w:val="7"/>
  </w:num>
  <w:num w:numId="6" w16cid:durableId="493498713">
    <w:abstractNumId w:val="2"/>
  </w:num>
  <w:num w:numId="7" w16cid:durableId="1023284770">
    <w:abstractNumId w:val="6"/>
  </w:num>
  <w:num w:numId="8" w16cid:durableId="878517238">
    <w:abstractNumId w:val="9"/>
  </w:num>
  <w:num w:numId="9" w16cid:durableId="1419211723">
    <w:abstractNumId w:val="1"/>
  </w:num>
  <w:num w:numId="10" w16cid:durableId="779102188">
    <w:abstractNumId w:val="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stylePaneFormatFilter w:val="1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0" w:visibleStyles="0" w:alternateStyleNames="0"/>
  <w:stylePaneSortMethod w:val="0000"/>
  <w:defaultTabStop w:val="708"/>
  <w:hyphenationZone w:val="425"/>
  <w:drawingGridHorizontalSpacing w:val="57"/>
  <w:drawingGridVerticalSpacing w:val="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2B9"/>
    <w:rsid w:val="00000197"/>
    <w:rsid w:val="00010B9A"/>
    <w:rsid w:val="0001209F"/>
    <w:rsid w:val="00021D00"/>
    <w:rsid w:val="000316F0"/>
    <w:rsid w:val="00044099"/>
    <w:rsid w:val="00045A82"/>
    <w:rsid w:val="00054BFF"/>
    <w:rsid w:val="00055DB3"/>
    <w:rsid w:val="00063F97"/>
    <w:rsid w:val="00065971"/>
    <w:rsid w:val="00067419"/>
    <w:rsid w:val="00086114"/>
    <w:rsid w:val="000A1B63"/>
    <w:rsid w:val="000A7B4A"/>
    <w:rsid w:val="000B6BE0"/>
    <w:rsid w:val="000E7483"/>
    <w:rsid w:val="000F22B9"/>
    <w:rsid w:val="000F381C"/>
    <w:rsid w:val="0010591C"/>
    <w:rsid w:val="00111811"/>
    <w:rsid w:val="00114120"/>
    <w:rsid w:val="00116F07"/>
    <w:rsid w:val="0015167D"/>
    <w:rsid w:val="00152A26"/>
    <w:rsid w:val="001764CE"/>
    <w:rsid w:val="00183417"/>
    <w:rsid w:val="001A7C3A"/>
    <w:rsid w:val="001C2613"/>
    <w:rsid w:val="001C454D"/>
    <w:rsid w:val="001D4577"/>
    <w:rsid w:val="001D72BA"/>
    <w:rsid w:val="001F2420"/>
    <w:rsid w:val="001F6EEB"/>
    <w:rsid w:val="00257BD9"/>
    <w:rsid w:val="002770F3"/>
    <w:rsid w:val="002951BD"/>
    <w:rsid w:val="00297E2A"/>
    <w:rsid w:val="002A2E2C"/>
    <w:rsid w:val="002B1E09"/>
    <w:rsid w:val="002B6893"/>
    <w:rsid w:val="002C6634"/>
    <w:rsid w:val="002D7D46"/>
    <w:rsid w:val="002F038B"/>
    <w:rsid w:val="002F2165"/>
    <w:rsid w:val="00310160"/>
    <w:rsid w:val="0031563E"/>
    <w:rsid w:val="0034172E"/>
    <w:rsid w:val="003434F3"/>
    <w:rsid w:val="00361537"/>
    <w:rsid w:val="0037071E"/>
    <w:rsid w:val="00394B2C"/>
    <w:rsid w:val="003E018B"/>
    <w:rsid w:val="003E32B9"/>
    <w:rsid w:val="003F1870"/>
    <w:rsid w:val="00407333"/>
    <w:rsid w:val="0040782E"/>
    <w:rsid w:val="004202D8"/>
    <w:rsid w:val="004206A2"/>
    <w:rsid w:val="0043666E"/>
    <w:rsid w:val="00436B90"/>
    <w:rsid w:val="00446E95"/>
    <w:rsid w:val="00454074"/>
    <w:rsid w:val="004C6BBA"/>
    <w:rsid w:val="004D08EE"/>
    <w:rsid w:val="004D5266"/>
    <w:rsid w:val="00505421"/>
    <w:rsid w:val="00521920"/>
    <w:rsid w:val="0052224B"/>
    <w:rsid w:val="005328B0"/>
    <w:rsid w:val="0054054F"/>
    <w:rsid w:val="00542CE3"/>
    <w:rsid w:val="00545179"/>
    <w:rsid w:val="00552D07"/>
    <w:rsid w:val="0055647F"/>
    <w:rsid w:val="00571E4B"/>
    <w:rsid w:val="00574085"/>
    <w:rsid w:val="00576CCE"/>
    <w:rsid w:val="005926D0"/>
    <w:rsid w:val="005A3FBF"/>
    <w:rsid w:val="005B27EF"/>
    <w:rsid w:val="005C1848"/>
    <w:rsid w:val="005D661E"/>
    <w:rsid w:val="005E6192"/>
    <w:rsid w:val="005E6B56"/>
    <w:rsid w:val="00615583"/>
    <w:rsid w:val="00645760"/>
    <w:rsid w:val="00656974"/>
    <w:rsid w:val="006902A9"/>
    <w:rsid w:val="006966D0"/>
    <w:rsid w:val="006E132F"/>
    <w:rsid w:val="006E2CE8"/>
    <w:rsid w:val="006E4DA8"/>
    <w:rsid w:val="007010E6"/>
    <w:rsid w:val="007118D3"/>
    <w:rsid w:val="007211A1"/>
    <w:rsid w:val="00742484"/>
    <w:rsid w:val="00744762"/>
    <w:rsid w:val="0074498A"/>
    <w:rsid w:val="0074706F"/>
    <w:rsid w:val="007476C9"/>
    <w:rsid w:val="00753A51"/>
    <w:rsid w:val="0076036D"/>
    <w:rsid w:val="007700A7"/>
    <w:rsid w:val="007724F1"/>
    <w:rsid w:val="00772BC0"/>
    <w:rsid w:val="007748A7"/>
    <w:rsid w:val="007D0A71"/>
    <w:rsid w:val="007D2CDF"/>
    <w:rsid w:val="007D546C"/>
    <w:rsid w:val="007E5F3D"/>
    <w:rsid w:val="007F30AE"/>
    <w:rsid w:val="00807F84"/>
    <w:rsid w:val="0081740D"/>
    <w:rsid w:val="00845304"/>
    <w:rsid w:val="008468C8"/>
    <w:rsid w:val="00851A5E"/>
    <w:rsid w:val="00853E81"/>
    <w:rsid w:val="00891718"/>
    <w:rsid w:val="008A464B"/>
    <w:rsid w:val="008C40C0"/>
    <w:rsid w:val="008D55CF"/>
    <w:rsid w:val="008E05FB"/>
    <w:rsid w:val="008E13F2"/>
    <w:rsid w:val="008E1D98"/>
    <w:rsid w:val="008E53F9"/>
    <w:rsid w:val="008F7403"/>
    <w:rsid w:val="00902523"/>
    <w:rsid w:val="0090391B"/>
    <w:rsid w:val="00903FEF"/>
    <w:rsid w:val="009142E2"/>
    <w:rsid w:val="00915B27"/>
    <w:rsid w:val="00920F4E"/>
    <w:rsid w:val="009211D9"/>
    <w:rsid w:val="009250B0"/>
    <w:rsid w:val="009265A8"/>
    <w:rsid w:val="00932149"/>
    <w:rsid w:val="00934E66"/>
    <w:rsid w:val="00936E35"/>
    <w:rsid w:val="009440AB"/>
    <w:rsid w:val="00955930"/>
    <w:rsid w:val="00961794"/>
    <w:rsid w:val="0099022A"/>
    <w:rsid w:val="009B009E"/>
    <w:rsid w:val="009B190E"/>
    <w:rsid w:val="009B6FDC"/>
    <w:rsid w:val="009D1A69"/>
    <w:rsid w:val="009D480B"/>
    <w:rsid w:val="009E39B9"/>
    <w:rsid w:val="009F75DD"/>
    <w:rsid w:val="00A3107E"/>
    <w:rsid w:val="00A400FD"/>
    <w:rsid w:val="00A65F0B"/>
    <w:rsid w:val="00A706B7"/>
    <w:rsid w:val="00A71BAA"/>
    <w:rsid w:val="00A73530"/>
    <w:rsid w:val="00AA4393"/>
    <w:rsid w:val="00AB1CA6"/>
    <w:rsid w:val="00AD2E59"/>
    <w:rsid w:val="00AD3EE8"/>
    <w:rsid w:val="00AE282D"/>
    <w:rsid w:val="00AF58E1"/>
    <w:rsid w:val="00AF6043"/>
    <w:rsid w:val="00B13CB9"/>
    <w:rsid w:val="00B147A7"/>
    <w:rsid w:val="00B20D38"/>
    <w:rsid w:val="00B241D2"/>
    <w:rsid w:val="00B33505"/>
    <w:rsid w:val="00B40A8E"/>
    <w:rsid w:val="00B412B9"/>
    <w:rsid w:val="00B4390B"/>
    <w:rsid w:val="00B44A78"/>
    <w:rsid w:val="00B4738A"/>
    <w:rsid w:val="00B612B2"/>
    <w:rsid w:val="00B64C66"/>
    <w:rsid w:val="00B95EC5"/>
    <w:rsid w:val="00B96AA1"/>
    <w:rsid w:val="00BA56D2"/>
    <w:rsid w:val="00BA7DF1"/>
    <w:rsid w:val="00BB20CD"/>
    <w:rsid w:val="00BD773C"/>
    <w:rsid w:val="00BE185C"/>
    <w:rsid w:val="00BF7A15"/>
    <w:rsid w:val="00C20939"/>
    <w:rsid w:val="00C329D7"/>
    <w:rsid w:val="00C33C51"/>
    <w:rsid w:val="00C90208"/>
    <w:rsid w:val="00C90570"/>
    <w:rsid w:val="00CB712D"/>
    <w:rsid w:val="00CD1A2D"/>
    <w:rsid w:val="00CF6DD2"/>
    <w:rsid w:val="00D14587"/>
    <w:rsid w:val="00D15AE6"/>
    <w:rsid w:val="00D160DD"/>
    <w:rsid w:val="00D174BC"/>
    <w:rsid w:val="00D275C6"/>
    <w:rsid w:val="00D405C9"/>
    <w:rsid w:val="00D64B85"/>
    <w:rsid w:val="00D64F19"/>
    <w:rsid w:val="00D82BEB"/>
    <w:rsid w:val="00D946BA"/>
    <w:rsid w:val="00DB1DCD"/>
    <w:rsid w:val="00E015B8"/>
    <w:rsid w:val="00E1012A"/>
    <w:rsid w:val="00E12AE5"/>
    <w:rsid w:val="00E416AC"/>
    <w:rsid w:val="00E41BC2"/>
    <w:rsid w:val="00E41E7C"/>
    <w:rsid w:val="00E52B61"/>
    <w:rsid w:val="00E61B66"/>
    <w:rsid w:val="00E658ED"/>
    <w:rsid w:val="00E81328"/>
    <w:rsid w:val="00E84A5C"/>
    <w:rsid w:val="00EC677D"/>
    <w:rsid w:val="00ED6F41"/>
    <w:rsid w:val="00ED6F46"/>
    <w:rsid w:val="00EE16F0"/>
    <w:rsid w:val="00EE431D"/>
    <w:rsid w:val="00EE4EC4"/>
    <w:rsid w:val="00EE55F0"/>
    <w:rsid w:val="00F1003D"/>
    <w:rsid w:val="00F11781"/>
    <w:rsid w:val="00F16ADE"/>
    <w:rsid w:val="00F512A6"/>
    <w:rsid w:val="00F664DF"/>
    <w:rsid w:val="00F93513"/>
    <w:rsid w:val="00FB1CD6"/>
    <w:rsid w:val="00FC03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10191A19"/>
  <w15:docId w15:val="{42CCA58F-22EE-4813-A5BE-67B661029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lang w:val="fr-CH" w:eastAsia="fr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B712D"/>
  </w:style>
  <w:style w:type="paragraph" w:styleId="Titre1">
    <w:name w:val="heading 1"/>
    <w:basedOn w:val="Normal"/>
    <w:next w:val="Corpsdetexte"/>
    <w:autoRedefine/>
    <w:qFormat/>
    <w:rsid w:val="00AA4393"/>
    <w:pPr>
      <w:keepNext/>
      <w:keepLines/>
      <w:numPr>
        <w:numId w:val="4"/>
      </w:numPr>
      <w:spacing w:before="180" w:after="60"/>
      <w:outlineLvl w:val="0"/>
    </w:pPr>
    <w:rPr>
      <w:rFonts w:asciiTheme="majorHAnsi" w:hAnsiTheme="majorHAnsi" w:cs="Arial"/>
      <w:b/>
      <w:bCs/>
      <w:caps/>
      <w:kern w:val="32"/>
      <w:sz w:val="32"/>
      <w:szCs w:val="32"/>
    </w:rPr>
  </w:style>
  <w:style w:type="paragraph" w:styleId="Titre2">
    <w:name w:val="heading 2"/>
    <w:basedOn w:val="Normal"/>
    <w:next w:val="Retraitcorpsdetexte"/>
    <w:autoRedefine/>
    <w:qFormat/>
    <w:rsid w:val="00AA4393"/>
    <w:pPr>
      <w:keepNext/>
      <w:numPr>
        <w:ilvl w:val="1"/>
        <w:numId w:val="4"/>
      </w:numPr>
      <w:spacing w:before="120" w:after="60"/>
      <w:outlineLvl w:val="1"/>
    </w:pPr>
    <w:rPr>
      <w:rFonts w:asciiTheme="majorHAnsi" w:hAnsiTheme="majorHAnsi" w:cs="Arial"/>
      <w:b/>
      <w:bCs/>
      <w:iCs/>
      <w:sz w:val="28"/>
      <w:szCs w:val="28"/>
    </w:rPr>
  </w:style>
  <w:style w:type="paragraph" w:styleId="Titre3">
    <w:name w:val="heading 3"/>
    <w:basedOn w:val="Normal"/>
    <w:next w:val="Retraitcorpsdetexte3"/>
    <w:qFormat/>
    <w:rsid w:val="00AA4393"/>
    <w:pPr>
      <w:keepNext/>
      <w:numPr>
        <w:ilvl w:val="2"/>
        <w:numId w:val="4"/>
      </w:numPr>
      <w:spacing w:before="120" w:after="120"/>
      <w:outlineLvl w:val="2"/>
    </w:pPr>
    <w:rPr>
      <w:rFonts w:asciiTheme="majorHAnsi" w:hAnsiTheme="majorHAnsi" w:cs="Arial"/>
      <w:bCs/>
      <w:i/>
      <w:sz w:val="24"/>
      <w:szCs w:val="26"/>
    </w:rPr>
  </w:style>
  <w:style w:type="paragraph" w:styleId="Titre4">
    <w:name w:val="heading 4"/>
    <w:basedOn w:val="Normal"/>
    <w:next w:val="Normal"/>
    <w:qFormat/>
    <w:rsid w:val="00AA4393"/>
    <w:pPr>
      <w:keepNext/>
      <w:spacing w:before="240" w:after="60"/>
      <w:outlineLvl w:val="3"/>
    </w:pPr>
    <w:rPr>
      <w:rFonts w:asciiTheme="majorHAnsi" w:hAnsiTheme="majorHAnsi"/>
      <w:b/>
      <w:bCs/>
      <w:sz w:val="28"/>
      <w:szCs w:val="28"/>
    </w:rPr>
  </w:style>
  <w:style w:type="paragraph" w:styleId="Titre5">
    <w:name w:val="heading 5"/>
    <w:basedOn w:val="Normal"/>
    <w:next w:val="Normal"/>
    <w:qFormat/>
    <w:rsid w:val="00AA4393"/>
    <w:pPr>
      <w:numPr>
        <w:ilvl w:val="4"/>
        <w:numId w:val="1"/>
      </w:numPr>
      <w:spacing w:before="240" w:after="60"/>
      <w:outlineLvl w:val="4"/>
    </w:pPr>
    <w:rPr>
      <w:rFonts w:asciiTheme="majorHAnsi" w:hAnsiTheme="majorHAns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qFormat/>
    <w:rsid w:val="00AA4393"/>
    <w:pPr>
      <w:numPr>
        <w:ilvl w:val="5"/>
        <w:numId w:val="1"/>
      </w:numPr>
      <w:spacing w:before="240" w:after="60"/>
      <w:outlineLvl w:val="5"/>
    </w:pPr>
    <w:rPr>
      <w:rFonts w:asciiTheme="majorHAnsi" w:hAnsiTheme="majorHAnsi"/>
      <w:b/>
      <w:bCs/>
      <w:sz w:val="22"/>
      <w:szCs w:val="22"/>
    </w:rPr>
  </w:style>
  <w:style w:type="paragraph" w:styleId="Titre7">
    <w:name w:val="heading 7"/>
    <w:basedOn w:val="Normal"/>
    <w:next w:val="Normal"/>
    <w:qFormat/>
    <w:rsid w:val="00AA4393"/>
    <w:pPr>
      <w:numPr>
        <w:ilvl w:val="6"/>
        <w:numId w:val="1"/>
      </w:numPr>
      <w:spacing w:before="240" w:after="60"/>
      <w:outlineLvl w:val="6"/>
    </w:pPr>
    <w:rPr>
      <w:rFonts w:asciiTheme="majorHAnsi" w:hAnsiTheme="majorHAnsi"/>
    </w:rPr>
  </w:style>
  <w:style w:type="paragraph" w:styleId="Titre8">
    <w:name w:val="heading 8"/>
    <w:basedOn w:val="Normal"/>
    <w:next w:val="Normal"/>
    <w:qFormat/>
    <w:rsid w:val="00AA4393"/>
    <w:pPr>
      <w:numPr>
        <w:ilvl w:val="7"/>
        <w:numId w:val="1"/>
      </w:numPr>
      <w:spacing w:before="240" w:after="60"/>
      <w:outlineLvl w:val="7"/>
    </w:pPr>
    <w:rPr>
      <w:rFonts w:asciiTheme="majorHAnsi" w:hAnsiTheme="majorHAnsi"/>
      <w:i/>
      <w:iCs/>
    </w:rPr>
  </w:style>
  <w:style w:type="paragraph" w:styleId="Titre9">
    <w:name w:val="heading 9"/>
    <w:basedOn w:val="Normal"/>
    <w:next w:val="Normal"/>
    <w:qFormat/>
    <w:rsid w:val="00AA4393"/>
    <w:pPr>
      <w:numPr>
        <w:ilvl w:val="8"/>
        <w:numId w:val="1"/>
      </w:numPr>
      <w:spacing w:before="240" w:after="60"/>
      <w:outlineLvl w:val="8"/>
    </w:pPr>
    <w:rPr>
      <w:rFonts w:asciiTheme="majorHAnsi" w:hAnsiTheme="majorHAnsi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semiHidden/>
    <w:rsid w:val="00AE282D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semiHidden/>
    <w:rsid w:val="00AE282D"/>
    <w:pPr>
      <w:tabs>
        <w:tab w:val="center" w:pos="4536"/>
        <w:tab w:val="right" w:pos="9072"/>
      </w:tabs>
    </w:pPr>
  </w:style>
  <w:style w:type="table" w:styleId="Grilledutableau">
    <w:name w:val="Table Grid"/>
    <w:basedOn w:val="TableauNormal"/>
    <w:semiHidden/>
    <w:rsid w:val="00AE28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semiHidden/>
    <w:rsid w:val="005E6192"/>
  </w:style>
  <w:style w:type="paragraph" w:customStyle="1" w:styleId="Titrecentr">
    <w:name w:val="Titre centré"/>
    <w:basedOn w:val="Normal"/>
    <w:rsid w:val="00AA4393"/>
    <w:pPr>
      <w:spacing w:before="240" w:after="360"/>
      <w:jc w:val="center"/>
    </w:pPr>
    <w:rPr>
      <w:rFonts w:asciiTheme="majorHAnsi" w:hAnsiTheme="majorHAnsi"/>
      <w:b/>
      <w:sz w:val="64"/>
    </w:rPr>
  </w:style>
  <w:style w:type="paragraph" w:customStyle="1" w:styleId="Puce">
    <w:name w:val="Puce"/>
    <w:basedOn w:val="Normal"/>
    <w:rsid w:val="009B6FDC"/>
    <w:pPr>
      <w:numPr>
        <w:numId w:val="2"/>
      </w:numPr>
      <w:spacing w:line="360" w:lineRule="auto"/>
    </w:pPr>
  </w:style>
  <w:style w:type="paragraph" w:styleId="Corpsdetexte">
    <w:name w:val="Body Text"/>
    <w:basedOn w:val="Normal"/>
    <w:link w:val="CorpsdetexteCar"/>
    <w:rsid w:val="008E53F9"/>
    <w:pPr>
      <w:tabs>
        <w:tab w:val="left" w:pos="4395"/>
      </w:tabs>
      <w:spacing w:after="120"/>
      <w:ind w:left="567"/>
      <w:jc w:val="both"/>
    </w:pPr>
  </w:style>
  <w:style w:type="paragraph" w:customStyle="1" w:styleId="Retraitnormal1">
    <w:name w:val="Retrait normal1"/>
    <w:basedOn w:val="Normal"/>
    <w:rsid w:val="00310160"/>
    <w:pPr>
      <w:numPr>
        <w:numId w:val="3"/>
      </w:numPr>
    </w:pPr>
  </w:style>
  <w:style w:type="paragraph" w:customStyle="1" w:styleId="Gras">
    <w:name w:val="Gras"/>
    <w:basedOn w:val="Normal"/>
    <w:rsid w:val="009B6FDC"/>
    <w:pPr>
      <w:spacing w:line="360" w:lineRule="auto"/>
    </w:pPr>
    <w:rPr>
      <w:b/>
    </w:rPr>
  </w:style>
  <w:style w:type="paragraph" w:customStyle="1" w:styleId="Italique">
    <w:name w:val="Italique"/>
    <w:basedOn w:val="Normal"/>
    <w:rsid w:val="009B6FDC"/>
    <w:pPr>
      <w:spacing w:line="360" w:lineRule="auto"/>
    </w:pPr>
    <w:rPr>
      <w:i/>
    </w:rPr>
  </w:style>
  <w:style w:type="paragraph" w:customStyle="1" w:styleId="Soulign">
    <w:name w:val="Souligné"/>
    <w:basedOn w:val="Normal"/>
    <w:rsid w:val="009B6FDC"/>
    <w:pPr>
      <w:spacing w:line="360" w:lineRule="auto"/>
    </w:pPr>
    <w:rPr>
      <w:u w:val="single"/>
    </w:rPr>
  </w:style>
  <w:style w:type="paragraph" w:customStyle="1" w:styleId="ETML">
    <w:name w:val="ETML"/>
    <w:basedOn w:val="Normal"/>
    <w:rsid w:val="00C90570"/>
    <w:rPr>
      <w:rFonts w:ascii="ETML L" w:hAnsi="ETML L"/>
      <w:sz w:val="28"/>
    </w:rPr>
  </w:style>
  <w:style w:type="paragraph" w:customStyle="1" w:styleId="-Pieddepage">
    <w:name w:val="-Pied de page"/>
    <w:basedOn w:val="Normal"/>
    <w:semiHidden/>
    <w:rsid w:val="00742484"/>
    <w:rPr>
      <w:sz w:val="16"/>
    </w:rPr>
  </w:style>
  <w:style w:type="paragraph" w:customStyle="1" w:styleId="TM1">
    <w:name w:val="TM1"/>
    <w:basedOn w:val="Normal"/>
    <w:link w:val="TM1Car"/>
    <w:semiHidden/>
    <w:rsid w:val="007F30AE"/>
    <w:rPr>
      <w:b/>
      <w:bCs/>
      <w:sz w:val="28"/>
    </w:rPr>
  </w:style>
  <w:style w:type="paragraph" w:styleId="TM10">
    <w:name w:val="toc 1"/>
    <w:basedOn w:val="Normal"/>
    <w:next w:val="Normal"/>
    <w:autoRedefine/>
    <w:uiPriority w:val="39"/>
    <w:rsid w:val="00656974"/>
    <w:pPr>
      <w:spacing w:before="120" w:after="120"/>
    </w:pPr>
    <w:rPr>
      <w:b/>
      <w:bCs/>
      <w:caps/>
    </w:rPr>
  </w:style>
  <w:style w:type="paragraph" w:styleId="TM2">
    <w:name w:val="toc 2"/>
    <w:basedOn w:val="Normal"/>
    <w:next w:val="Normal"/>
    <w:autoRedefine/>
    <w:uiPriority w:val="39"/>
    <w:rsid w:val="007F30AE"/>
    <w:pPr>
      <w:ind w:left="200"/>
    </w:pPr>
    <w:rPr>
      <w:smallCaps/>
    </w:rPr>
  </w:style>
  <w:style w:type="paragraph" w:styleId="TM3">
    <w:name w:val="toc 3"/>
    <w:basedOn w:val="Normal"/>
    <w:next w:val="Normal"/>
    <w:autoRedefine/>
    <w:uiPriority w:val="39"/>
    <w:rsid w:val="007F30AE"/>
    <w:pPr>
      <w:ind w:left="400"/>
    </w:pPr>
    <w:rPr>
      <w:i/>
      <w:iCs/>
    </w:rPr>
  </w:style>
  <w:style w:type="paragraph" w:styleId="TM4">
    <w:name w:val="toc 4"/>
    <w:basedOn w:val="Normal"/>
    <w:next w:val="Normal"/>
    <w:autoRedefine/>
    <w:semiHidden/>
    <w:rsid w:val="007F30AE"/>
    <w:pPr>
      <w:ind w:left="600"/>
    </w:pPr>
    <w:rPr>
      <w:sz w:val="18"/>
      <w:szCs w:val="18"/>
    </w:rPr>
  </w:style>
  <w:style w:type="character" w:customStyle="1" w:styleId="TM1Car">
    <w:name w:val="TM1 Car"/>
    <w:basedOn w:val="Policepardfaut"/>
    <w:link w:val="TM1"/>
    <w:rsid w:val="007F30AE"/>
    <w:rPr>
      <w:rFonts w:ascii="Arial" w:hAnsi="Arial"/>
      <w:b/>
      <w:bCs/>
      <w:sz w:val="28"/>
      <w:szCs w:val="24"/>
      <w:lang w:val="fr-FR" w:eastAsia="fr-FR" w:bidi="ar-SA"/>
    </w:rPr>
  </w:style>
  <w:style w:type="character" w:styleId="Lienhypertexte">
    <w:name w:val="Hyperlink"/>
    <w:basedOn w:val="Policepardfaut"/>
    <w:uiPriority w:val="99"/>
    <w:rsid w:val="00932149"/>
    <w:rPr>
      <w:color w:val="0000FF"/>
      <w:u w:val="single"/>
    </w:rPr>
  </w:style>
  <w:style w:type="paragraph" w:styleId="Textedebulles">
    <w:name w:val="Balloon Text"/>
    <w:basedOn w:val="Normal"/>
    <w:link w:val="TextedebullesCar"/>
    <w:rsid w:val="00B64C6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64C66"/>
    <w:rPr>
      <w:rFonts w:ascii="Tahoma" w:hAnsi="Tahoma" w:cs="Tahoma"/>
      <w:sz w:val="16"/>
      <w:szCs w:val="16"/>
      <w:lang w:val="fr-FR" w:eastAsia="fr-FR"/>
    </w:rPr>
  </w:style>
  <w:style w:type="paragraph" w:customStyle="1" w:styleId="paragraphe1">
    <w:name w:val="paragraphe1"/>
    <w:basedOn w:val="Normal"/>
    <w:rsid w:val="00753A51"/>
    <w:pPr>
      <w:ind w:left="454"/>
      <w:jc w:val="both"/>
    </w:pPr>
    <w:rPr>
      <w:iCs/>
    </w:rPr>
  </w:style>
  <w:style w:type="paragraph" w:customStyle="1" w:styleId="paragraphe2">
    <w:name w:val="paragraphe2"/>
    <w:basedOn w:val="Normal"/>
    <w:link w:val="paragraphe2Car"/>
    <w:rsid w:val="00753A51"/>
    <w:pPr>
      <w:ind w:left="851"/>
      <w:jc w:val="both"/>
    </w:pPr>
  </w:style>
  <w:style w:type="character" w:customStyle="1" w:styleId="paragraphe2Car">
    <w:name w:val="paragraphe2 Car"/>
    <w:basedOn w:val="Policepardfaut"/>
    <w:link w:val="paragraphe2"/>
    <w:rsid w:val="00753A51"/>
    <w:rPr>
      <w:rFonts w:asciiTheme="minorHAnsi" w:hAnsiTheme="minorHAnsi"/>
    </w:rPr>
  </w:style>
  <w:style w:type="character" w:styleId="lev">
    <w:name w:val="Strong"/>
    <w:basedOn w:val="Policepardfaut"/>
    <w:qFormat/>
    <w:rsid w:val="0037071E"/>
    <w:rPr>
      <w:b/>
      <w:bCs/>
    </w:rPr>
  </w:style>
  <w:style w:type="paragraph" w:styleId="Retraitcorpsdetexte">
    <w:name w:val="Body Text Indent"/>
    <w:basedOn w:val="Corpsdetexte"/>
    <w:link w:val="RetraitcorpsdetexteCar"/>
    <w:rsid w:val="00AA4393"/>
    <w:pPr>
      <w:ind w:left="1134"/>
      <w:contextualSpacing/>
    </w:pPr>
  </w:style>
  <w:style w:type="character" w:customStyle="1" w:styleId="RetraitcorpsdetexteCar">
    <w:name w:val="Retrait corps de texte Car"/>
    <w:basedOn w:val="Policepardfaut"/>
    <w:link w:val="Retraitcorpsdetexte"/>
    <w:rsid w:val="00AA4393"/>
  </w:style>
  <w:style w:type="paragraph" w:styleId="Retraitcorpsdetexte3">
    <w:name w:val="Body Text Indent 3"/>
    <w:basedOn w:val="Corpsdetexte"/>
    <w:link w:val="Retraitcorpsdetexte3Car"/>
    <w:rsid w:val="00AA4393"/>
    <w:pPr>
      <w:ind w:left="1814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rsid w:val="00AA4393"/>
    <w:rPr>
      <w:szCs w:val="16"/>
    </w:rPr>
  </w:style>
  <w:style w:type="paragraph" w:styleId="Titre">
    <w:name w:val="Title"/>
    <w:basedOn w:val="Normal"/>
    <w:next w:val="Normal"/>
    <w:link w:val="TitreCar"/>
    <w:qFormat/>
    <w:rsid w:val="000E7483"/>
    <w:pPr>
      <w:pBdr>
        <w:bottom w:val="single" w:sz="8" w:space="4" w:color="4F81BD" w:themeColor="accent1"/>
      </w:pBdr>
      <w:spacing w:after="300"/>
      <w:contextualSpacing/>
      <w:jc w:val="center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rsid w:val="000E748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Informations">
    <w:name w:val="Informations"/>
    <w:basedOn w:val="Retraitcorpsdetexte"/>
    <w:qFormat/>
    <w:rsid w:val="00645760"/>
    <w:pPr>
      <w:ind w:left="1418"/>
    </w:pPr>
    <w:rPr>
      <w:color w:val="548DD4" w:themeColor="text2" w:themeTint="99"/>
      <w:sz w:val="16"/>
    </w:rPr>
  </w:style>
  <w:style w:type="paragraph" w:styleId="TM5">
    <w:name w:val="toc 5"/>
    <w:basedOn w:val="Normal"/>
    <w:next w:val="Normal"/>
    <w:autoRedefine/>
    <w:semiHidden/>
    <w:rsid w:val="008E53F9"/>
    <w:pPr>
      <w:ind w:left="800"/>
    </w:pPr>
    <w:rPr>
      <w:sz w:val="18"/>
      <w:szCs w:val="18"/>
    </w:rPr>
  </w:style>
  <w:style w:type="paragraph" w:styleId="TM6">
    <w:name w:val="toc 6"/>
    <w:basedOn w:val="Normal"/>
    <w:next w:val="Normal"/>
    <w:autoRedefine/>
    <w:semiHidden/>
    <w:rsid w:val="008E53F9"/>
    <w:pPr>
      <w:ind w:left="1000"/>
    </w:pPr>
    <w:rPr>
      <w:sz w:val="18"/>
      <w:szCs w:val="18"/>
    </w:rPr>
  </w:style>
  <w:style w:type="paragraph" w:styleId="TM7">
    <w:name w:val="toc 7"/>
    <w:basedOn w:val="Normal"/>
    <w:next w:val="Normal"/>
    <w:autoRedefine/>
    <w:semiHidden/>
    <w:rsid w:val="008E53F9"/>
    <w:pPr>
      <w:ind w:left="1200"/>
    </w:pPr>
    <w:rPr>
      <w:sz w:val="18"/>
      <w:szCs w:val="18"/>
    </w:rPr>
  </w:style>
  <w:style w:type="paragraph" w:styleId="TM8">
    <w:name w:val="toc 8"/>
    <w:basedOn w:val="Normal"/>
    <w:next w:val="Normal"/>
    <w:autoRedefine/>
    <w:semiHidden/>
    <w:rsid w:val="008E53F9"/>
    <w:pPr>
      <w:ind w:left="1400"/>
    </w:pPr>
    <w:rPr>
      <w:sz w:val="18"/>
      <w:szCs w:val="18"/>
    </w:rPr>
  </w:style>
  <w:style w:type="paragraph" w:styleId="TM9">
    <w:name w:val="toc 9"/>
    <w:basedOn w:val="Normal"/>
    <w:next w:val="Normal"/>
    <w:autoRedefine/>
    <w:semiHidden/>
    <w:rsid w:val="008E53F9"/>
    <w:pPr>
      <w:ind w:left="1600"/>
    </w:pPr>
    <w:rPr>
      <w:sz w:val="18"/>
      <w:szCs w:val="18"/>
    </w:rPr>
  </w:style>
  <w:style w:type="paragraph" w:styleId="Titredenote">
    <w:name w:val="Note Heading"/>
    <w:basedOn w:val="Normal"/>
    <w:next w:val="Normal"/>
    <w:link w:val="TitredenoteCar"/>
    <w:rsid w:val="00AA4393"/>
    <w:rPr>
      <w:rFonts w:asciiTheme="majorHAnsi" w:hAnsiTheme="majorHAnsi"/>
    </w:rPr>
  </w:style>
  <w:style w:type="character" w:customStyle="1" w:styleId="CorpsdetexteCar">
    <w:name w:val="Corps de texte Car"/>
    <w:basedOn w:val="Policepardfaut"/>
    <w:link w:val="Corpsdetexte"/>
    <w:rsid w:val="00AA4393"/>
  </w:style>
  <w:style w:type="character" w:customStyle="1" w:styleId="TitredenoteCar">
    <w:name w:val="Titre de note Car"/>
    <w:basedOn w:val="Policepardfaut"/>
    <w:link w:val="Titredenote"/>
    <w:rsid w:val="00AA4393"/>
    <w:rPr>
      <w:rFonts w:asciiTheme="majorHAnsi" w:hAnsiTheme="majorHAnsi"/>
    </w:rPr>
  </w:style>
  <w:style w:type="paragraph" w:styleId="Lgende">
    <w:name w:val="caption"/>
    <w:basedOn w:val="Normal"/>
    <w:next w:val="Normal"/>
    <w:unhideWhenUsed/>
    <w:qFormat/>
    <w:rsid w:val="002F2165"/>
    <w:pPr>
      <w:spacing w:after="200"/>
    </w:pPr>
    <w:rPr>
      <w:i/>
      <w:iCs/>
      <w:color w:val="1F497D" w:themeColor="text2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C90208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semiHidden/>
    <w:unhideWhenUsed/>
    <w:rsid w:val="00C90208"/>
    <w:rPr>
      <w:color w:val="800080" w:themeColor="followedHyperlink"/>
      <w:u w:val="single"/>
    </w:rPr>
  </w:style>
  <w:style w:type="table" w:styleId="Tableausimple3">
    <w:name w:val="Plain Table 3"/>
    <w:basedOn w:val="TableauNormal"/>
    <w:uiPriority w:val="43"/>
    <w:rsid w:val="00394B2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../Livrables/IceScrum/Cahier%20des%20Charges_RyanDePina.pdf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bin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yadepinaco\Documents\GitHub\ICT-306\Mat&#233;riel\m-proj-rapport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Austi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ustin">
      <a:maj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Austin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 prstMaterial="metal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94000"/>
                <a:satMod val="114000"/>
                <a:lumMod val="96000"/>
              </a:schemeClr>
            </a:gs>
            <a:gs pos="62000">
              <a:schemeClr val="phClr">
                <a:tint val="92000"/>
                <a:shade val="66000"/>
                <a:satMod val="110000"/>
                <a:lumMod val="80000"/>
              </a:schemeClr>
            </a:gs>
            <a:gs pos="100000">
              <a:schemeClr val="phClr">
                <a:tint val="89000"/>
                <a:shade val="62000"/>
                <a:satMod val="110000"/>
                <a:lumMod val="72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80000"/>
                <a:shade val="58000"/>
              </a:schemeClr>
              <a:schemeClr val="phClr">
                <a:tint val="73000"/>
                <a:shade val="68000"/>
                <a:satMod val="15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1b10758-7132-46a4-a2fe-7a2cf46f51f4">
      <Terms xmlns="http://schemas.microsoft.com/office/infopath/2007/PartnerControls"/>
    </lcf76f155ced4ddcb4097134ff3c332f>
    <TaxCatchAll xmlns="f7d9f5a6-831d-4621-8c77-cbcaf993e40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5B8F5EAAC22C48A11F5D9A60E6F21D" ma:contentTypeVersion="15" ma:contentTypeDescription="Crée un document." ma:contentTypeScope="" ma:versionID="dfc93c5c9a05f85faaac4198369d3c5b">
  <xsd:schema xmlns:xsd="http://www.w3.org/2001/XMLSchema" xmlns:xs="http://www.w3.org/2001/XMLSchema" xmlns:p="http://schemas.microsoft.com/office/2006/metadata/properties" xmlns:ns2="a1b10758-7132-46a4-a2fe-7a2cf46f51f4" xmlns:ns3="f7d9f5a6-831d-4621-8c77-cbcaf993e406" targetNamespace="http://schemas.microsoft.com/office/2006/metadata/properties" ma:root="true" ma:fieldsID="c3b7a71f184c09f60299ad8668ca7723" ns2:_="" ns3:_="">
    <xsd:import namespace="a1b10758-7132-46a4-a2fe-7a2cf46f51f4"/>
    <xsd:import namespace="f7d9f5a6-831d-4621-8c77-cbcaf993e40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b10758-7132-46a4-a2fe-7a2cf46f51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Balises d’images" ma:readOnly="false" ma:fieldId="{5cf76f15-5ced-4ddc-b409-7134ff3c332f}" ma:taxonomyMulti="true" ma:sspId="5cfe7824-1d92-4d19-9a43-1c93e0eb464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d9f5a6-831d-4621-8c77-cbcaf993e406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d5ae18fe-e647-4d3d-978d-a159861f0a34}" ma:internalName="TaxCatchAll" ma:showField="CatchAllData" ma:web="f7d9f5a6-831d-4621-8c77-cbcaf993e4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3F7A66-EDE3-46FD-83EB-3C265E5D266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19CDB8-A2CD-412D-8359-13E6B4DF1FF4}">
  <ds:schemaRefs>
    <ds:schemaRef ds:uri="http://schemas.microsoft.com/office/2006/metadata/properties"/>
    <ds:schemaRef ds:uri="http://schemas.microsoft.com/office/infopath/2007/PartnerControls"/>
    <ds:schemaRef ds:uri="a1b10758-7132-46a4-a2fe-7a2cf46f51f4"/>
    <ds:schemaRef ds:uri="f7d9f5a6-831d-4621-8c77-cbcaf993e406"/>
  </ds:schemaRefs>
</ds:datastoreItem>
</file>

<file path=customXml/itemProps3.xml><?xml version="1.0" encoding="utf-8"?>
<ds:datastoreItem xmlns:ds="http://schemas.openxmlformats.org/officeDocument/2006/customXml" ds:itemID="{F7F39A3A-0D41-43CF-8132-C53C0C156F8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b10758-7132-46a4-a2fe-7a2cf46f51f4"/>
    <ds:schemaRef ds:uri="f7d9f5a6-831d-4621-8c77-cbcaf993e4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E83FD0-5239-4F80-BEA1-B5A0EF8DF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m-proj-rapport</Template>
  <TotalTime>286</TotalTime>
  <Pages>11</Pages>
  <Words>3214</Words>
  <Characters>17677</Characters>
  <Application>Microsoft Office Word</Application>
  <DocSecurity>0</DocSecurity>
  <Lines>147</Lines>
  <Paragraphs>41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de projet</vt:lpstr>
    </vt:vector>
  </TitlesOfParts>
  <Company>ETML</Company>
  <LinksUpToDate>false</LinksUpToDate>
  <CharactersWithSpaces>20850</CharactersWithSpaces>
  <SharedDoc>false</SharedDoc>
  <HLinks>
    <vt:vector size="132" baseType="variant">
      <vt:variant>
        <vt:i4>1114163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_Toc166061217</vt:lpwstr>
      </vt:variant>
      <vt:variant>
        <vt:i4>1114163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_Toc166061216</vt:lpwstr>
      </vt:variant>
      <vt:variant>
        <vt:i4>1114163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_Toc166061215</vt:lpwstr>
      </vt:variant>
      <vt:variant>
        <vt:i4>1114163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_Toc166061214</vt:lpwstr>
      </vt:variant>
      <vt:variant>
        <vt:i4>1114163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_Toc166061213</vt:lpwstr>
      </vt:variant>
      <vt:variant>
        <vt:i4>1114163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_Toc166061212</vt:lpwstr>
      </vt:variant>
      <vt:variant>
        <vt:i4>1114163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_Toc166061211</vt:lpwstr>
      </vt:variant>
      <vt:variant>
        <vt:i4>1114163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_Toc166061210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_Toc166061209</vt:lpwstr>
      </vt:variant>
      <vt:variant>
        <vt:i4>1048627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_Toc166061208</vt:lpwstr>
      </vt:variant>
      <vt:variant>
        <vt:i4>1048627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_Toc166061207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_Toc166061206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_Toc166061205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_Toc166061204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_Toc166061203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_Toc166061202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_Toc166061201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_Toc166061200</vt:lpwstr>
      </vt:variant>
      <vt:variant>
        <vt:i4>1638448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_Toc166061199</vt:lpwstr>
      </vt:variant>
      <vt:variant>
        <vt:i4>1638448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_Toc166061198</vt:lpwstr>
      </vt:variant>
      <vt:variant>
        <vt:i4>1638448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_Toc166061197</vt:lpwstr>
      </vt:variant>
      <vt:variant>
        <vt:i4>1638448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_Toc166061196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de projet</dc:title>
  <dc:creator>Ryan dePinaCorreia</dc:creator>
  <cp:lastModifiedBy>Ryan De Pina</cp:lastModifiedBy>
  <cp:revision>36</cp:revision>
  <cp:lastPrinted>2024-01-30T14:42:00Z</cp:lastPrinted>
  <dcterms:created xsi:type="dcterms:W3CDTF">2024-01-29T10:24:00Z</dcterms:created>
  <dcterms:modified xsi:type="dcterms:W3CDTF">2024-03-11T10:00:00Z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0x0101005A5B8F5EAAC22C48A11F5D9A60E6F21D</vt:lpwstr>
  </property>
</Properties>
</file>