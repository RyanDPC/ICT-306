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316D3B05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007B5889" w14:textId="36B2115A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suis pas créatif, j’applique seulement les idées déjà transmises et que je connais </w:t>
            </w:r>
          </w:p>
        </w:tc>
        <w:tc>
          <w:tcPr>
            <w:tcW w:w="4085" w:type="dxa"/>
          </w:tcPr>
          <w:p w14:paraId="72C7B407" w14:textId="49F94D8D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  <w:bookmarkStart w:id="0" w:name="_GoBack"/>
            <w:bookmarkEnd w:id="0"/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FD7A62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13A3EAD6" w14:textId="3C3D4C52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pas très communicatif étant timide</w:t>
            </w:r>
          </w:p>
        </w:tc>
        <w:tc>
          <w:tcPr>
            <w:tcW w:w="4085" w:type="dxa"/>
          </w:tcPr>
          <w:p w14:paraId="5DEA7615" w14:textId="271013E7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0D336142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  <w:r w:rsidR="00FF7C74">
              <w:rPr>
                <w:rFonts w:ascii="Century Gothic" w:hAnsi="Century Gothic"/>
                <w:sz w:val="22"/>
              </w:rPr>
              <w:t>Oui</w:t>
            </w:r>
          </w:p>
        </w:tc>
        <w:tc>
          <w:tcPr>
            <w:tcW w:w="4085" w:type="dxa"/>
            <w:shd w:val="clear" w:color="auto" w:fill="auto"/>
          </w:tcPr>
          <w:p w14:paraId="610FBA0D" w14:textId="24A25611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me correspond car je me réparti bien le travail et je suis très droit avec le but transmis</w:t>
            </w:r>
          </w:p>
        </w:tc>
        <w:tc>
          <w:tcPr>
            <w:tcW w:w="4085" w:type="dxa"/>
          </w:tcPr>
          <w:p w14:paraId="334A303F" w14:textId="35A0F97B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3FFF859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  <w:r w:rsidR="00FF7C74">
              <w:rPr>
                <w:rFonts w:ascii="Century Gothic" w:hAnsi="Century Gothic"/>
                <w:sz w:val="22"/>
              </w:rPr>
              <w:t>Oui</w:t>
            </w:r>
          </w:p>
        </w:tc>
        <w:tc>
          <w:tcPr>
            <w:tcW w:w="4085" w:type="dxa"/>
            <w:shd w:val="clear" w:color="auto" w:fill="auto"/>
          </w:tcPr>
          <w:p w14:paraId="7C6E9241" w14:textId="6BD1817E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très compétitif et je me mets souvent des challenges dans mes tâches pour les rendre plus dynamique</w:t>
            </w:r>
          </w:p>
        </w:tc>
        <w:tc>
          <w:tcPr>
            <w:tcW w:w="4085" w:type="dxa"/>
          </w:tcPr>
          <w:p w14:paraId="18836A8F" w14:textId="04BEE2AE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6C6006BF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  <w:r w:rsidR="00FF7C74">
              <w:rPr>
                <w:rFonts w:ascii="Century Gothic" w:hAnsi="Century Gothic"/>
                <w:sz w:val="22"/>
              </w:rPr>
              <w:t>~</w:t>
            </w:r>
          </w:p>
        </w:tc>
        <w:tc>
          <w:tcPr>
            <w:tcW w:w="4085" w:type="dxa"/>
            <w:shd w:val="clear" w:color="auto" w:fill="auto"/>
          </w:tcPr>
          <w:p w14:paraId="09162AE8" w14:textId="6C0B75D2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Cela dépend surtout du projet mais c’est le cas parfois pour des rapports, dissertations</w:t>
            </w:r>
          </w:p>
        </w:tc>
        <w:tc>
          <w:tcPr>
            <w:tcW w:w="4085" w:type="dxa"/>
          </w:tcPr>
          <w:p w14:paraId="658DF397" w14:textId="5D1675F4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55BFEB02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016E703F" w14:textId="3780C965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préfère si je sais mieux le faire, et si je pense pouvoir le faire tout seul c’est préférable que d’avoir un coéquipier quitte à prendre plus de temps</w:t>
            </w:r>
          </w:p>
        </w:tc>
        <w:tc>
          <w:tcPr>
            <w:tcW w:w="4085" w:type="dxa"/>
          </w:tcPr>
          <w:p w14:paraId="141AF7A5" w14:textId="2203AD9D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1C775B14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  <w:r w:rsidR="00FF7C74">
              <w:rPr>
                <w:rFonts w:ascii="Century Gothic" w:hAnsi="Century Gothic"/>
                <w:sz w:val="22"/>
              </w:rPr>
              <w:t>Oui</w:t>
            </w:r>
          </w:p>
        </w:tc>
        <w:tc>
          <w:tcPr>
            <w:tcW w:w="4085" w:type="dxa"/>
            <w:shd w:val="clear" w:color="auto" w:fill="auto"/>
          </w:tcPr>
          <w:p w14:paraId="6F39E464" w14:textId="01877F97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discipliné dans le travail donné et donne le meilleur aperçu donné par mon interlocuteur</w:t>
            </w:r>
          </w:p>
        </w:tc>
        <w:tc>
          <w:tcPr>
            <w:tcW w:w="4085" w:type="dxa"/>
          </w:tcPr>
          <w:p w14:paraId="025E8C0B" w14:textId="6BECE7EC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0078C24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14D4C2B2" w14:textId="7A8A1050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respecte pas le délai si cela peut sembler mieux pour moi et pour le travail à accomplir mais si le temps devient une nécessiter cela peut changer</w:t>
            </w:r>
          </w:p>
        </w:tc>
        <w:tc>
          <w:tcPr>
            <w:tcW w:w="4085" w:type="dxa"/>
          </w:tcPr>
          <w:p w14:paraId="2FD820FA" w14:textId="189BAADA" w:rsidR="000C3E21" w:rsidRPr="00F01024" w:rsidRDefault="00C9070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09B4131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 xml:space="preserve">Spécialiste </w:t>
            </w:r>
            <w:r w:rsidR="00FF7C74">
              <w:rPr>
                <w:rFonts w:ascii="Century Gothic" w:hAnsi="Century Gothic"/>
                <w:sz w:val="22"/>
              </w:rPr>
              <w:t>Non</w:t>
            </w:r>
          </w:p>
        </w:tc>
        <w:tc>
          <w:tcPr>
            <w:tcW w:w="4085" w:type="dxa"/>
            <w:shd w:val="clear" w:color="auto" w:fill="auto"/>
          </w:tcPr>
          <w:p w14:paraId="6BB13836" w14:textId="0B644923" w:rsidR="000C3E21" w:rsidRPr="00F01024" w:rsidRDefault="00FF7C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de connaissance à fournir</w:t>
            </w: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5111A" w14:textId="77777777" w:rsidR="001611C6" w:rsidRDefault="001611C6">
      <w:r>
        <w:separator/>
      </w:r>
    </w:p>
  </w:endnote>
  <w:endnote w:type="continuationSeparator" w:id="0">
    <w:p w14:paraId="2BB02B24" w14:textId="77777777" w:rsidR="001611C6" w:rsidRDefault="0016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562FA2E0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90702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90702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D24B3" w14:textId="77777777" w:rsidR="001611C6" w:rsidRDefault="001611C6">
      <w:r>
        <w:separator/>
      </w:r>
    </w:p>
  </w:footnote>
  <w:footnote w:type="continuationSeparator" w:id="0">
    <w:p w14:paraId="67ECD431" w14:textId="77777777" w:rsidR="001611C6" w:rsidRDefault="00161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611C6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E20F1"/>
    <w:rsid w:val="00BF5394"/>
    <w:rsid w:val="00BF7A15"/>
    <w:rsid w:val="00C30788"/>
    <w:rsid w:val="00C6708B"/>
    <w:rsid w:val="00C90702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102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Ryan dePinaCorreia</cp:lastModifiedBy>
  <cp:revision>23</cp:revision>
  <cp:lastPrinted>2018-11-20T15:14:00Z</cp:lastPrinted>
  <dcterms:created xsi:type="dcterms:W3CDTF">2016-03-16T10:37:00Z</dcterms:created>
  <dcterms:modified xsi:type="dcterms:W3CDTF">2024-01-15T11:01:00Z</dcterms:modified>
</cp:coreProperties>
</file>